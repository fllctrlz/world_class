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2B9F" w:rsidRDefault="00FC25CA" w:rsidP="00A86A32">
      <w:pPr>
        <w:pStyle w:val="Default"/>
        <w:rPr>
          <w:b/>
          <w:bCs/>
          <w:sz w:val="18"/>
          <w:szCs w:val="18"/>
        </w:rPr>
      </w:pPr>
      <w:r>
        <w:rPr>
          <w:sz w:val="80"/>
          <w:szCs w:val="80"/>
        </w:rPr>
        <w:t>Robot Game Rules</w:t>
      </w:r>
      <w:r w:rsidR="0019098B">
        <w:rPr>
          <w:rFonts w:ascii="Helvetica 55 Roman" w:hAnsi="Helvetica 55 Roman" w:cs="Helvetica 55 Roman"/>
          <w:b/>
          <w:bCs/>
          <w:sz w:val="18"/>
          <w:szCs w:val="18"/>
        </w:rPr>
        <w:t xml:space="preserve"> </w:t>
      </w:r>
      <w:r w:rsidR="0019098B">
        <w:rPr>
          <w:rFonts w:ascii="Bauhaus-Bold" w:hAnsi="Bauhaus-Bold" w:cs="Bauhaus-Bold"/>
          <w:b/>
          <w:bCs/>
          <w:color w:val="260859"/>
        </w:rPr>
        <w:t xml:space="preserve">(with updates to </w:t>
      </w:r>
      <w:r w:rsidR="00BA30DF">
        <w:rPr>
          <w:rFonts w:ascii="Bauhaus-Bold" w:hAnsi="Bauhaus-Bold" w:cs="Bauhaus-Bold"/>
          <w:b/>
          <w:bCs/>
          <w:color w:val="260859"/>
        </w:rPr>
        <w:t xml:space="preserve">Nov </w:t>
      </w:r>
      <w:r w:rsidR="00A86A32">
        <w:rPr>
          <w:rFonts w:ascii="Bauhaus-Bold" w:hAnsi="Bauhaus-Bold" w:cs="Bauhaus-Bold"/>
          <w:b/>
          <w:bCs/>
          <w:color w:val="260859"/>
        </w:rPr>
        <w:t>21</w:t>
      </w:r>
      <w:r w:rsidR="00BA30DF">
        <w:rPr>
          <w:rFonts w:ascii="Bauhaus-Bold" w:hAnsi="Bauhaus-Bold" w:cs="Bauhaus-Bold"/>
          <w:b/>
          <w:bCs/>
          <w:color w:val="260859"/>
        </w:rPr>
        <w:t>,</w:t>
      </w:r>
      <w:r w:rsidR="0019098B">
        <w:rPr>
          <w:rFonts w:ascii="Bauhaus-Bold" w:hAnsi="Bauhaus-Bold" w:cs="Bauhaus-Bold"/>
          <w:b/>
          <w:bCs/>
          <w:color w:val="260859"/>
        </w:rPr>
        <w:t xml:space="preserve"> 2014, Update #</w:t>
      </w:r>
      <w:r w:rsidR="00A53AC3">
        <w:rPr>
          <w:rFonts w:ascii="Bauhaus-Bold" w:hAnsi="Bauhaus-Bold" w:cs="Bauhaus-Bold"/>
          <w:b/>
          <w:bCs/>
          <w:color w:val="260859"/>
        </w:rPr>
        <w:t>3</w:t>
      </w:r>
      <w:r w:rsidR="00A86A32">
        <w:rPr>
          <w:rFonts w:ascii="Bauhaus-Bold" w:hAnsi="Bauhaus-Bold" w:cs="Bauhaus-Bold"/>
          <w:b/>
          <w:bCs/>
          <w:color w:val="260859"/>
        </w:rPr>
        <w:t>6</w:t>
      </w:r>
      <w:r w:rsidR="0019098B">
        <w:rPr>
          <w:rFonts w:ascii="Bauhaus-Bold" w:hAnsi="Bauhaus-Bold" w:cs="Bauhaus-Bold"/>
          <w:b/>
          <w:bCs/>
          <w:color w:val="260859"/>
        </w:rPr>
        <w:t>, in purple)</w:t>
      </w:r>
    </w:p>
    <w:p w:rsidR="00A53AC3" w:rsidRDefault="00A53AC3" w:rsidP="00740406">
      <w:pPr>
        <w:autoSpaceDE w:val="0"/>
        <w:autoSpaceDN w:val="0"/>
        <w:adjustRightInd w:val="0"/>
        <w:rPr>
          <w:rStyle w:val="Hyperlink"/>
          <w:rFonts w:ascii="Bauhaus-Bold" w:hAnsi="Bauhaus-Bold" w:cs="Bauhaus-Bold"/>
          <w:b/>
          <w:bCs/>
          <w:lang w:eastAsia="en-US"/>
        </w:rPr>
      </w:pPr>
    </w:p>
    <w:p w:rsidR="00A86A32" w:rsidRPr="00A86A32" w:rsidRDefault="00A86A32" w:rsidP="00740406">
      <w:pPr>
        <w:autoSpaceDE w:val="0"/>
        <w:autoSpaceDN w:val="0"/>
        <w:adjustRightInd w:val="0"/>
        <w:rPr>
          <w:rStyle w:val="Hyperlink"/>
          <w:rFonts w:ascii="Bauhaus-Bold" w:hAnsi="Bauhaus-Bold" w:cs="Bauhaus-Bold"/>
          <w:b/>
          <w:bCs/>
          <w:lang w:eastAsia="en-US"/>
        </w:rPr>
      </w:pPr>
      <w:r w:rsidRPr="00A86A32">
        <w:rPr>
          <w:rStyle w:val="Hyperlink"/>
          <w:rFonts w:ascii="Bauhaus-Bold" w:hAnsi="Bauhaus-Bold" w:cs="Bauhaus-Bold"/>
          <w:b/>
          <w:bCs/>
          <w:lang w:eastAsia="en-US"/>
        </w:rPr>
        <w:t>http://www.firstlegoleague.org/sites/default/files/Challenge/FLL_WORLD_CLASS/FLL-WORLD-CLASS-Challenge-Updates.pdf</w:t>
      </w:r>
    </w:p>
    <w:p w:rsidR="00A86A32" w:rsidRDefault="00A86A32" w:rsidP="00740406">
      <w:pPr>
        <w:autoSpaceDE w:val="0"/>
        <w:autoSpaceDN w:val="0"/>
        <w:adjustRightInd w:val="0"/>
      </w:pPr>
    </w:p>
    <w:p w:rsidR="00DA4A76" w:rsidRDefault="00DA4A76" w:rsidP="00740406">
      <w:pPr>
        <w:autoSpaceDE w:val="0"/>
        <w:autoSpaceDN w:val="0"/>
        <w:adjustRightInd w:val="0"/>
      </w:pPr>
    </w:p>
    <w:p w:rsidR="002C2B9F" w:rsidRPr="00740406" w:rsidRDefault="00FC25CA" w:rsidP="00740406">
      <w:pPr>
        <w:autoSpaceDE w:val="0"/>
        <w:autoSpaceDN w:val="0"/>
        <w:adjustRightInd w:val="0"/>
        <w:rPr>
          <w:rFonts w:ascii="Bauhaus-Demi" w:eastAsia="Calibri" w:hAnsi="Bauhaus-Demi" w:cs="Bauhaus-Demi"/>
          <w:color w:val="E5691F"/>
          <w:sz w:val="30"/>
          <w:szCs w:val="30"/>
          <w:lang w:eastAsia="en-US"/>
        </w:rPr>
      </w:pPr>
      <w:r w:rsidRPr="00740406">
        <w:rPr>
          <w:rFonts w:ascii="Bauhaus-Demi" w:eastAsia="Calibri" w:hAnsi="Bauhaus-Demi" w:cs="Bauhaus-Demi"/>
          <w:color w:val="E5691F"/>
          <w:sz w:val="30"/>
          <w:szCs w:val="30"/>
          <w:lang w:eastAsia="en-US"/>
        </w:rPr>
        <w:t xml:space="preserve">Philosophy </w:t>
      </w:r>
    </w:p>
    <w:p w:rsidR="002C2B9F" w:rsidRDefault="002C2B9F" w:rsidP="00FC25CA">
      <w:pPr>
        <w:pStyle w:val="Default"/>
        <w:rPr>
          <w:rFonts w:ascii="StoneSans-Bold" w:eastAsia="Calibri" w:hAnsi="StoneSans-Bold" w:cs="StoneSans-Bold"/>
          <w:b/>
          <w:bCs/>
          <w:color w:val="0067B4"/>
          <w:sz w:val="18"/>
          <w:szCs w:val="18"/>
        </w:rPr>
      </w:pPr>
    </w:p>
    <w:p w:rsidR="002C2B9F" w:rsidRDefault="00FC25CA" w:rsidP="00FC25CA">
      <w:pPr>
        <w:pStyle w:val="Default"/>
        <w:rPr>
          <w:sz w:val="18"/>
          <w:szCs w:val="18"/>
        </w:rPr>
      </w:pPr>
      <w:r w:rsidRPr="002C2B9F">
        <w:rPr>
          <w:rFonts w:ascii="StoneSans-Bold" w:eastAsia="Calibri" w:hAnsi="StoneSans-Bold" w:cs="StoneSans-Bold"/>
          <w:b/>
          <w:bCs/>
          <w:color w:val="0067B4"/>
          <w:sz w:val="18"/>
          <w:szCs w:val="18"/>
        </w:rPr>
        <w:t>1 - Gracious Professionalism®</w:t>
      </w:r>
      <w:r>
        <w:rPr>
          <w:b/>
          <w:bCs/>
          <w:sz w:val="12"/>
          <w:szCs w:val="12"/>
        </w:rPr>
        <w:t xml:space="preserve"> </w:t>
      </w:r>
      <w:r>
        <w:rPr>
          <w:sz w:val="18"/>
          <w:szCs w:val="18"/>
        </w:rPr>
        <w:t xml:space="preserve">- </w:t>
      </w:r>
      <w:r w:rsidRPr="005C7420">
        <w:rPr>
          <w:rFonts w:ascii="StoneSans" w:eastAsia="StoneSans" w:hAnsi="Bauhaus-Bold" w:cs="StoneSans"/>
          <w:sz w:val="18"/>
          <w:szCs w:val="18"/>
        </w:rPr>
        <w:t xml:space="preserve">You are </w:t>
      </w:r>
      <w:r w:rsidRPr="005C7420">
        <w:rPr>
          <w:rFonts w:ascii="StoneSans" w:eastAsia="StoneSans" w:hAnsi="Bauhaus-Bold" w:cs="StoneSans"/>
          <w:sz w:val="18"/>
          <w:szCs w:val="18"/>
        </w:rPr>
        <w:t>“</w:t>
      </w:r>
      <w:r w:rsidRPr="005C7420">
        <w:rPr>
          <w:rFonts w:ascii="StoneSans" w:eastAsia="StoneSans" w:hAnsi="Bauhaus-Bold" w:cs="StoneSans"/>
          <w:sz w:val="18"/>
          <w:szCs w:val="18"/>
        </w:rPr>
        <w:t>Gracious Professionals.</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You are competing hard against PROBLEMS, while treating PEOPLE with respect and kindness - people from </w:t>
      </w:r>
      <w:bookmarkStart w:id="0" w:name="_GoBack"/>
      <w:bookmarkEnd w:id="0"/>
      <w:r w:rsidRPr="005C7420">
        <w:rPr>
          <w:rFonts w:ascii="StoneSans" w:eastAsia="StoneSans" w:hAnsi="Bauhaus-Bold" w:cs="StoneSans"/>
          <w:sz w:val="18"/>
          <w:szCs w:val="18"/>
        </w:rPr>
        <w:t>your own team, as well as other teams.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 build onto other people</w:t>
      </w:r>
      <w:r w:rsidRPr="005C7420">
        <w:rPr>
          <w:rFonts w:ascii="StoneSans" w:eastAsia="StoneSans" w:hAnsi="Bauhaus-Bold" w:cs="StoneSans"/>
          <w:sz w:val="18"/>
          <w:szCs w:val="18"/>
        </w:rPr>
        <w:t>’</w:t>
      </w:r>
      <w:r w:rsidRPr="005C7420">
        <w:rPr>
          <w:rFonts w:ascii="StoneSans" w:eastAsia="StoneSans" w:hAnsi="Bauhaus-Bold" w:cs="StoneSans"/>
          <w:sz w:val="18"/>
          <w:szCs w:val="18"/>
        </w:rPr>
        <w:t>s ideas instead of resisting or defeating them.</w:t>
      </w:r>
    </w:p>
    <w:p w:rsidR="002C2B9F" w:rsidRDefault="002C2B9F" w:rsidP="00FC25CA">
      <w:pPr>
        <w:pStyle w:val="Default"/>
        <w:rPr>
          <w:sz w:val="18"/>
          <w:szCs w:val="18"/>
        </w:rPr>
      </w:pPr>
    </w:p>
    <w:p w:rsidR="002C2B9F" w:rsidRDefault="00FC25CA" w:rsidP="00FC25CA">
      <w:pPr>
        <w:pStyle w:val="Default"/>
        <w:rPr>
          <w:rFonts w:ascii="StoneSans" w:eastAsia="StoneSans" w:hAnsi="Bauhaus-Bold" w:cs="StoneSans"/>
          <w:sz w:val="18"/>
          <w:szCs w:val="18"/>
        </w:rPr>
      </w:pPr>
      <w:r w:rsidRPr="00740406">
        <w:rPr>
          <w:rFonts w:ascii="StoneSans-Bold" w:eastAsia="Calibri" w:hAnsi="StoneSans-Bold" w:cs="StoneSans-Bold"/>
          <w:b/>
          <w:bCs/>
          <w:color w:val="0067B4"/>
          <w:sz w:val="18"/>
          <w:szCs w:val="18"/>
        </w:rPr>
        <w:t xml:space="preserve"> 2 - Interpretation</w:t>
      </w:r>
      <w:r>
        <w:rPr>
          <w:b/>
          <w:bCs/>
          <w:sz w:val="22"/>
          <w:szCs w:val="22"/>
        </w:rPr>
        <w:t xml:space="preserve"> </w:t>
      </w:r>
      <w:r>
        <w:rPr>
          <w:sz w:val="18"/>
          <w:szCs w:val="18"/>
        </w:rPr>
        <w:t xml:space="preserve">- </w:t>
      </w:r>
      <w:r w:rsidRPr="005C7420">
        <w:rPr>
          <w:rFonts w:ascii="StoneSans" w:eastAsia="StoneSans" w:hAnsi="Bauhaus-Bold" w:cs="StoneSans"/>
          <w:sz w:val="18"/>
          <w:szCs w:val="18"/>
        </w:rPr>
        <w:t>Robot game text means exactly and only what it says, so take it literally whenever possible.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Do not interpret text based on your assumption about intent, or on how a situation might be in </w:t>
      </w:r>
      <w:r w:rsidRPr="005C7420">
        <w:rPr>
          <w:rFonts w:ascii="StoneSans" w:eastAsia="StoneSans" w:hAnsi="Bauhaus-Bold" w:cs="StoneSans"/>
          <w:sz w:val="18"/>
          <w:szCs w:val="18"/>
        </w:rPr>
        <w:t>“</w:t>
      </w:r>
      <w:r w:rsidRPr="005C7420">
        <w:rPr>
          <w:rFonts w:ascii="StoneSans" w:eastAsia="StoneSans" w:hAnsi="Bauhaus-Bold" w:cs="StoneSans"/>
          <w:sz w:val="18"/>
          <w:szCs w:val="18"/>
        </w:rPr>
        <w:t>real life.</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a detail isn</w:t>
      </w:r>
      <w:r w:rsidRPr="005C7420">
        <w:rPr>
          <w:rFonts w:ascii="StoneSans" w:eastAsia="StoneSans" w:hAnsi="Bauhaus-Bold" w:cs="StoneSans"/>
          <w:sz w:val="18"/>
          <w:szCs w:val="18"/>
        </w:rPr>
        <w:t>’</w:t>
      </w:r>
      <w:r w:rsidRPr="005C7420">
        <w:rPr>
          <w:rFonts w:ascii="StoneSans" w:eastAsia="StoneSans" w:hAnsi="Bauhaus-Bold" w:cs="StoneSans"/>
          <w:sz w:val="18"/>
          <w:szCs w:val="18"/>
        </w:rPr>
        <w:t>t mentioned, then it doesn</w:t>
      </w:r>
      <w:r w:rsidRPr="005C7420">
        <w:rPr>
          <w:rFonts w:ascii="StoneSans" w:eastAsia="StoneSans" w:hAnsi="Bauhaus-Bold" w:cs="StoneSans"/>
          <w:sz w:val="18"/>
          <w:szCs w:val="18"/>
        </w:rPr>
        <w:t>’</w:t>
      </w:r>
      <w:r w:rsidRPr="005C7420">
        <w:rPr>
          <w:rFonts w:ascii="StoneSans" w:eastAsia="StoneSans" w:hAnsi="Bauhaus-Bold" w:cs="StoneSans"/>
          <w:sz w:val="18"/>
          <w:szCs w:val="18"/>
        </w:rPr>
        <w:t>t matter.</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There are no hidden requirements or restrictions. If you</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ve read everything, then you know everything. EXAMPLES: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If</w:t>
      </w:r>
      <w:proofErr w:type="gramEnd"/>
      <w:r w:rsidRPr="005C7420">
        <w:rPr>
          <w:rFonts w:ascii="StoneSans" w:eastAsia="StoneSans" w:hAnsi="Bauhaus-Bold" w:cs="StoneSans"/>
          <w:sz w:val="18"/>
          <w:szCs w:val="18"/>
        </w:rPr>
        <w:t xml:space="preserve"> a mission requirement is for the robot to </w:t>
      </w:r>
      <w:r w:rsidRPr="005C7420">
        <w:rPr>
          <w:rFonts w:ascii="StoneSans" w:eastAsia="StoneSans" w:hAnsi="Bauhaus-Bold" w:cs="StoneSans"/>
          <w:sz w:val="18"/>
          <w:szCs w:val="18"/>
        </w:rPr>
        <w:t>“</w:t>
      </w:r>
      <w:r w:rsidRPr="005C7420">
        <w:rPr>
          <w:rFonts w:ascii="StoneSans" w:eastAsia="StoneSans" w:hAnsi="Bauhaus-Bold" w:cs="StoneSans"/>
          <w:sz w:val="18"/>
          <w:szCs w:val="18"/>
        </w:rPr>
        <w:t>be on the stairs,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that doesn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t mean the robot needs to climb the steps, or go to the top!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If a river is drawn on the mat but never mentioned anywhere, it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okay for the robot to drive over it.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If a mission requirement is for a cup to </w:t>
      </w:r>
      <w:r w:rsidRPr="005C7420">
        <w:rPr>
          <w:rFonts w:ascii="StoneSans" w:eastAsia="StoneSans" w:hAnsi="Bauhaus-Bold" w:cs="StoneSans"/>
          <w:sz w:val="18"/>
          <w:szCs w:val="18"/>
        </w:rPr>
        <w:t>“</w:t>
      </w:r>
      <w:r w:rsidRPr="005C7420">
        <w:rPr>
          <w:rFonts w:ascii="StoneSans" w:eastAsia="StoneSans" w:hAnsi="Bauhaus-Bold" w:cs="StoneSans"/>
          <w:sz w:val="18"/>
          <w:szCs w:val="18"/>
        </w:rPr>
        <w:t>be on the table,</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upside down is okay.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If the robot must use a robotic arm to empty the trash, this will be clearly stated. If not, any method is okay.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If the robot must in fact </w:t>
      </w:r>
      <w:r w:rsidRPr="005C7420">
        <w:rPr>
          <w:rFonts w:ascii="StoneSans" w:eastAsia="StoneSans" w:hAnsi="Bauhaus-Bold" w:cs="StoneSans"/>
          <w:sz w:val="18"/>
          <w:szCs w:val="18"/>
        </w:rPr>
        <w:t>“</w:t>
      </w:r>
      <w:r w:rsidRPr="005C7420">
        <w:rPr>
          <w:rFonts w:ascii="StoneSans" w:eastAsia="StoneSans" w:hAnsi="Bauhaus-Bold" w:cs="StoneSans"/>
          <w:sz w:val="18"/>
          <w:szCs w:val="18"/>
        </w:rPr>
        <w:t>use a robotic arm to empty the trash,</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it doesn</w:t>
      </w:r>
      <w:r w:rsidRPr="005C7420">
        <w:rPr>
          <w:rFonts w:ascii="StoneSans" w:eastAsia="StoneSans" w:hAnsi="Bauhaus-Bold" w:cs="StoneSans"/>
          <w:sz w:val="18"/>
          <w:szCs w:val="18"/>
        </w:rPr>
        <w:t>’</w:t>
      </w:r>
      <w:r w:rsidRPr="005C7420">
        <w:rPr>
          <w:rFonts w:ascii="StoneSans" w:eastAsia="StoneSans" w:hAnsi="Bauhaus-Bold" w:cs="StoneSans"/>
          <w:sz w:val="18"/>
          <w:szCs w:val="18"/>
        </w:rPr>
        <w:t>t matter whether the arm reaches in and grabs the trash, or instead turns the can upside down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You</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re encouraged to think this way - Please learn the requirements and constraints very well, and then realize the many FREEDOMS that are left. </w:t>
      </w:r>
    </w:p>
    <w:p w:rsidR="007D3C71" w:rsidRDefault="007D3C71" w:rsidP="00812760">
      <w:pPr>
        <w:autoSpaceDE w:val="0"/>
        <w:autoSpaceDN w:val="0"/>
        <w:adjustRightInd w:val="0"/>
        <w:rPr>
          <w:rFonts w:ascii="StoneSans" w:eastAsia="StoneSans" w:hAnsi="Bauhaus-Bold" w:cs="StoneSans"/>
          <w:b/>
          <w:bCs/>
          <w:color w:val="7030A0"/>
          <w:sz w:val="22"/>
          <w:szCs w:val="22"/>
          <w:lang w:eastAsia="en-US"/>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#6</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SHARED MISSION</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The screen and camera system works very well when set up perfectly. But an always-perfect setup is unrealistic to expect during</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tournaments. So this year</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s shared center model will represent sharing, simply because of what it is, and physically it won</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t work</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unless both teams activate it, but the</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 xml:space="preserve">POINTS you earn will not be dependent on the other team. </w:t>
      </w:r>
      <w:proofErr w:type="gramStart"/>
      <w:r w:rsidRPr="00812760">
        <w:rPr>
          <w:rFonts w:ascii="StoneSans" w:eastAsia="StoneSans" w:hAnsi="Bauhaus-Bold" w:cs="StoneSans"/>
          <w:color w:val="7030A0"/>
          <w:sz w:val="18"/>
          <w:szCs w:val="18"/>
          <w:lang w:eastAsia="en-US"/>
        </w:rPr>
        <w:t>(Reminder of Rule 2.)</w:t>
      </w:r>
      <w:proofErr w:type="gramEnd"/>
    </w:p>
    <w:p w:rsidR="00812760" w:rsidRDefault="00812760" w:rsidP="00812760">
      <w:pPr>
        <w:autoSpaceDE w:val="0"/>
        <w:autoSpaceDN w:val="0"/>
        <w:adjustRightInd w:val="0"/>
        <w:rPr>
          <w:rFonts w:ascii="StoneSans" w:eastAsia="StoneSans" w:hAnsi="Bauhaus-Bold" w:cs="StoneSans"/>
          <w:color w:val="7030A0"/>
          <w:sz w:val="18"/>
          <w:szCs w:val="18"/>
          <w:lang w:eastAsia="en-US"/>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#10</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EAST OF SHOT LINE</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If the robot is taking a shot at the goal, the entire robot needs to be east</w:t>
      </w:r>
      <w:r w:rsidR="00F71B16">
        <w:rPr>
          <w:rFonts w:ascii="StoneSans" w:eastAsia="StoneSans" w:hAnsi="Bauhaus-Bold" w:cs="StoneSans"/>
          <w:color w:val="7030A0"/>
          <w:sz w:val="18"/>
          <w:szCs w:val="18"/>
          <w:lang w:eastAsia="en-US"/>
        </w:rPr>
        <w:t>/north</w:t>
      </w:r>
      <w:r w:rsidRPr="00812760">
        <w:rPr>
          <w:rFonts w:ascii="StoneSans" w:eastAsia="StoneSans" w:hAnsi="Bauhaus-Bold" w:cs="StoneSans"/>
          <w:color w:val="7030A0"/>
          <w:sz w:val="18"/>
          <w:szCs w:val="18"/>
          <w:lang w:eastAsia="en-US"/>
        </w:rPr>
        <w:t xml:space="preserve"> of the shot line</w:t>
      </w:r>
      <w:r w:rsidR="00F71B16">
        <w:rPr>
          <w:rFonts w:ascii="StoneSans" w:eastAsia="StoneSans" w:hAnsi="Bauhaus-Bold" w:cs="StoneSans"/>
          <w:color w:val="7030A0"/>
          <w:sz w:val="18"/>
          <w:szCs w:val="18"/>
          <w:lang w:eastAsia="en-US"/>
        </w:rPr>
        <w:t>s</w:t>
      </w:r>
      <w:r w:rsidRPr="00812760">
        <w:rPr>
          <w:rFonts w:ascii="StoneSans" w:eastAsia="StoneSans" w:hAnsi="Bauhaus-Bold" w:cs="StoneSans"/>
          <w:color w:val="7030A0"/>
          <w:sz w:val="18"/>
          <w:szCs w:val="18"/>
          <w:lang w:eastAsia="en-US"/>
        </w:rPr>
        <w:t>. (Reminder of Rules 2, 12)</w:t>
      </w:r>
    </w:p>
    <w:p w:rsidR="00410702" w:rsidRDefault="00410702" w:rsidP="00812760">
      <w:pPr>
        <w:autoSpaceDE w:val="0"/>
        <w:autoSpaceDN w:val="0"/>
        <w:adjustRightInd w:val="0"/>
        <w:rPr>
          <w:rFonts w:ascii="StoneSans" w:eastAsia="StoneSans" w:hAnsi="Bauhaus-Bold" w:cs="StoneSans"/>
          <w:color w:val="7030A0"/>
          <w:sz w:val="18"/>
          <w:szCs w:val="18"/>
          <w:lang w:eastAsia="en-US"/>
        </w:rPr>
      </w:pPr>
    </w:p>
    <w:p w:rsidR="00410702" w:rsidRPr="00136CEB"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#12</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IDEA IN BASE</w:t>
      </w:r>
    </w:p>
    <w:p w:rsid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 xml:space="preserve">Since </w:t>
      </w:r>
      <w:proofErr w:type="gramStart"/>
      <w:r w:rsidRPr="00410702">
        <w:rPr>
          <w:rFonts w:ascii="StoneSans" w:eastAsia="StoneSans" w:hAnsi="Bauhaus-Bold" w:cs="StoneSans"/>
          <w:color w:val="7030A0"/>
          <w:sz w:val="18"/>
          <w:szCs w:val="18"/>
          <w:lang w:eastAsia="en-US"/>
        </w:rPr>
        <w:t>it</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s</w:t>
      </w:r>
      <w:proofErr w:type="gramEnd"/>
      <w:r w:rsidRPr="00410702">
        <w:rPr>
          <w:rFonts w:ascii="StoneSans" w:eastAsia="StoneSans" w:hAnsi="Bauhaus-Bold" w:cs="StoneSans"/>
          <w:color w:val="7030A0"/>
          <w:sz w:val="18"/>
          <w:szCs w:val="18"/>
          <w:lang w:eastAsia="en-US"/>
        </w:rPr>
        <w:t xml:space="preserve"> not clear if the light bulb slab </w:t>
      </w:r>
      <w:r w:rsidR="00674A57">
        <w:rPr>
          <w:rFonts w:ascii="StoneSans" w:eastAsia="StoneSans" w:hAnsi="Bauhaus-Bold" w:cs="StoneSans"/>
          <w:color w:val="7030A0"/>
          <w:sz w:val="18"/>
          <w:szCs w:val="18"/>
          <w:lang w:eastAsia="en-US"/>
        </w:rPr>
        <w:t xml:space="preserve">is </w:t>
      </w:r>
      <w:r w:rsidRPr="00410702">
        <w:rPr>
          <w:rFonts w:ascii="StoneSans" w:eastAsia="StoneSans" w:hAnsi="Bauhaus-Bold" w:cs="StoneSans"/>
          <w:color w:val="7030A0"/>
          <w:sz w:val="18"/>
          <w:szCs w:val="18"/>
          <w:lang w:eastAsia="en-US"/>
        </w:rPr>
        <w:t xml:space="preserve">part of the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box</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mission model, you may bring this part to Base. (Rule 2 related </w:t>
      </w:r>
      <w:proofErr w:type="gramStart"/>
      <w:r w:rsidRPr="00410702">
        <w:rPr>
          <w:rFonts w:ascii="StoneSans" w:eastAsia="StoneSans" w:hAnsi="Bauhaus-Bold" w:cs="StoneSans"/>
          <w:color w:val="7030A0"/>
          <w:sz w:val="18"/>
          <w:szCs w:val="18"/>
          <w:lang w:eastAsia="en-US"/>
        </w:rPr>
        <w:t>mission</w:t>
      </w:r>
      <w:proofErr w:type="gramEnd"/>
      <w:r w:rsidRPr="00410702">
        <w:rPr>
          <w:rFonts w:ascii="StoneSans" w:eastAsia="StoneSans" w:hAnsi="Bauhaus-Bold" w:cs="StoneSans"/>
          <w:color w:val="7030A0"/>
          <w:sz w:val="18"/>
          <w:szCs w:val="18"/>
          <w:lang w:eastAsia="en-US"/>
        </w:rPr>
        <w:t xml:space="preserve"> ruling)</w:t>
      </w:r>
    </w:p>
    <w:p w:rsidR="00DA4A76" w:rsidRDefault="00DA4A76" w:rsidP="00410702">
      <w:pPr>
        <w:autoSpaceDE w:val="0"/>
        <w:autoSpaceDN w:val="0"/>
        <w:adjustRightInd w:val="0"/>
        <w:rPr>
          <w:rFonts w:ascii="StoneSans" w:eastAsia="StoneSans" w:hAnsi="Bauhaus-Bold" w:cs="StoneSans"/>
          <w:color w:val="7030A0"/>
          <w:sz w:val="18"/>
          <w:szCs w:val="18"/>
          <w:lang w:eastAsia="en-US"/>
        </w:rPr>
      </w:pPr>
    </w:p>
    <w:p w:rsidR="00DA4A76" w:rsidRPr="00136CEB" w:rsidRDefault="00DA4A76" w:rsidP="00DA4A76">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#34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USING EYES SENSORS</w:t>
      </w:r>
    </w:p>
    <w:p w:rsidR="00A86A32" w:rsidRDefault="00A86A32" w:rsidP="00DA4A76">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 xml:space="preserve">Using your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eyes as sensors</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is only illegal in the precision-timing context of the rule it appears in - Rule 48. Except for Rule 48 situations (precision robot-grab timing), of course everyone uses eyes as sensors - every time you see the field and prepare your robot accordingly for its next start. People are asking about a particular strategy which I don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want to advertise here, but here</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s the answer: If you</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re wondering whether sensor use is a requirement for a particular mission, please re-read Rule 2, and then have a fresh look at the mission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s requirements. If you have no idea what this Update means, feel free to ignore it. (Reminder of Rule 2, clarification of Rule 48)</w:t>
      </w:r>
    </w:p>
    <w:p w:rsidR="00A86A32" w:rsidRDefault="00A86A32" w:rsidP="00DA4A76">
      <w:pPr>
        <w:autoSpaceDE w:val="0"/>
        <w:autoSpaceDN w:val="0"/>
        <w:adjustRightInd w:val="0"/>
        <w:rPr>
          <w:rFonts w:ascii="StoneSans" w:eastAsia="StoneSans" w:hAnsi="Bauhaus-Bold" w:cs="StoneSans"/>
          <w:color w:val="7030A0"/>
          <w:sz w:val="18"/>
          <w:szCs w:val="18"/>
          <w:lang w:eastAsia="en-US"/>
        </w:rPr>
      </w:pPr>
    </w:p>
    <w:p w:rsidR="00A86A32" w:rsidRPr="00A86A32" w:rsidRDefault="00A86A32" w:rsidP="00A86A32">
      <w:pPr>
        <w:autoSpaceDE w:val="0"/>
        <w:autoSpaceDN w:val="0"/>
        <w:adjustRightInd w:val="0"/>
        <w:rPr>
          <w:rFonts w:ascii="StoneSans" w:eastAsia="StoneSans" w:hAnsi="Bauhaus-Bold" w:cs="StoneSans"/>
          <w:color w:val="7030A0"/>
          <w:sz w:val="18"/>
          <w:szCs w:val="18"/>
          <w:lang w:eastAsia="en-US"/>
        </w:rPr>
      </w:pPr>
      <w:r>
        <w:rPr>
          <w:rFonts w:ascii="StoneSans" w:eastAsia="StoneSans" w:hAnsi="Bauhaus-Bold" w:cs="StoneSans"/>
          <w:b/>
          <w:bCs/>
          <w:color w:val="7030A0"/>
          <w:sz w:val="22"/>
          <w:szCs w:val="22"/>
          <w:lang w:eastAsia="en-US"/>
        </w:rPr>
        <w:t>UPDATE #35</w:t>
      </w:r>
      <w:r w:rsidRPr="00A86A32">
        <w:rPr>
          <w:rFonts w:ascii="StoneSans" w:eastAsia="StoneSans" w:hAnsi="Bauhaus-Bold" w:cs="StoneSans"/>
          <w:b/>
          <w:bCs/>
          <w:color w:val="7030A0"/>
          <w:sz w:val="22"/>
          <w:szCs w:val="22"/>
          <w:lang w:eastAsia="en-US"/>
        </w:rPr>
        <w:t xml:space="preserve"> - SENSES LOOP SETUP</w:t>
      </w:r>
    </w:p>
    <w:p w:rsidR="00A86A32" w:rsidRPr="0041070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 xml:space="preserve">The Field Setup </w:t>
      </w:r>
      <w:proofErr w:type="gramStart"/>
      <w:r w:rsidRPr="00A86A32">
        <w:rPr>
          <w:rFonts w:ascii="StoneSans" w:eastAsia="StoneSans" w:hAnsi="Bauhaus-Bold" w:cs="StoneSans"/>
          <w:color w:val="7030A0"/>
          <w:sz w:val="18"/>
          <w:szCs w:val="18"/>
          <w:lang w:eastAsia="en-US"/>
        </w:rPr>
        <w:t>instructions for the Senses model describes</w:t>
      </w:r>
      <w:proofErr w:type="gramEnd"/>
      <w:r w:rsidRPr="00A86A32">
        <w:rPr>
          <w:rFonts w:ascii="StoneSans" w:eastAsia="StoneSans" w:hAnsi="Bauhaus-Bold" w:cs="StoneSans"/>
          <w:color w:val="7030A0"/>
          <w:sz w:val="18"/>
          <w:szCs w:val="18"/>
          <w:lang w:eastAsia="en-US"/>
        </w:rPr>
        <w:t xml:space="preserve"> the placement of its loop as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captured in the grabber.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There is no mention of its precise position east/west. </w:t>
      </w:r>
      <w:proofErr w:type="gramStart"/>
      <w:r w:rsidRPr="00A86A32">
        <w:rPr>
          <w:rFonts w:ascii="StoneSans" w:eastAsia="StoneSans" w:hAnsi="Bauhaus-Bold" w:cs="StoneSans"/>
          <w:color w:val="7030A0"/>
          <w:sz w:val="18"/>
          <w:szCs w:val="18"/>
          <w:lang w:eastAsia="en-US"/>
        </w:rPr>
        <w:t xml:space="preserve">So by Rule 2, this detail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matter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when setting up the field.</w:t>
      </w:r>
      <w:proofErr w:type="gramEnd"/>
      <w:r w:rsidRPr="00A86A32">
        <w:rPr>
          <w:rFonts w:ascii="StoneSans" w:eastAsia="StoneSans" w:hAnsi="Bauhaus-Bold" w:cs="StoneSans"/>
          <w:color w:val="7030A0"/>
          <w:sz w:val="18"/>
          <w:szCs w:val="18"/>
          <w:lang w:eastAsia="en-US"/>
        </w:rPr>
        <w:t xml:space="preserve"> This wiggle room causes the variable behavior you may have experienced on your practice fields over the last two months or so, and since all Senses models are alike, you should expect this same variable behavior at tournaments. By Rule 37, the loop will not be set to your preference, so part of your challenge is to minimize or eliminate the variable behavior through robotic strategy. (Reminders of Rule 2 and 37)</w:t>
      </w:r>
    </w:p>
    <w:p w:rsidR="00A86A32" w:rsidRDefault="00A86A32" w:rsidP="00A86A32">
      <w:pPr>
        <w:autoSpaceDE w:val="0"/>
        <w:autoSpaceDN w:val="0"/>
        <w:adjustRightInd w:val="0"/>
        <w:rPr>
          <w:rFonts w:ascii="StoneSans" w:eastAsia="StoneSans" w:hAnsi="Bauhaus-Bold" w:cs="StoneSans"/>
          <w:b/>
          <w:bCs/>
          <w:color w:val="7030A0"/>
          <w:sz w:val="22"/>
          <w:szCs w:val="22"/>
          <w:lang w:eastAsia="en-US"/>
        </w:rPr>
      </w:pPr>
    </w:p>
    <w:p w:rsidR="00A86A32" w:rsidRDefault="00A86A32" w:rsidP="00A86A32">
      <w:pPr>
        <w:autoSpaceDE w:val="0"/>
        <w:autoSpaceDN w:val="0"/>
        <w:adjustRightInd w:val="0"/>
        <w:rPr>
          <w:rFonts w:ascii="StoneSans" w:eastAsia="StoneSans" w:hAnsi="Bauhaus-Bold" w:cs="StoneSans"/>
          <w:b/>
          <w:bCs/>
          <w:color w:val="7030A0"/>
          <w:sz w:val="22"/>
          <w:szCs w:val="22"/>
          <w:lang w:eastAsia="en-US"/>
        </w:rPr>
      </w:pPr>
    </w:p>
    <w:p w:rsidR="00A86A32" w:rsidRPr="00A86A32" w:rsidRDefault="00A86A32" w:rsidP="00A86A32">
      <w:pPr>
        <w:autoSpaceDE w:val="0"/>
        <w:autoSpaceDN w:val="0"/>
        <w:adjustRightInd w:val="0"/>
        <w:rPr>
          <w:rFonts w:ascii="StoneSans" w:eastAsia="StoneSans" w:hAnsi="Bauhaus-Bold" w:cs="StoneSans"/>
          <w:b/>
          <w:bCs/>
          <w:color w:val="7030A0"/>
          <w:sz w:val="22"/>
          <w:szCs w:val="22"/>
          <w:lang w:eastAsia="en-US"/>
        </w:rPr>
      </w:pPr>
      <w:r>
        <w:rPr>
          <w:rFonts w:ascii="StoneSans" w:eastAsia="StoneSans" w:hAnsi="Bauhaus-Bold" w:cs="StoneSans"/>
          <w:b/>
          <w:bCs/>
          <w:color w:val="7030A0"/>
          <w:sz w:val="22"/>
          <w:szCs w:val="22"/>
          <w:lang w:eastAsia="en-US"/>
        </w:rPr>
        <w:t>UPDATE #</w:t>
      </w:r>
      <w:r w:rsidRPr="00A86A32">
        <w:rPr>
          <w:rFonts w:ascii="StoneSans" w:eastAsia="StoneSans" w:hAnsi="Bauhaus-Bold" w:cs="StoneSans"/>
          <w:b/>
          <w:bCs/>
          <w:color w:val="7030A0"/>
          <w:sz w:val="22"/>
          <w:szCs w:val="22"/>
          <w:lang w:eastAsia="en-US"/>
        </w:rPr>
        <w:t xml:space="preserve">36 </w:t>
      </w:r>
      <w:r w:rsidRPr="00A86A32">
        <w:rPr>
          <w:rFonts w:ascii="StoneSans" w:eastAsia="StoneSans" w:hAnsi="Bauhaus-Bold" w:cs="StoneSans"/>
          <w:b/>
          <w:bCs/>
          <w:color w:val="7030A0"/>
          <w:sz w:val="22"/>
          <w:szCs w:val="22"/>
          <w:lang w:eastAsia="en-US"/>
        </w:rPr>
        <w:t>–</w:t>
      </w:r>
      <w:r w:rsidRPr="00A86A32">
        <w:rPr>
          <w:rFonts w:ascii="StoneSans" w:eastAsia="StoneSans" w:hAnsi="Bauhaus-Bold" w:cs="StoneSans"/>
          <w:b/>
          <w:bCs/>
          <w:color w:val="7030A0"/>
          <w:sz w:val="22"/>
          <w:szCs w:val="22"/>
          <w:lang w:eastAsia="en-US"/>
        </w:rPr>
        <w:t xml:space="preserve"> ROBOT END-OF-MATCH LOCATION</w:t>
      </w:r>
    </w:p>
    <w:p w:rsidR="00A86A32" w:rsidRPr="00A86A3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By Rule 2, since the final location of the robot isn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mentioned in any rule or mission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It 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matter.</w:t>
      </w:r>
    </w:p>
    <w:p w:rsidR="00A86A3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By Rules 2 and 29, if the robot legally performs an action worth points, or legally produces a condition worth points, nothing anywhere says the robot has to later return to Base for them to count, so it 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w:t>
      </w:r>
    </w:p>
    <w:p w:rsidR="002C2B9F" w:rsidRDefault="002C2B9F" w:rsidP="00FC25CA">
      <w:pPr>
        <w:pStyle w:val="Default"/>
        <w:rPr>
          <w:i/>
          <w:iCs/>
          <w:sz w:val="18"/>
          <w:szCs w:val="18"/>
        </w:rPr>
      </w:pPr>
    </w:p>
    <w:p w:rsidR="00FC25CA" w:rsidRDefault="00FC25CA" w:rsidP="00FC25CA">
      <w:pPr>
        <w:pStyle w:val="Default"/>
        <w:rPr>
          <w:sz w:val="18"/>
          <w:szCs w:val="18"/>
        </w:rPr>
      </w:pPr>
      <w:r w:rsidRPr="00740406">
        <w:rPr>
          <w:rFonts w:ascii="StoneSans-Bold" w:eastAsia="Calibri" w:hAnsi="StoneSans-Bold" w:cs="StoneSans-Bold"/>
          <w:b/>
          <w:bCs/>
          <w:color w:val="0067B4"/>
          <w:sz w:val="18"/>
          <w:szCs w:val="18"/>
        </w:rPr>
        <w:t>3 - Benefit of the Doubt</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You may get the benefit of the doubt when: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incorrect model setup or maintenance is a factor.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w:t>
      </w:r>
      <w:proofErr w:type="gramEnd"/>
      <w:r w:rsidRPr="005C7420">
        <w:rPr>
          <w:rFonts w:ascii="StoneSans" w:eastAsia="StoneSans" w:hAnsi="Bauhaus-Bold" w:cs="StoneSans"/>
          <w:sz w:val="18"/>
          <w:szCs w:val="18"/>
        </w:rPr>
        <w:t xml:space="preserve"> split-second or the thickness of a (thin) line is a factor.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w:t>
      </w:r>
      <w:proofErr w:type="gramEnd"/>
      <w:r w:rsidRPr="005C7420">
        <w:rPr>
          <w:rFonts w:ascii="StoneSans" w:eastAsia="StoneSans" w:hAnsi="Bauhaus-Bold" w:cs="StoneSans"/>
          <w:sz w:val="18"/>
          <w:szCs w:val="18"/>
        </w:rPr>
        <w:t xml:space="preserve"> situation could </w:t>
      </w:r>
      <w:r w:rsidRPr="005C7420">
        <w:rPr>
          <w:rFonts w:ascii="StoneSans" w:eastAsia="StoneSans" w:hAnsi="Bauhaus-Bold" w:cs="StoneSans"/>
          <w:sz w:val="18"/>
          <w:szCs w:val="18"/>
        </w:rPr>
        <w:t>“</w:t>
      </w:r>
      <w:r w:rsidRPr="005C7420">
        <w:rPr>
          <w:rFonts w:ascii="StoneSans" w:eastAsia="StoneSans" w:hAnsi="Bauhaus-Bold" w:cs="StoneSans"/>
          <w:sz w:val="18"/>
          <w:szCs w:val="18"/>
        </w:rPr>
        <w:t>go either way</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due to confusing, conflicting, or missing information.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w:t>
      </w:r>
      <w:proofErr w:type="gramEnd"/>
      <w:r w:rsidRPr="005C7420">
        <w:rPr>
          <w:rFonts w:ascii="StoneSans" w:eastAsia="StoneSans" w:hAnsi="Bauhaus-Bold" w:cs="StoneSans"/>
          <w:sz w:val="18"/>
          <w:szCs w:val="18"/>
        </w:rPr>
        <w:t xml:space="preserve"> referee is tempted to rule based on the </w:t>
      </w:r>
      <w:r w:rsidRPr="005C7420">
        <w:rPr>
          <w:rFonts w:ascii="StoneSans" w:eastAsia="StoneSans" w:hAnsi="Bauhaus-Bold" w:cs="StoneSans"/>
          <w:sz w:val="18"/>
          <w:szCs w:val="18"/>
        </w:rPr>
        <w:t>“</w:t>
      </w:r>
      <w:r w:rsidRPr="005C7420">
        <w:rPr>
          <w:rFonts w:ascii="StoneSans" w:eastAsia="StoneSans" w:hAnsi="Bauhaus-Bold" w:cs="StoneSans"/>
          <w:sz w:val="18"/>
          <w:szCs w:val="18"/>
        </w:rPr>
        <w:t>intent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of a requirement or constraint.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no</w:t>
      </w:r>
      <w:proofErr w:type="gramEnd"/>
      <w:r w:rsidRPr="005C7420">
        <w:rPr>
          <w:rFonts w:ascii="StoneSans" w:eastAsia="StoneSans" w:hAnsi="Bauhaus-Bold" w:cs="StoneSans"/>
          <w:sz w:val="18"/>
          <w:szCs w:val="18"/>
        </w:rPr>
        <w:t xml:space="preserve"> one</w:t>
      </w:r>
      <w:r w:rsidRPr="005C7420">
        <w:rPr>
          <w:rFonts w:ascii="StoneSans" w:eastAsia="StoneSans" w:hAnsi="Bauhaus-Bold" w:cs="StoneSans"/>
          <w:sz w:val="18"/>
          <w:szCs w:val="18"/>
        </w:rPr>
        <w:t>’</w:t>
      </w:r>
      <w:r w:rsidRPr="005C7420">
        <w:rPr>
          <w:rFonts w:ascii="StoneSans" w:eastAsia="StoneSans" w:hAnsi="Bauhaus-Bold" w:cs="StoneSans"/>
          <w:sz w:val="18"/>
          <w:szCs w:val="18"/>
        </w:rPr>
        <w:t>s really sure WHAT just happened!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Speak up! If you (kids, not coach) disagree with the referee and can respectfully raise sufficient doubt during your post-match chat, you are given the points in question.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This rule is not an order for the referees to be lenient, but for them to rule in your favor when they</w:t>
      </w:r>
      <w:r w:rsidRPr="005C7420">
        <w:rPr>
          <w:rFonts w:ascii="StoneSans" w:eastAsia="StoneSans" w:hAnsi="Bauhaus-Bold" w:cs="StoneSans"/>
          <w:sz w:val="18"/>
          <w:szCs w:val="18"/>
        </w:rPr>
        <w:t>’</w:t>
      </w:r>
      <w:r w:rsidRPr="005C7420">
        <w:rPr>
          <w:rFonts w:ascii="StoneSans" w:eastAsia="StoneSans" w:hAnsi="Bauhaus-Bold" w:cs="StoneSans"/>
          <w:sz w:val="18"/>
          <w:szCs w:val="18"/>
        </w:rPr>
        <w:t>ve done all they can to rule correctly, yet the answer is still unclear. This rule should not be part of a strategy!</w:t>
      </w:r>
    </w:p>
    <w:p w:rsidR="00FC25CA" w:rsidRDefault="00FC25CA" w:rsidP="00FC25CA">
      <w:pPr>
        <w:pStyle w:val="Default"/>
        <w:rPr>
          <w:sz w:val="18"/>
          <w:szCs w:val="18"/>
        </w:rPr>
      </w:pPr>
    </w:p>
    <w:p w:rsidR="002C2B9F" w:rsidRDefault="00FC25CA" w:rsidP="00FC25CA">
      <w:pPr>
        <w:pStyle w:val="Default"/>
        <w:rPr>
          <w:sz w:val="18"/>
          <w:szCs w:val="18"/>
        </w:rPr>
      </w:pPr>
      <w:r w:rsidRPr="00740406">
        <w:rPr>
          <w:rFonts w:ascii="StoneSans-Bold" w:eastAsia="Calibri" w:hAnsi="StoneSans-Bold" w:cs="StoneSans-Bold"/>
          <w:b/>
          <w:bCs/>
          <w:color w:val="0067B4"/>
          <w:sz w:val="18"/>
          <w:szCs w:val="18"/>
        </w:rPr>
        <w:t>4 - Variability</w:t>
      </w:r>
      <w:r>
        <w:rPr>
          <w:b/>
          <w:bCs/>
          <w:sz w:val="22"/>
          <w:szCs w:val="22"/>
        </w:rPr>
        <w:t xml:space="preserve"> </w:t>
      </w:r>
      <w:r>
        <w:rPr>
          <w:sz w:val="18"/>
          <w:szCs w:val="18"/>
        </w:rPr>
        <w:t xml:space="preserve">- </w:t>
      </w:r>
      <w:r w:rsidRPr="005C7420">
        <w:rPr>
          <w:rFonts w:ascii="StoneSans" w:eastAsia="StoneSans" w:hAnsi="Bauhaus-Bold" w:cs="StoneSans"/>
          <w:sz w:val="18"/>
          <w:szCs w:val="18"/>
        </w:rPr>
        <w:t>As you build and program, keep in mind that our suppliers, donors, and volunteers try very hard to make all fields correct and identical, but you should always expect some variability, such as: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flaws in the border walls, including splinters, screws, holes, and tape.</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variety</w:t>
      </w:r>
      <w:proofErr w:type="gramEnd"/>
      <w:r w:rsidRPr="005C7420">
        <w:rPr>
          <w:rFonts w:ascii="StoneSans" w:eastAsia="StoneSans" w:hAnsi="Bauhaus-Bold" w:cs="StoneSans"/>
          <w:sz w:val="18"/>
          <w:szCs w:val="18"/>
        </w:rPr>
        <w:t xml:space="preserve"> in lighting conditions, from hour to hour, and/or table to table.</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texture/bumps</w:t>
      </w:r>
      <w:proofErr w:type="gramEnd"/>
      <w:r w:rsidRPr="005C7420">
        <w:rPr>
          <w:rFonts w:ascii="StoneSans" w:eastAsia="StoneSans" w:hAnsi="Bauhaus-Bold" w:cs="StoneSans"/>
          <w:sz w:val="18"/>
          <w:szCs w:val="18"/>
        </w:rPr>
        <w:t xml:space="preserve"> under the mat, due to imperfections, seams, or debris.</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presence</w:t>
      </w:r>
      <w:proofErr w:type="gramEnd"/>
      <w:r w:rsidRPr="005C7420">
        <w:rPr>
          <w:rFonts w:ascii="StoneSans" w:eastAsia="StoneSans" w:hAnsi="Bauhaus-Bold" w:cs="StoneSans"/>
          <w:sz w:val="18"/>
          <w:szCs w:val="18"/>
        </w:rPr>
        <w:t xml:space="preserve"> or absence of tape at the east and west edges of the mat.</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waviness</w:t>
      </w:r>
      <w:proofErr w:type="gramEnd"/>
      <w:r w:rsidRPr="005C7420">
        <w:rPr>
          <w:rFonts w:ascii="StoneSans" w:eastAsia="StoneSans" w:hAnsi="Bauhaus-Bold" w:cs="StoneSans"/>
          <w:sz w:val="18"/>
          <w:szCs w:val="18"/>
        </w:rPr>
        <w:t xml:space="preserve"> in the mat itself... At many tournaments, it</w:t>
      </w:r>
      <w:r w:rsidRPr="005C7420">
        <w:rPr>
          <w:rFonts w:ascii="StoneSans" w:eastAsia="StoneSans" w:hAnsi="Bauhaus-Bold" w:cs="StoneSans"/>
          <w:sz w:val="18"/>
          <w:szCs w:val="18"/>
        </w:rPr>
        <w:t>’</w:t>
      </w:r>
      <w:r w:rsidRPr="005C7420">
        <w:rPr>
          <w:rFonts w:ascii="StoneSans" w:eastAsia="StoneSans" w:hAnsi="Bauhaus-Bold" w:cs="StoneSans"/>
          <w:sz w:val="18"/>
          <w:szCs w:val="18"/>
        </w:rPr>
        <w:t>s impossible for the mats to be rolled out in time to lose their waviness. Location and severity of waviness varies. You are being warned here. Consider this while designing.</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Two important building techniques you can use to limit the effects of variability are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Avoid steering systems that involve something SLIDING on the mat or border walls.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Cover your light sensors from surrounding light.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Expect and design around interference where poles for lights and cameras might be mounted to walls.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Questions about conditions at a particular tournament should be directed to that tournament</w:t>
      </w:r>
      <w:r w:rsidRPr="005C7420">
        <w:rPr>
          <w:rFonts w:ascii="StoneSans" w:eastAsia="StoneSans" w:hAnsi="Bauhaus-Bold" w:cs="StoneSans"/>
          <w:sz w:val="18"/>
          <w:szCs w:val="18"/>
        </w:rPr>
        <w:t>’</w:t>
      </w:r>
      <w:r w:rsidRPr="005C7420">
        <w:rPr>
          <w:rFonts w:ascii="StoneSans" w:eastAsia="StoneSans" w:hAnsi="Bauhaus-Bold" w:cs="StoneSans"/>
          <w:sz w:val="18"/>
          <w:szCs w:val="18"/>
        </w:rPr>
        <w:t>s officials.</w:t>
      </w:r>
    </w:p>
    <w:p w:rsidR="002C2B9F" w:rsidRDefault="002C2B9F" w:rsidP="00FC25CA">
      <w:pPr>
        <w:pStyle w:val="Default"/>
        <w:rPr>
          <w:sz w:val="18"/>
          <w:szCs w:val="18"/>
        </w:rPr>
      </w:pPr>
    </w:p>
    <w:p w:rsidR="002C2B9F" w:rsidRPr="00740406" w:rsidRDefault="00FC25CA" w:rsidP="00740406">
      <w:pPr>
        <w:autoSpaceDE w:val="0"/>
        <w:autoSpaceDN w:val="0"/>
        <w:adjustRightInd w:val="0"/>
        <w:rPr>
          <w:rFonts w:ascii="Bauhaus-Demi" w:eastAsia="Calibri" w:hAnsi="Bauhaus-Demi" w:cs="Bauhaus-Demi"/>
          <w:color w:val="E5691F"/>
          <w:sz w:val="30"/>
          <w:szCs w:val="30"/>
          <w:lang w:eastAsia="en-US"/>
        </w:rPr>
      </w:pPr>
      <w:r w:rsidRPr="00740406">
        <w:rPr>
          <w:rFonts w:ascii="Bauhaus-Demi" w:eastAsia="Calibri" w:hAnsi="Bauhaus-Demi" w:cs="Bauhaus-Demi"/>
          <w:color w:val="E5691F"/>
          <w:sz w:val="30"/>
          <w:szCs w:val="30"/>
          <w:lang w:eastAsia="en-US"/>
        </w:rPr>
        <w:t xml:space="preserve">Information </w:t>
      </w:r>
    </w:p>
    <w:p w:rsidR="002C2B9F" w:rsidRDefault="002C2B9F" w:rsidP="00FC25CA">
      <w:pPr>
        <w:pStyle w:val="Default"/>
        <w:rPr>
          <w:sz w:val="32"/>
          <w:szCs w:val="32"/>
        </w:rPr>
      </w:pPr>
    </w:p>
    <w:p w:rsidR="002C2B9F" w:rsidRDefault="00FC25CA" w:rsidP="00FC25CA">
      <w:pPr>
        <w:pStyle w:val="Default"/>
        <w:rPr>
          <w:sz w:val="18"/>
          <w:szCs w:val="18"/>
        </w:rPr>
      </w:pPr>
      <w:r w:rsidRPr="00740406">
        <w:rPr>
          <w:rFonts w:ascii="StoneSans-Bold" w:eastAsia="Calibri" w:hAnsi="StoneSans-Bold" w:cs="StoneSans-Bold"/>
          <w:b/>
          <w:bCs/>
          <w:color w:val="0067B4"/>
          <w:sz w:val="18"/>
          <w:szCs w:val="18"/>
        </w:rPr>
        <w:t>5 - Precedence/Authority</w:t>
      </w:r>
      <w:r>
        <w:rPr>
          <w:b/>
          <w:bCs/>
          <w:sz w:val="22"/>
          <w:szCs w:val="22"/>
        </w:rPr>
        <w:t xml:space="preserve"> </w:t>
      </w:r>
      <w:r>
        <w:rPr>
          <w:sz w:val="18"/>
          <w:szCs w:val="18"/>
        </w:rPr>
        <w:t xml:space="preserve">- </w:t>
      </w:r>
      <w:r w:rsidRPr="005C7420">
        <w:rPr>
          <w:rFonts w:ascii="StoneSans" w:eastAsia="StoneSans" w:hAnsi="Bauhaus-Bold" w:cs="StoneSans"/>
          <w:sz w:val="18"/>
          <w:szCs w:val="18"/>
        </w:rPr>
        <w:t>You get information about the robot game from more than one place. Once in a while, there is conflict...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So here is the order of precedence for the sources: 1 = CURRENT Robot Game Updates, 2 = Missions and Field Setup, 3 = Rules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something on a page conflicts with something else on the same page, assume the most sensible interpretation.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two interpretations seem equal, assume the interpretation most favorable for the team.</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On all pages, videos and pictures are for guidance a</w:t>
      </w:r>
      <w:r w:rsidR="005C7420">
        <w:rPr>
          <w:rFonts w:ascii="StoneSans" w:eastAsia="StoneSans" w:hAnsi="Bauhaus-Bold" w:cs="StoneSans"/>
          <w:sz w:val="18"/>
          <w:szCs w:val="18"/>
        </w:rPr>
        <w:t>nd example only. Often they can</w:t>
      </w:r>
      <w:r w:rsidRPr="005C7420">
        <w:rPr>
          <w:rFonts w:ascii="StoneSans" w:eastAsia="StoneSans" w:hAnsi="Bauhaus-Bold" w:cs="StoneSans"/>
          <w:sz w:val="18"/>
          <w:szCs w:val="18"/>
        </w:rPr>
        <w:t xml:space="preserve">not express complete information, and are therefore misleading. When there is conflict between pictures/videos and text, the text takes precedence! </w:t>
      </w:r>
    </w:p>
    <w:p w:rsidR="002C2B9F" w:rsidRDefault="002C2B9F" w:rsidP="00FC25CA">
      <w:pPr>
        <w:pStyle w:val="Default"/>
        <w:rPr>
          <w:sz w:val="18"/>
          <w:szCs w:val="18"/>
        </w:rPr>
      </w:pPr>
    </w:p>
    <w:p w:rsidR="00FC25CA" w:rsidRDefault="00740406" w:rsidP="00FC25CA">
      <w:pPr>
        <w:pStyle w:val="Default"/>
        <w:rPr>
          <w:sz w:val="18"/>
          <w:szCs w:val="18"/>
        </w:rPr>
      </w:pPr>
      <w:r>
        <w:rPr>
          <w:rFonts w:ascii="StoneSans-Bold" w:eastAsia="Calibri" w:hAnsi="StoneSans-Bold" w:cs="StoneSans-Bold"/>
          <w:b/>
          <w:bCs/>
          <w:color w:val="0067B4"/>
          <w:sz w:val="18"/>
          <w:szCs w:val="18"/>
        </w:rPr>
        <w:t>6 - Robot Game Support</w:t>
      </w:r>
      <w:r>
        <w:rPr>
          <w:sz w:val="12"/>
          <w:szCs w:val="12"/>
        </w:rPr>
        <w:t xml:space="preserve"> </w:t>
      </w:r>
      <w:proofErr w:type="gramStart"/>
      <w:r>
        <w:rPr>
          <w:sz w:val="12"/>
          <w:szCs w:val="12"/>
        </w:rPr>
        <w:t xml:space="preserve">-  </w:t>
      </w:r>
      <w:r w:rsidR="00FC25CA" w:rsidRPr="005C7420">
        <w:rPr>
          <w:rFonts w:ascii="StoneSans" w:eastAsia="StoneSans" w:hAnsi="Bauhaus-Bold" w:cs="StoneSans"/>
          <w:sz w:val="18"/>
          <w:szCs w:val="18"/>
        </w:rPr>
        <w:t>The</w:t>
      </w:r>
      <w:proofErr w:type="gramEnd"/>
      <w:r w:rsidR="00FC25CA" w:rsidRPr="005C7420">
        <w:rPr>
          <w:rFonts w:ascii="StoneSans" w:eastAsia="StoneSans" w:hAnsi="Bauhaus-Bold" w:cs="StoneSans"/>
          <w:sz w:val="18"/>
          <w:szCs w:val="18"/>
        </w:rPr>
        <w:t xml:space="preserve"> first place to go for Robot Game support is the Robot Game Updates page. http://www.firstlegoleague.org/challenge/robotgameupdates.</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If that doesn</w:t>
      </w:r>
      <w:r w:rsidR="00FC25CA" w:rsidRPr="005C7420">
        <w:rPr>
          <w:rFonts w:ascii="StoneSans" w:eastAsia="StoneSans" w:hAnsi="Bauhaus-Bold" w:cs="StoneSans"/>
          <w:sz w:val="18"/>
          <w:szCs w:val="18"/>
        </w:rPr>
        <w:t>’</w:t>
      </w:r>
      <w:r w:rsidR="00FC25CA" w:rsidRPr="005C7420">
        <w:rPr>
          <w:rFonts w:ascii="StoneSans" w:eastAsia="StoneSans" w:hAnsi="Bauhaus-Bold" w:cs="StoneSans"/>
          <w:sz w:val="18"/>
          <w:szCs w:val="18"/>
        </w:rPr>
        <w:t>t help, expert support is available directly from the designer/author (Scott - Hi!) at fllrobotgame@usfirst.org (usual response is 0-3 business days).</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When emailing, please state your role in FLL (member, coach, parent, mentor, referee, Partner).</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Questions organized into short simple sentences get the fastest most useful answers.</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Tournament referees are not obligated to read individual response emails.</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No new Robot Game Updates are posted after 3PM (eastern U.S.) on Fridays.</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You won</w:t>
      </w:r>
      <w:r w:rsidR="00FC25CA" w:rsidRPr="005C7420">
        <w:rPr>
          <w:rFonts w:ascii="StoneSans" w:eastAsia="StoneSans" w:hAnsi="Bauhaus-Bold" w:cs="StoneSans"/>
          <w:sz w:val="18"/>
          <w:szCs w:val="18"/>
        </w:rPr>
        <w:t>’</w:t>
      </w:r>
      <w:r w:rsidR="00FC25CA" w:rsidRPr="005C7420">
        <w:rPr>
          <w:rFonts w:ascii="StoneSans" w:eastAsia="StoneSans" w:hAnsi="Bauhaus-Bold" w:cs="StoneSans"/>
          <w:sz w:val="18"/>
          <w:szCs w:val="18"/>
        </w:rPr>
        <w:t>t get help/advice about building or programming (that</w:t>
      </w:r>
      <w:r w:rsidR="00FC25CA" w:rsidRPr="005C7420">
        <w:rPr>
          <w:rFonts w:ascii="StoneSans" w:eastAsia="StoneSans" w:hAnsi="Bauhaus-Bold" w:cs="StoneSans"/>
          <w:sz w:val="18"/>
          <w:szCs w:val="18"/>
        </w:rPr>
        <w:t>’</w:t>
      </w:r>
      <w:r w:rsidR="00FC25CA" w:rsidRPr="005C7420">
        <w:rPr>
          <w:rFonts w:ascii="StoneSans" w:eastAsia="StoneSans" w:hAnsi="Bauhaus-Bold" w:cs="StoneSans"/>
          <w:sz w:val="18"/>
          <w:szCs w:val="18"/>
        </w:rPr>
        <w:t>s your challenge).</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For questions about LEGO product, call (U.S.) 1-866-349-LEGO.</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Questions posted in the discussion forum (http://forums.usfirst.org/forumdisplay.php?24-FIRST-LEGO-League) are not seen nor responded to by Robot Game Support.</w:t>
      </w:r>
      <w:r w:rsidR="00BA6EE4">
        <w:rPr>
          <w:rFonts w:ascii="StoneSans" w:eastAsia="StoneSans" w:hAnsi="Bauhaus-Bold" w:cs="StoneSans"/>
          <w:sz w:val="18"/>
          <w:szCs w:val="18"/>
        </w:rPr>
        <w:t xml:space="preserve"> </w:t>
      </w:r>
      <w:r w:rsidR="00FC25CA" w:rsidRPr="005C7420">
        <w:rPr>
          <w:rFonts w:ascii="StoneSans" w:eastAsia="StoneSans" w:hAnsi="Bauhaus-Bold" w:cs="StoneSans"/>
          <w:sz w:val="18"/>
          <w:szCs w:val="18"/>
        </w:rPr>
        <w:t>WARNING: The forum is great for sharing ideas and getting tips from other teams, but it is not an official source of answers about anything.</w:t>
      </w:r>
    </w:p>
    <w:p w:rsidR="00FC25CA" w:rsidRDefault="00FC25CA" w:rsidP="00FC25CA">
      <w:pPr>
        <w:pStyle w:val="Default"/>
        <w:rPr>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7 - Coaches Meeting</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If a question comes up right before the tournament, your last chance to ask it is at the </w:t>
      </w:r>
      <w:r w:rsidRPr="005C7420">
        <w:rPr>
          <w:rFonts w:ascii="StoneSans" w:eastAsia="StoneSans" w:hAnsi="Bauhaus-Bold" w:cs="StoneSans"/>
          <w:sz w:val="18"/>
          <w:szCs w:val="18"/>
        </w:rPr>
        <w:t>“</w:t>
      </w:r>
      <w:r w:rsidRPr="005C7420">
        <w:rPr>
          <w:rFonts w:ascii="StoneSans" w:eastAsia="StoneSans" w:hAnsi="Bauhaus-Bold" w:cs="StoneSans"/>
          <w:sz w:val="18"/>
          <w:szCs w:val="18"/>
        </w:rPr>
        <w:t>Coaches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Meeting</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(if there is one) the morning of the tournament.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head referee and coaches meet to identify and settle any differences BEFORE the first match</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you have a strategy that might confuse the referee, you should alert the referee in advance of the match if possible to avoid confusion during the actual match.</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For the rest of the day, all referee calls are final when you leave the table.</w:t>
      </w:r>
      <w:r>
        <w:rPr>
          <w:sz w:val="18"/>
          <w:szCs w:val="18"/>
        </w:rPr>
        <w:t xml:space="preserve"> </w:t>
      </w:r>
    </w:p>
    <w:p w:rsidR="002F0BA5" w:rsidRDefault="002F0BA5" w:rsidP="00FC25CA">
      <w:pPr>
        <w:pStyle w:val="Default"/>
        <w:rPr>
          <w:sz w:val="18"/>
          <w:szCs w:val="18"/>
        </w:rPr>
      </w:pPr>
    </w:p>
    <w:p w:rsidR="002C2B9F" w:rsidRDefault="00FC25CA" w:rsidP="00FC25CA">
      <w:pPr>
        <w:pStyle w:val="Default"/>
        <w:rPr>
          <w:sz w:val="32"/>
          <w:szCs w:val="32"/>
        </w:rPr>
      </w:pPr>
      <w:r w:rsidRPr="002F0BA5">
        <w:rPr>
          <w:rFonts w:ascii="Bauhaus-Demi" w:eastAsia="Calibri" w:hAnsi="Bauhaus-Demi" w:cs="Bauhaus-Demi"/>
          <w:color w:val="E5691F"/>
          <w:sz w:val="30"/>
          <w:szCs w:val="30"/>
        </w:rPr>
        <w:t>Competition Definitions</w:t>
      </w:r>
      <w:r>
        <w:rPr>
          <w:sz w:val="32"/>
          <w:szCs w:val="32"/>
        </w:rPr>
        <w:t xml:space="preserve"> </w:t>
      </w:r>
    </w:p>
    <w:p w:rsidR="002C2B9F" w:rsidRDefault="002C2B9F" w:rsidP="00FC25CA">
      <w:pPr>
        <w:pStyle w:val="Default"/>
        <w:rPr>
          <w:sz w:val="32"/>
          <w:szCs w:val="32"/>
        </w:rPr>
      </w:pPr>
    </w:p>
    <w:p w:rsidR="002C2B9F" w:rsidRDefault="00FC25CA" w:rsidP="00FC25CA">
      <w:pPr>
        <w:pStyle w:val="Default"/>
        <w:rPr>
          <w:i/>
          <w:iCs/>
          <w:sz w:val="18"/>
          <w:szCs w:val="18"/>
        </w:rPr>
      </w:pPr>
      <w:r w:rsidRPr="002F0BA5">
        <w:rPr>
          <w:rFonts w:ascii="StoneSans-Bold" w:eastAsia="Calibri" w:hAnsi="StoneSans-Bold" w:cs="StoneSans-Bold"/>
          <w:b/>
          <w:bCs/>
          <w:color w:val="0067B4"/>
          <w:sz w:val="18"/>
          <w:szCs w:val="18"/>
        </w:rPr>
        <w:t>8 - Mission</w:t>
      </w:r>
      <w:r>
        <w:rPr>
          <w:b/>
          <w:bCs/>
          <w:sz w:val="22"/>
          <w:szCs w:val="22"/>
        </w:rPr>
        <w:t xml:space="preserve"> </w:t>
      </w:r>
      <w:r>
        <w:rPr>
          <w:sz w:val="18"/>
          <w:szCs w:val="18"/>
        </w:rPr>
        <w:t xml:space="preserve">- </w:t>
      </w:r>
      <w:r w:rsidRPr="005C7420">
        <w:rPr>
          <w:rFonts w:ascii="StoneSans" w:eastAsia="StoneSans" w:hAnsi="Bauhaus-Bold" w:cs="StoneSans"/>
          <w:sz w:val="18"/>
          <w:szCs w:val="18"/>
        </w:rPr>
        <w:t>A mission requirement is a condition the robot produces for points, sometimes in a certain way.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You decide the order in which to try the missions, and how many to try </w:t>
      </w:r>
      <w:proofErr w:type="gramStart"/>
      <w:r w:rsidRPr="005C7420">
        <w:rPr>
          <w:rFonts w:ascii="StoneSans" w:eastAsia="StoneSans" w:hAnsi="Bauhaus-Bold" w:cs="StoneSans"/>
          <w:sz w:val="18"/>
          <w:szCs w:val="18"/>
        </w:rPr>
        <w:t>with each software</w:t>
      </w:r>
      <w:proofErr w:type="gramEnd"/>
      <w:r w:rsidRPr="005C7420">
        <w:rPr>
          <w:rFonts w:ascii="StoneSans" w:eastAsia="StoneSans" w:hAnsi="Bauhaus-Bold" w:cs="StoneSans"/>
          <w:sz w:val="18"/>
          <w:szCs w:val="18"/>
        </w:rPr>
        <w:t xml:space="preserve"> program.</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 don</w:t>
      </w:r>
      <w:r w:rsidRPr="005C7420">
        <w:rPr>
          <w:rFonts w:ascii="StoneSans" w:eastAsia="StoneSans" w:hAnsi="Bauhaus-Bold" w:cs="StoneSans"/>
          <w:sz w:val="18"/>
          <w:szCs w:val="18"/>
        </w:rPr>
        <w:t>’</w:t>
      </w:r>
      <w:r w:rsidRPr="005C7420">
        <w:rPr>
          <w:rFonts w:ascii="StoneSans" w:eastAsia="StoneSans" w:hAnsi="Bauhaus-Bold" w:cs="StoneSans"/>
          <w:sz w:val="18"/>
          <w:szCs w:val="18"/>
        </w:rPr>
        <w:t>t have to try every mission.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 may re-try missions when that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possible, but the field is not reset for that purpose. </w:t>
      </w:r>
      <w:r w:rsidRPr="00611579">
        <w:rPr>
          <w:rFonts w:ascii="StoneSans" w:eastAsia="StoneSans" w:hAnsi="Bauhaus-Bold" w:cs="StoneSans"/>
          <w:sz w:val="18"/>
          <w:szCs w:val="18"/>
          <w:highlight w:val="yellow"/>
        </w:rPr>
        <w:t xml:space="preserve">EXAMPLE: If a mission </w:t>
      </w:r>
      <w:r w:rsidRPr="00611579">
        <w:rPr>
          <w:rFonts w:ascii="StoneSans" w:eastAsia="StoneSans" w:hAnsi="Bauhaus-Bold" w:cs="StoneSans"/>
          <w:sz w:val="18"/>
          <w:szCs w:val="18"/>
          <w:highlight w:val="yellow"/>
        </w:rPr>
        <w:lastRenderedPageBreak/>
        <w:t>is for the robot to topple a stack eastward, and the robot doesn</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t even reach the stack, you could try again later, since the stack is undisturbed. But if the robot topples the stack westward, since the stack doesn</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t get reset, the mission is impossible to re-try.</w:t>
      </w:r>
      <w:r>
        <w:rPr>
          <w:i/>
          <w:iCs/>
          <w:sz w:val="18"/>
          <w:szCs w:val="18"/>
        </w:rPr>
        <w:t xml:space="preserve"> </w:t>
      </w:r>
    </w:p>
    <w:p w:rsidR="002F0BA5" w:rsidRDefault="002F0BA5" w:rsidP="00FC25CA">
      <w:pPr>
        <w:pStyle w:val="Default"/>
        <w:rPr>
          <w:i/>
          <w:iCs/>
          <w:sz w:val="18"/>
          <w:szCs w:val="18"/>
        </w:rPr>
      </w:pPr>
    </w:p>
    <w:p w:rsidR="002C2B9F" w:rsidRDefault="00FC25CA" w:rsidP="00FC25CA">
      <w:pPr>
        <w:pStyle w:val="Default"/>
        <w:rPr>
          <w:sz w:val="18"/>
          <w:szCs w:val="18"/>
        </w:rPr>
      </w:pPr>
      <w:r w:rsidRPr="002F0BA5">
        <w:rPr>
          <w:rFonts w:ascii="StoneSans-Bold" w:eastAsia="Calibri" w:hAnsi="StoneSans-Bold" w:cs="StoneSans-Bold"/>
          <w:b/>
          <w:bCs/>
          <w:color w:val="0067B4"/>
          <w:sz w:val="18"/>
          <w:szCs w:val="18"/>
        </w:rPr>
        <w:t>9 - Match</w:t>
      </w:r>
      <w:r>
        <w:rPr>
          <w:b/>
          <w:bCs/>
          <w:sz w:val="22"/>
          <w:szCs w:val="22"/>
        </w:rPr>
        <w:t xml:space="preserve"> </w:t>
      </w:r>
      <w:r>
        <w:rPr>
          <w:sz w:val="18"/>
          <w:szCs w:val="18"/>
        </w:rPr>
        <w:t xml:space="preserve">- </w:t>
      </w:r>
      <w:r w:rsidRPr="005C7420">
        <w:rPr>
          <w:rFonts w:ascii="StoneSans" w:eastAsia="StoneSans" w:hAnsi="Bauhaus-Bold" w:cs="StoneSans"/>
          <w:sz w:val="18"/>
          <w:szCs w:val="18"/>
        </w:rPr>
        <w:t>At a tournament, two robot game fields are joined back to back, and you are paired opposite another team to compete in a match. Here</w:t>
      </w:r>
      <w:r w:rsidRPr="005C7420">
        <w:rPr>
          <w:rFonts w:ascii="StoneSans" w:eastAsia="StoneSans" w:hAnsi="Bauhaus-Bold" w:cs="StoneSans"/>
          <w:sz w:val="18"/>
          <w:szCs w:val="18"/>
        </w:rPr>
        <w:t>’</w:t>
      </w:r>
      <w:r w:rsidRPr="005C7420">
        <w:rPr>
          <w:rFonts w:ascii="StoneSans" w:eastAsia="StoneSans" w:hAnsi="Bauhaus-Bold" w:cs="StoneSans"/>
          <w:sz w:val="18"/>
          <w:szCs w:val="18"/>
        </w:rPr>
        <w:t>s the process: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 get to the competition table and have at least one minute to prepare (see Rule 36).</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match starts and the timer runs for 2-1/2 minutes without stopping.</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Each match is a fresh chance for you to get your best score.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No match has anything to do with another, and only your best score counts specifically toward the Robot Performance Award.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w:t>
      </w:r>
      <w:r w:rsidRPr="005C7420">
        <w:rPr>
          <w:rFonts w:ascii="StoneSans" w:eastAsia="StoneSans" w:hAnsi="Bauhaus-Bold" w:cs="StoneSans"/>
          <w:sz w:val="18"/>
          <w:szCs w:val="18"/>
        </w:rPr>
        <w:t>Playoffs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 if held - are just for added fun.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If it is known in advance that you will not have another team opposite you, a volunteer or </w:t>
      </w:r>
      <w:r w:rsidRPr="005C7420">
        <w:rPr>
          <w:rFonts w:ascii="StoneSans" w:eastAsia="StoneSans" w:hAnsi="Bauhaus-Bold" w:cs="StoneSans"/>
          <w:sz w:val="18"/>
          <w:szCs w:val="18"/>
        </w:rPr>
        <w:t>“</w:t>
      </w:r>
      <w:r w:rsidRPr="005C7420">
        <w:rPr>
          <w:rFonts w:ascii="StoneSans" w:eastAsia="StoneSans" w:hAnsi="Bauhaus-Bold" w:cs="StoneSans"/>
          <w:sz w:val="18"/>
          <w:szCs w:val="18"/>
        </w:rPr>
        <w:t>house</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team substitutes. If not, and you compete against an empty table, you get the points for any missions you tried but could not complete because the other team was missing.</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There are at least three matches, and when all teams have cycled through a match, that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called a </w:t>
      </w:r>
      <w:r w:rsidRPr="005C7420">
        <w:rPr>
          <w:rFonts w:ascii="StoneSans" w:eastAsia="StoneSans" w:hAnsi="Bauhaus-Bold" w:cs="StoneSans"/>
          <w:sz w:val="18"/>
          <w:szCs w:val="18"/>
        </w:rPr>
        <w:t>“</w:t>
      </w:r>
      <w:r w:rsidRPr="005C7420">
        <w:rPr>
          <w:rFonts w:ascii="StoneSans" w:eastAsia="StoneSans" w:hAnsi="Bauhaus-Bold" w:cs="StoneSans"/>
          <w:sz w:val="18"/>
          <w:szCs w:val="18"/>
        </w:rPr>
        <w:t>round.</w:t>
      </w:r>
      <w:r w:rsidRPr="005C7420">
        <w:rPr>
          <w:rFonts w:ascii="StoneSans" w:eastAsia="StoneSans" w:hAnsi="Bauhaus-Bold" w:cs="StoneSans"/>
          <w:sz w:val="18"/>
          <w:szCs w:val="18"/>
        </w:rPr>
        <w:t>”</w:t>
      </w:r>
      <w:r>
        <w:rPr>
          <w:sz w:val="18"/>
          <w:szCs w:val="18"/>
        </w:rPr>
        <w:t xml:space="preserve"> </w:t>
      </w:r>
    </w:p>
    <w:p w:rsidR="002F0BA5" w:rsidRDefault="002F0BA5" w:rsidP="00FC25CA">
      <w:pPr>
        <w:pStyle w:val="Default"/>
        <w:rPr>
          <w:sz w:val="18"/>
          <w:szCs w:val="18"/>
        </w:rPr>
      </w:pPr>
    </w:p>
    <w:p w:rsidR="002C2B9F" w:rsidRPr="002F0BA5" w:rsidRDefault="00FC25CA"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Local Definitions </w:t>
      </w:r>
    </w:p>
    <w:p w:rsidR="002F0BA5" w:rsidRDefault="002F0BA5" w:rsidP="00FC25CA">
      <w:pPr>
        <w:pStyle w:val="Default"/>
        <w:rPr>
          <w:b/>
          <w:bCs/>
          <w:sz w:val="22"/>
          <w:szCs w:val="22"/>
        </w:rPr>
      </w:pPr>
    </w:p>
    <w:p w:rsidR="00FC25CA" w:rsidRDefault="00FC25CA" w:rsidP="00FC25CA">
      <w:pPr>
        <w:pStyle w:val="Default"/>
        <w:rPr>
          <w:sz w:val="18"/>
          <w:szCs w:val="18"/>
        </w:rPr>
      </w:pPr>
      <w:r w:rsidRPr="002F0BA5">
        <w:rPr>
          <w:rFonts w:ascii="StoneSans-Bold" w:eastAsia="Calibri" w:hAnsi="StoneSans-Bold" w:cs="StoneSans-Bold"/>
          <w:b/>
          <w:bCs/>
          <w:color w:val="0067B4"/>
          <w:sz w:val="18"/>
          <w:szCs w:val="18"/>
        </w:rPr>
        <w:t>10 - Field</w:t>
      </w:r>
      <w:r>
        <w:rPr>
          <w:b/>
          <w:bCs/>
          <w:sz w:val="22"/>
          <w:szCs w:val="22"/>
        </w:rPr>
        <w:t xml:space="preserve"> </w:t>
      </w:r>
      <w:r>
        <w:rPr>
          <w:sz w:val="18"/>
          <w:szCs w:val="18"/>
        </w:rPr>
        <w:t xml:space="preserve">- </w:t>
      </w:r>
      <w:r w:rsidRPr="005C7420">
        <w:rPr>
          <w:rFonts w:ascii="StoneSans" w:eastAsia="StoneSans" w:hAnsi="Bauhaus-Bold" w:cs="StoneSans"/>
          <w:sz w:val="18"/>
          <w:szCs w:val="18"/>
        </w:rPr>
        <w:t>The field is every reachable place and object in 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match environment.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This includes the table top, inner border wall surfaces, field mat, and mission models.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field mat and the LEGO elements for building the mission models are part of your Field Setup Kit.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instructions for building the mission models are posted on the web.</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For full details about how to set up the Field, visit the Field Setup section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The fact that you can tell where the models go on the mat does NOT mean you know how to set up the field!</w:t>
      </w:r>
    </w:p>
    <w:p w:rsidR="00FC25CA" w:rsidRDefault="00FC25CA" w:rsidP="00FC25CA">
      <w:pPr>
        <w:pStyle w:val="Default"/>
        <w:rPr>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11 - Base</w:t>
      </w:r>
      <w:r>
        <w:rPr>
          <w:b/>
          <w:bCs/>
          <w:sz w:val="22"/>
          <w:szCs w:val="22"/>
        </w:rPr>
        <w:t xml:space="preserve"> </w:t>
      </w:r>
      <w:r>
        <w:rPr>
          <w:sz w:val="18"/>
          <w:szCs w:val="18"/>
        </w:rPr>
        <w:t xml:space="preserve">- </w:t>
      </w:r>
      <w:r w:rsidRPr="005C7420">
        <w:rPr>
          <w:rFonts w:ascii="StoneSans" w:eastAsia="StoneSans" w:hAnsi="Bauhaus-Bold" w:cs="StoneSans"/>
          <w:sz w:val="18"/>
          <w:szCs w:val="18"/>
        </w:rPr>
        <w:t>Base is an imaginary box formed by vertical walls that rise from the perimeter of the Base area, including the inside surface of the border walls, and by an invisible ceiling 12" (30cm) high.</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This means Base is not just an area on the mat - it</w:t>
      </w:r>
      <w:r w:rsidRPr="005C7420">
        <w:rPr>
          <w:rFonts w:ascii="StoneSans" w:eastAsia="StoneSans" w:hAnsi="Bauhaus-Bold" w:cs="StoneSans"/>
          <w:sz w:val="18"/>
          <w:szCs w:val="18"/>
        </w:rPr>
        <w:t>’</w:t>
      </w:r>
      <w:r w:rsidRPr="005C7420">
        <w:rPr>
          <w:rFonts w:ascii="StoneSans" w:eastAsia="StoneSans" w:hAnsi="Bauhaus-Bold" w:cs="StoneSans"/>
          <w:sz w:val="18"/>
          <w:szCs w:val="18"/>
        </w:rPr>
        <w:t>s a VOLUME.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lines that define Base count as part of Base.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Usually there is a gap between the mat and a side border wall</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Base includes this gap (pictured in red). </w:t>
      </w:r>
    </w:p>
    <w:p w:rsidR="007D3C71" w:rsidRDefault="007D3C71" w:rsidP="00FC25CA">
      <w:pPr>
        <w:pStyle w:val="Default"/>
        <w:rPr>
          <w:rFonts w:ascii="Bauhaus-Demi" w:eastAsia="Calibri" w:hAnsi="Bauhaus-Demi" w:cs="Bauhaus-Demi"/>
          <w:color w:val="E5691F"/>
          <w:sz w:val="30"/>
          <w:szCs w:val="30"/>
        </w:rPr>
      </w:pPr>
    </w:p>
    <w:p w:rsidR="002F0BA5" w:rsidRPr="002F0BA5" w:rsidRDefault="00FC25CA"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Object Definitions </w:t>
      </w:r>
    </w:p>
    <w:p w:rsidR="002F0BA5" w:rsidRDefault="002F0BA5" w:rsidP="00FC25CA">
      <w:pPr>
        <w:pStyle w:val="Default"/>
        <w:rPr>
          <w:sz w:val="32"/>
          <w:szCs w:val="32"/>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12 - Robot</w:t>
      </w:r>
      <w:r>
        <w:rPr>
          <w:b/>
          <w:bCs/>
          <w:sz w:val="22"/>
          <w:szCs w:val="22"/>
        </w:rPr>
        <w:t xml:space="preserve"> </w:t>
      </w:r>
      <w:r>
        <w:rPr>
          <w:sz w:val="18"/>
          <w:szCs w:val="18"/>
        </w:rPr>
        <w:t xml:space="preserve">- </w:t>
      </w:r>
      <w:r w:rsidRPr="005C7420">
        <w:rPr>
          <w:rFonts w:ascii="StoneSans" w:eastAsia="StoneSans" w:hAnsi="Bauhaus-Bold" w:cs="StoneSans"/>
          <w:sz w:val="18"/>
          <w:szCs w:val="18"/>
        </w:rPr>
        <w:t>The robot is the LEGO MINDSTORMS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controller and anything joined with it by hand (any method, any configuration) which is designed not to separate from it except by hand.</w:t>
      </w:r>
      <w:r>
        <w:rPr>
          <w:sz w:val="18"/>
          <w:szCs w:val="18"/>
        </w:rPr>
        <w:t xml:space="preserve"> </w:t>
      </w:r>
    </w:p>
    <w:p w:rsidR="007D3C71" w:rsidRDefault="007D3C71" w:rsidP="00812760">
      <w:pPr>
        <w:autoSpaceDE w:val="0"/>
        <w:autoSpaceDN w:val="0"/>
        <w:adjustRightInd w:val="0"/>
        <w:rPr>
          <w:rFonts w:ascii="StoneSans" w:eastAsia="StoneSans" w:hAnsi="Bauhaus-Bold" w:cs="StoneSans"/>
          <w:b/>
          <w:bCs/>
          <w:color w:val="7030A0"/>
          <w:sz w:val="22"/>
          <w:szCs w:val="22"/>
          <w:lang w:eastAsia="en-US"/>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#10</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EAST OF SHOT LINE</w:t>
      </w:r>
    </w:p>
    <w:p w:rsidR="00F71B16" w:rsidRDefault="00F71B16" w:rsidP="00F71B16">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If the robot is taking a shot at the goal, the entire robot needs to be east</w:t>
      </w:r>
      <w:r>
        <w:rPr>
          <w:rFonts w:ascii="StoneSans" w:eastAsia="StoneSans" w:hAnsi="Bauhaus-Bold" w:cs="StoneSans"/>
          <w:color w:val="7030A0"/>
          <w:sz w:val="18"/>
          <w:szCs w:val="18"/>
          <w:lang w:eastAsia="en-US"/>
        </w:rPr>
        <w:t>/north</w:t>
      </w:r>
      <w:r w:rsidRPr="00812760">
        <w:rPr>
          <w:rFonts w:ascii="StoneSans" w:eastAsia="StoneSans" w:hAnsi="Bauhaus-Bold" w:cs="StoneSans"/>
          <w:color w:val="7030A0"/>
          <w:sz w:val="18"/>
          <w:szCs w:val="18"/>
          <w:lang w:eastAsia="en-US"/>
        </w:rPr>
        <w:t xml:space="preserve"> of the shot line</w:t>
      </w:r>
      <w:r>
        <w:rPr>
          <w:rFonts w:ascii="StoneSans" w:eastAsia="StoneSans" w:hAnsi="Bauhaus-Bold" w:cs="StoneSans"/>
          <w:color w:val="7030A0"/>
          <w:sz w:val="18"/>
          <w:szCs w:val="18"/>
          <w:lang w:eastAsia="en-US"/>
        </w:rPr>
        <w:t>s</w:t>
      </w:r>
      <w:r w:rsidRPr="00812760">
        <w:rPr>
          <w:rFonts w:ascii="StoneSans" w:eastAsia="StoneSans" w:hAnsi="Bauhaus-Bold" w:cs="StoneSans"/>
          <w:color w:val="7030A0"/>
          <w:sz w:val="18"/>
          <w:szCs w:val="18"/>
          <w:lang w:eastAsia="en-US"/>
        </w:rPr>
        <w:t>. (Reminder of Rules 2, 12)</w:t>
      </w:r>
    </w:p>
    <w:p w:rsidR="002F0BA5" w:rsidRDefault="002F0BA5" w:rsidP="00FC25CA">
      <w:pPr>
        <w:pStyle w:val="Default"/>
        <w:rPr>
          <w:rFonts w:ascii="StoneSans-Bold" w:eastAsia="Calibri" w:hAnsi="StoneSans-Bold" w:cs="StoneSans-Bold"/>
          <w:b/>
          <w:bCs/>
          <w:color w:val="0067B4"/>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13 - Attachments</w:t>
      </w:r>
      <w:r>
        <w:rPr>
          <w:b/>
          <w:bCs/>
          <w:sz w:val="22"/>
          <w:szCs w:val="22"/>
        </w:rPr>
        <w:t xml:space="preserve"> </w:t>
      </w:r>
      <w:r>
        <w:rPr>
          <w:sz w:val="18"/>
          <w:szCs w:val="18"/>
        </w:rPr>
        <w:t xml:space="preserve">- </w:t>
      </w:r>
      <w:r w:rsidRPr="005C7420">
        <w:rPr>
          <w:rFonts w:ascii="StoneSans" w:eastAsia="StoneSans" w:hAnsi="Bauhaus-Bold" w:cs="StoneSans"/>
          <w:sz w:val="18"/>
          <w:szCs w:val="18"/>
        </w:rPr>
        <w:t>Attachments are robot features you add or remove by hand during the match.</w:t>
      </w:r>
      <w:r>
        <w:rPr>
          <w:sz w:val="18"/>
          <w:szCs w:val="18"/>
        </w:rPr>
        <w:t xml:space="preserve"> </w:t>
      </w:r>
    </w:p>
    <w:p w:rsidR="002F0BA5" w:rsidRDefault="002F0BA5" w:rsidP="00FC25CA">
      <w:pPr>
        <w:pStyle w:val="Default"/>
        <w:rPr>
          <w:rFonts w:ascii="StoneSans-Bold" w:eastAsia="Calibri" w:hAnsi="StoneSans-Bold" w:cs="StoneSans-Bold"/>
          <w:b/>
          <w:bCs/>
          <w:color w:val="0067B4"/>
          <w:sz w:val="18"/>
          <w:szCs w:val="18"/>
        </w:rPr>
      </w:pPr>
    </w:p>
    <w:p w:rsidR="002F0BA5" w:rsidRPr="00F16C3B" w:rsidRDefault="00FC25CA" w:rsidP="00FC25CA">
      <w:pPr>
        <w:pStyle w:val="Default"/>
        <w:rPr>
          <w:rFonts w:ascii="StoneSans" w:eastAsia="StoneSans" w:hAnsi="Bauhaus-Bold" w:cs="StoneSans"/>
          <w:i/>
          <w:sz w:val="18"/>
          <w:szCs w:val="18"/>
        </w:rPr>
      </w:pPr>
      <w:r w:rsidRPr="002F0BA5">
        <w:rPr>
          <w:rFonts w:ascii="StoneSans-Bold" w:eastAsia="Calibri" w:hAnsi="StoneSans-Bold" w:cs="StoneSans-Bold"/>
          <w:b/>
          <w:bCs/>
          <w:color w:val="0067B4"/>
          <w:sz w:val="18"/>
          <w:szCs w:val="18"/>
        </w:rPr>
        <w:t>14 - Strategic Objects</w:t>
      </w:r>
      <w:r>
        <w:rPr>
          <w:b/>
          <w:bCs/>
          <w:sz w:val="22"/>
          <w:szCs w:val="22"/>
        </w:rPr>
        <w:t xml:space="preserve"> </w:t>
      </w:r>
      <w:r>
        <w:rPr>
          <w:sz w:val="18"/>
          <w:szCs w:val="18"/>
        </w:rPr>
        <w:t xml:space="preserve">- </w:t>
      </w:r>
      <w:r w:rsidRPr="00611579">
        <w:rPr>
          <w:rFonts w:ascii="StoneSans" w:eastAsia="StoneSans" w:hAnsi="Bauhaus-Bold" w:cs="StoneSans"/>
          <w:sz w:val="18"/>
          <w:szCs w:val="18"/>
          <w:highlight w:val="yellow"/>
        </w:rPr>
        <w:t>Strategic objects are team-supplied objects, either handled by you, in Base, or handled and abandoned by the robot (wherever) by design.</w:t>
      </w:r>
      <w:r>
        <w:rPr>
          <w:sz w:val="18"/>
          <w:szCs w:val="18"/>
        </w:rPr>
        <w:t xml:space="preserve"> </w:t>
      </w:r>
      <w:r w:rsidR="008E3263">
        <w:rPr>
          <w:sz w:val="18"/>
          <w:szCs w:val="18"/>
        </w:rPr>
        <w:t xml:space="preserve"> </w:t>
      </w:r>
      <w:r w:rsidR="00F16C3B" w:rsidRPr="008E3263">
        <w:rPr>
          <w:rFonts w:ascii="StoneSans" w:eastAsia="StoneSans" w:hAnsi="Bauhaus-Bold" w:cs="StoneSans"/>
          <w:i/>
          <w:sz w:val="18"/>
          <w:szCs w:val="18"/>
        </w:rPr>
        <w:t>[NTD:  The word</w:t>
      </w:r>
      <w:r w:rsidR="00F16C3B">
        <w:rPr>
          <w:rFonts w:ascii="StoneSans" w:eastAsia="StoneSans" w:hAnsi="Bauhaus-Bold" w:cs="StoneSans"/>
          <w:i/>
          <w:sz w:val="18"/>
          <w:szCs w:val="18"/>
        </w:rPr>
        <w:t>s</w:t>
      </w:r>
      <w:r w:rsidR="00F16C3B" w:rsidRPr="008E3263">
        <w:rPr>
          <w:rFonts w:ascii="StoneSans" w:eastAsia="StoneSans" w:hAnsi="Bauhaus-Bold" w:cs="StoneSans"/>
          <w:i/>
          <w:sz w:val="18"/>
          <w:szCs w:val="18"/>
        </w:rPr>
        <w:t xml:space="preserve"> </w:t>
      </w:r>
      <w:r w:rsidR="00F16C3B" w:rsidRPr="008E3263">
        <w:rPr>
          <w:rFonts w:ascii="StoneSans" w:eastAsia="StoneSans" w:hAnsi="Bauhaus-Bold" w:cs="StoneSans"/>
          <w:i/>
          <w:sz w:val="18"/>
          <w:szCs w:val="18"/>
        </w:rPr>
        <w:t>“</w:t>
      </w:r>
      <w:r w:rsidR="00F16C3B">
        <w:rPr>
          <w:rFonts w:ascii="StoneSans" w:eastAsia="StoneSans" w:hAnsi="Bauhaus-Bold" w:cs="StoneSans"/>
          <w:i/>
          <w:sz w:val="18"/>
          <w:szCs w:val="18"/>
        </w:rPr>
        <w:t>Strategic Objects</w:t>
      </w:r>
      <w:r w:rsidR="00F16C3B" w:rsidRPr="008E3263">
        <w:rPr>
          <w:rFonts w:ascii="StoneSans" w:eastAsia="StoneSans" w:hAnsi="Bauhaus-Bold" w:cs="StoneSans"/>
          <w:i/>
          <w:sz w:val="18"/>
          <w:szCs w:val="18"/>
        </w:rPr>
        <w:t>”</w:t>
      </w:r>
      <w:r w:rsidR="00F16C3B" w:rsidRPr="008E3263">
        <w:rPr>
          <w:rFonts w:ascii="StoneSans" w:eastAsia="StoneSans" w:hAnsi="Bauhaus-Bold" w:cs="StoneSans"/>
          <w:i/>
          <w:sz w:val="18"/>
          <w:szCs w:val="18"/>
        </w:rPr>
        <w:t xml:space="preserve"> </w:t>
      </w:r>
      <w:r w:rsidR="00F16C3B">
        <w:rPr>
          <w:rFonts w:ascii="StoneSans" w:eastAsia="StoneSans" w:hAnsi="Bauhaus-Bold" w:cs="StoneSans"/>
          <w:i/>
          <w:sz w:val="18"/>
          <w:szCs w:val="18"/>
        </w:rPr>
        <w:t>are</w:t>
      </w:r>
      <w:r w:rsidR="00F16C3B" w:rsidRPr="008E3263">
        <w:rPr>
          <w:rFonts w:ascii="StoneSans" w:eastAsia="StoneSans" w:hAnsi="Bauhaus-Bold" w:cs="StoneSans"/>
          <w:i/>
          <w:sz w:val="18"/>
          <w:szCs w:val="18"/>
        </w:rPr>
        <w:t xml:space="preserve"> referred to in</w:t>
      </w:r>
      <w:r w:rsidR="00F16C3B" w:rsidRPr="00F16C3B">
        <w:rPr>
          <w:rFonts w:ascii="StoneSans" w:eastAsia="StoneSans" w:hAnsi="Bauhaus-Bold" w:cs="StoneSans"/>
          <w:i/>
          <w:sz w:val="18"/>
          <w:szCs w:val="18"/>
        </w:rPr>
        <w:t xml:space="preserve"> </w:t>
      </w:r>
      <w:r w:rsidR="00F16C3B">
        <w:rPr>
          <w:rFonts w:ascii="StoneSans" w:eastAsia="StoneSans" w:hAnsi="Bauhaus-Bold" w:cs="StoneSans"/>
          <w:i/>
          <w:sz w:val="18"/>
          <w:szCs w:val="18"/>
        </w:rPr>
        <w:t>Rules #</w:t>
      </w:r>
      <w:r w:rsidR="008E3263" w:rsidRPr="00F16C3B">
        <w:rPr>
          <w:rFonts w:ascii="StoneSans" w:eastAsia="StoneSans" w:hAnsi="Bauhaus-Bold" w:cs="StoneSans"/>
          <w:i/>
          <w:sz w:val="18"/>
          <w:szCs w:val="18"/>
        </w:rPr>
        <w:t xml:space="preserve">16 - Cargo, 17 - LEGO Elements in Original Condition, 32 - Junk Penalty, 33 - Sprawl Penalty [Match End-Based], 45 - Sprawl Penalty [Hand-Based], Significant Changes for 2014   </w:t>
      </w:r>
    </w:p>
    <w:p w:rsidR="002F0BA5" w:rsidRDefault="002F0BA5" w:rsidP="00FC25CA">
      <w:pPr>
        <w:pStyle w:val="Default"/>
        <w:rPr>
          <w:rFonts w:ascii="StoneSans-Bold" w:eastAsia="Calibri" w:hAnsi="StoneSans-Bold" w:cs="StoneSans-Bold"/>
          <w:b/>
          <w:bCs/>
          <w:color w:val="0067B4"/>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15 - Mission Models</w:t>
      </w:r>
      <w:r>
        <w:rPr>
          <w:b/>
          <w:bCs/>
          <w:sz w:val="22"/>
          <w:szCs w:val="22"/>
        </w:rPr>
        <w:t xml:space="preserve"> </w:t>
      </w:r>
      <w:r>
        <w:rPr>
          <w:sz w:val="18"/>
          <w:szCs w:val="18"/>
        </w:rPr>
        <w:t xml:space="preserve">- </w:t>
      </w:r>
      <w:r w:rsidRPr="005C7420">
        <w:rPr>
          <w:rFonts w:ascii="StoneSans" w:eastAsia="StoneSans" w:hAnsi="Bauhaus-Bold" w:cs="StoneSans"/>
          <w:sz w:val="18"/>
          <w:szCs w:val="18"/>
        </w:rPr>
        <w:t>Mission models are the objects that are already on the field when you walk up to it.</w:t>
      </w:r>
      <w:r>
        <w:rPr>
          <w:sz w:val="18"/>
          <w:szCs w:val="18"/>
        </w:rPr>
        <w:t xml:space="preserve"> </w:t>
      </w:r>
    </w:p>
    <w:p w:rsidR="002F0BA5" w:rsidRDefault="002F0BA5" w:rsidP="00FC25CA">
      <w:pPr>
        <w:pStyle w:val="Default"/>
        <w:rPr>
          <w:rFonts w:ascii="StoneSans-Bold" w:eastAsia="Calibri" w:hAnsi="StoneSans-Bold" w:cs="StoneSans-Bold"/>
          <w:b/>
          <w:bCs/>
          <w:color w:val="0067B4"/>
          <w:sz w:val="18"/>
          <w:szCs w:val="18"/>
        </w:rPr>
      </w:pPr>
    </w:p>
    <w:p w:rsidR="002F0BA5" w:rsidRDefault="00FC25CA" w:rsidP="00E66ABF">
      <w:pPr>
        <w:pStyle w:val="Default"/>
        <w:rPr>
          <w:sz w:val="18"/>
          <w:szCs w:val="18"/>
        </w:rPr>
      </w:pPr>
      <w:r w:rsidRPr="002F0BA5">
        <w:rPr>
          <w:rFonts w:ascii="StoneSans-Bold" w:eastAsia="Calibri" w:hAnsi="StoneSans-Bold" w:cs="StoneSans-Bold"/>
          <w:b/>
          <w:bCs/>
          <w:color w:val="0067B4"/>
          <w:sz w:val="18"/>
          <w:szCs w:val="18"/>
        </w:rPr>
        <w:t>16 - Cargo</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Cargo is any strategic object or mission model the robot has with it for transport or release. Objects in accidental contact, objects fully released, and objects </w:t>
      </w:r>
      <w:r w:rsidRPr="005C7420">
        <w:rPr>
          <w:rFonts w:ascii="StoneSans" w:eastAsia="StoneSans" w:hAnsi="Bauhaus-Bold" w:cs="StoneSans"/>
          <w:sz w:val="18"/>
          <w:szCs w:val="18"/>
        </w:rPr>
        <w:t>“</w:t>
      </w:r>
      <w:r w:rsidRPr="005C7420">
        <w:rPr>
          <w:rFonts w:ascii="StoneSans" w:eastAsia="StoneSans" w:hAnsi="Bauhaus-Bold" w:cs="StoneSans"/>
          <w:sz w:val="18"/>
          <w:szCs w:val="18"/>
        </w:rPr>
        <w:t>all done being pushed</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are not cargo</w:t>
      </w:r>
      <w:r>
        <w:rPr>
          <w:sz w:val="18"/>
          <w:szCs w:val="18"/>
        </w:rPr>
        <w:t>.</w:t>
      </w:r>
      <w:r w:rsidR="008E3263">
        <w:rPr>
          <w:sz w:val="18"/>
          <w:szCs w:val="18"/>
        </w:rPr>
        <w:t xml:space="preserve"> </w:t>
      </w:r>
      <w:r w:rsidR="008E3263" w:rsidRPr="008E3263">
        <w:rPr>
          <w:rFonts w:ascii="StoneSans" w:eastAsia="StoneSans" w:hAnsi="Bauhaus-Bold" w:cs="StoneSans"/>
          <w:i/>
          <w:sz w:val="18"/>
          <w:szCs w:val="18"/>
        </w:rPr>
        <w:t xml:space="preserve">[NTD:  The word </w:t>
      </w:r>
      <w:r w:rsidR="008E3263" w:rsidRPr="008E3263">
        <w:rPr>
          <w:rFonts w:ascii="StoneSans" w:eastAsia="StoneSans" w:hAnsi="Bauhaus-Bold" w:cs="StoneSans"/>
          <w:i/>
          <w:sz w:val="18"/>
          <w:szCs w:val="18"/>
        </w:rPr>
        <w:t>“</w:t>
      </w:r>
      <w:r w:rsidR="008E3263" w:rsidRPr="008E3263">
        <w:rPr>
          <w:rFonts w:ascii="StoneSans" w:eastAsia="StoneSans" w:hAnsi="Bauhaus-Bold" w:cs="StoneSans"/>
          <w:i/>
          <w:sz w:val="18"/>
          <w:szCs w:val="18"/>
        </w:rPr>
        <w:t>Cargo</w:t>
      </w:r>
      <w:r w:rsidR="008E3263" w:rsidRPr="008E3263">
        <w:rPr>
          <w:rFonts w:ascii="StoneSans" w:eastAsia="StoneSans" w:hAnsi="Bauhaus-Bold" w:cs="StoneSans"/>
          <w:i/>
          <w:sz w:val="18"/>
          <w:szCs w:val="18"/>
        </w:rPr>
        <w:t>”</w:t>
      </w:r>
      <w:r w:rsidR="008E3263" w:rsidRPr="008E3263">
        <w:rPr>
          <w:rFonts w:ascii="StoneSans" w:eastAsia="StoneSans" w:hAnsi="Bauhaus-Bold" w:cs="StoneSans"/>
          <w:i/>
          <w:sz w:val="18"/>
          <w:szCs w:val="18"/>
        </w:rPr>
        <w:t xml:space="preserve"> is referred to in Rules #29 - Success, Loss, Failure, and Chaos, 31 - Interference, 44 </w:t>
      </w:r>
      <w:r w:rsidR="008E3263" w:rsidRPr="008E3263">
        <w:rPr>
          <w:rFonts w:ascii="StoneSans" w:eastAsia="StoneSans" w:hAnsi="Bauhaus-Bold" w:cs="StoneSans"/>
          <w:i/>
          <w:sz w:val="18"/>
          <w:szCs w:val="18"/>
        </w:rPr>
        <w:t>–</w:t>
      </w:r>
      <w:r w:rsidR="008E3263" w:rsidRPr="008E3263">
        <w:rPr>
          <w:rFonts w:ascii="StoneSans" w:eastAsia="StoneSans" w:hAnsi="Bauhaus-Bold" w:cs="StoneSans"/>
          <w:i/>
          <w:sz w:val="18"/>
          <w:szCs w:val="18"/>
        </w:rPr>
        <w:t xml:space="preserve"> </w:t>
      </w:r>
      <w:proofErr w:type="gramStart"/>
      <w:r w:rsidR="008E3263" w:rsidRPr="008E3263">
        <w:rPr>
          <w:rFonts w:ascii="StoneSans" w:eastAsia="StoneSans" w:hAnsi="Bauhaus-Bold" w:cs="StoneSans"/>
          <w:i/>
          <w:sz w:val="18"/>
          <w:szCs w:val="18"/>
        </w:rPr>
        <w:t>Cargo  Penalty</w:t>
      </w:r>
      <w:proofErr w:type="gramEnd"/>
      <w:r w:rsidR="008E3263" w:rsidRPr="008E3263">
        <w:rPr>
          <w:rFonts w:ascii="StoneSans" w:eastAsia="StoneSans" w:hAnsi="Bauhaus-Bold" w:cs="StoneSans"/>
          <w:i/>
          <w:sz w:val="18"/>
          <w:szCs w:val="18"/>
        </w:rPr>
        <w:t>, 49 - Chain Reactions, and Penalties section of Robot Game Missions]</w:t>
      </w:r>
    </w:p>
    <w:p w:rsidR="002F0BA5" w:rsidRDefault="002F0BA5" w:rsidP="00FC25CA">
      <w:pPr>
        <w:pStyle w:val="Default"/>
        <w:rPr>
          <w:sz w:val="18"/>
          <w:szCs w:val="18"/>
        </w:rPr>
      </w:pPr>
    </w:p>
    <w:p w:rsidR="002F0BA5" w:rsidRPr="002F0BA5" w:rsidRDefault="00FC25CA"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Robot Allowable Equipment </w:t>
      </w:r>
    </w:p>
    <w:p w:rsidR="002F0BA5" w:rsidRDefault="002F0BA5" w:rsidP="00FC25CA">
      <w:pPr>
        <w:pStyle w:val="Default"/>
        <w:rPr>
          <w:b/>
          <w:bCs/>
          <w:sz w:val="22"/>
          <w:szCs w:val="22"/>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17 - LEGO Elements in Original Condition</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Everything you have at the field for mission-related activity (robot, attachments, and strategic objects) must be made entirely of LEGO-manufactured elements in original factory condition. Exceptions: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LEGO string and tubing may be cut to length.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You may hold/reference a paper list to keep track of robot programs.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Marker may be used only in hidden areas, for ownership identification.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Stickers are not allowed, except LEGO stickers, applied per LEGO instructions.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Paint, tape, glue, lubricants, zip-ties, etc. are not allowed. </w:t>
      </w:r>
    </w:p>
    <w:p w:rsidR="002F0BA5" w:rsidRDefault="002F0BA5" w:rsidP="00FC25CA">
      <w:pPr>
        <w:pStyle w:val="Default"/>
        <w:rPr>
          <w:rFonts w:ascii="StoneSans-Bold" w:eastAsia="Calibri" w:hAnsi="StoneSans-Bold" w:cs="StoneSans-Bold"/>
          <w:b/>
          <w:bCs/>
          <w:color w:val="0067B4"/>
          <w:sz w:val="18"/>
          <w:szCs w:val="18"/>
        </w:rPr>
      </w:pPr>
    </w:p>
    <w:p w:rsidR="00FC25CA" w:rsidRDefault="00FC25CA"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lastRenderedPageBreak/>
        <w:t>18 - Regular Elements</w:t>
      </w:r>
      <w:r>
        <w:rPr>
          <w:b/>
          <w:bCs/>
          <w:sz w:val="22"/>
          <w:szCs w:val="22"/>
        </w:rPr>
        <w:t xml:space="preserve"> </w:t>
      </w:r>
      <w:r>
        <w:rPr>
          <w:sz w:val="18"/>
          <w:szCs w:val="18"/>
        </w:rPr>
        <w:t xml:space="preserve">- </w:t>
      </w:r>
      <w:r w:rsidRPr="005C7420">
        <w:rPr>
          <w:rFonts w:ascii="StoneSans" w:eastAsia="StoneSans" w:hAnsi="Bauhaus-Bold" w:cs="StoneSans"/>
          <w:sz w:val="18"/>
          <w:szCs w:val="18"/>
        </w:rPr>
        <w:t>You may use as many non-electric LEGO elements as you like, including pneumatics, rubber bands, and string, and they may be from any source or set (MINDSTORMS</w:t>
      </w:r>
      <w:r w:rsidRPr="005C7420">
        <w:rPr>
          <w:rFonts w:ascii="StoneSans" w:eastAsia="StoneSans" w:hAnsi="Bauhaus-Bold" w:cs="StoneSans"/>
          <w:sz w:val="18"/>
          <w:szCs w:val="18"/>
        </w:rPr>
        <w:t>®</w:t>
      </w:r>
      <w:r w:rsidRPr="005C7420">
        <w:rPr>
          <w:rFonts w:ascii="StoneSans" w:eastAsia="StoneSans" w:hAnsi="Bauhaus-Bold" w:cs="StoneSans"/>
          <w:sz w:val="18"/>
          <w:szCs w:val="18"/>
        </w:rPr>
        <w:t>/TECHNIC/DUPLO</w:t>
      </w:r>
      <w:r w:rsidRPr="005C7420">
        <w:rPr>
          <w:rFonts w:ascii="StoneSans" w:eastAsia="StoneSans" w:hAnsi="Bauhaus-Bold" w:cs="StoneSans"/>
          <w:sz w:val="18"/>
          <w:szCs w:val="18"/>
        </w:rPr>
        <w:t>®</w:t>
      </w:r>
      <w:r w:rsidRPr="005C7420">
        <w:rPr>
          <w:rFonts w:ascii="StoneSans" w:eastAsia="StoneSans" w:hAnsi="Bauhaus-Bold" w:cs="StoneSans"/>
          <w:sz w:val="18"/>
          <w:szCs w:val="18"/>
        </w:rPr>
        <w:t>/ BIONICLE</w:t>
      </w:r>
      <w:r w:rsidRPr="005C7420">
        <w:rPr>
          <w:rFonts w:ascii="StoneSans" w:eastAsia="StoneSans" w:hAnsi="Bauhaus-Bold" w:cs="StoneSans"/>
          <w:sz w:val="18"/>
          <w:szCs w:val="18"/>
        </w:rPr>
        <w:t>™</w:t>
      </w:r>
      <w:r w:rsidRPr="005C7420">
        <w:rPr>
          <w:rFonts w:ascii="StoneSans" w:eastAsia="StoneSans" w:hAnsi="Bauhaus-Bold" w:cs="StoneSans"/>
          <w:sz w:val="18"/>
          <w:szCs w:val="18"/>
        </w:rPr>
        <w:t>/STAR WARS</w:t>
      </w:r>
      <w:r w:rsidRPr="005C7420">
        <w:rPr>
          <w:rFonts w:ascii="StoneSans" w:eastAsia="StoneSans" w:hAnsi="Bauhaus-Bold" w:cs="StoneSans"/>
          <w:sz w:val="18"/>
          <w:szCs w:val="18"/>
        </w:rPr>
        <w:t>™</w:t>
      </w:r>
      <w:r w:rsidRPr="005C7420">
        <w:rPr>
          <w:rFonts w:ascii="StoneSans" w:eastAsia="StoneSans" w:hAnsi="Bauhaus-Bold" w:cs="StoneSans"/>
          <w:sz w:val="18"/>
          <w:szCs w:val="18"/>
        </w:rPr>
        <w:t>/HARRY POTTER</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/etc.). Exception: Factory-made wind-up/pull-back </w:t>
      </w:r>
      <w:r w:rsidRPr="005C7420">
        <w:rPr>
          <w:rFonts w:ascii="StoneSans" w:eastAsia="StoneSans" w:hAnsi="Bauhaus-Bold" w:cs="StoneSans"/>
          <w:sz w:val="18"/>
          <w:szCs w:val="18"/>
        </w:rPr>
        <w:t>“</w:t>
      </w:r>
      <w:r w:rsidRPr="005C7420">
        <w:rPr>
          <w:rFonts w:ascii="StoneSans" w:eastAsia="StoneSans" w:hAnsi="Bauhaus-Bold" w:cs="StoneSans"/>
          <w:sz w:val="18"/>
          <w:szCs w:val="18"/>
        </w:rPr>
        <w:t>motors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are not allowed. Exception: You may not bring duplicate mission models to the table if they could confuse scoring.</w:t>
      </w:r>
    </w:p>
    <w:p w:rsidR="00A53AC3" w:rsidRDefault="00A53AC3" w:rsidP="00FC25CA">
      <w:pPr>
        <w:pStyle w:val="Default"/>
        <w:rPr>
          <w:rFonts w:ascii="StoneSans" w:eastAsia="StoneSans" w:hAnsi="Bauhaus-Bold" w:cs="StoneSans"/>
          <w:sz w:val="18"/>
          <w:szCs w:val="18"/>
        </w:rPr>
      </w:pPr>
    </w:p>
    <w:p w:rsidR="00A53AC3" w:rsidRPr="00136CEB" w:rsidRDefault="00A53AC3" w:rsidP="00A53AC3">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#25</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 xml:space="preserve">APPRENTICESHIP PARTS </w:t>
      </w:r>
    </w:p>
    <w:p w:rsidR="00A53AC3" w:rsidRDefault="00A53AC3" w:rsidP="00A53AC3">
      <w:pPr>
        <w:autoSpaceDE w:val="0"/>
        <w:autoSpaceDN w:val="0"/>
        <w:adjustRightInd w:val="0"/>
        <w:rPr>
          <w:rFonts w:ascii="StoneSans" w:eastAsia="StoneSans" w:hAnsi="Bauhaus-Bold" w:cs="StoneSans"/>
          <w:color w:val="7030A0"/>
          <w:sz w:val="18"/>
          <w:szCs w:val="18"/>
          <w:lang w:eastAsia="en-US"/>
        </w:rPr>
      </w:pPr>
    </w:p>
    <w:p w:rsidR="00A53AC3" w:rsidRPr="000A0123" w:rsidRDefault="00A53AC3" w:rsidP="00A53AC3">
      <w:pPr>
        <w:autoSpaceDE w:val="0"/>
        <w:autoSpaceDN w:val="0"/>
        <w:adjustRightInd w:val="0"/>
        <w:rPr>
          <w:rFonts w:ascii="StoneSans" w:eastAsia="StoneSans" w:hAnsi="Bauhaus-Bold" w:cs="StoneSans"/>
          <w:color w:val="7030A0"/>
          <w:sz w:val="18"/>
          <w:szCs w:val="18"/>
          <w:lang w:eastAsia="en-US"/>
        </w:rPr>
      </w:pPr>
      <w:r w:rsidRPr="00963405">
        <w:rPr>
          <w:rFonts w:ascii="StoneSans" w:eastAsia="StoneSans" w:hAnsi="Bauhaus-Bold" w:cs="StoneSans"/>
          <w:color w:val="7030A0"/>
          <w:sz w:val="18"/>
          <w:szCs w:val="18"/>
          <w:lang w:eastAsia="en-US"/>
        </w:rPr>
        <w:t>The parts used to make your Apprenticeship model come from your own LEGO supply. If you want to do this mission, you</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build the model (your own design) before the tournament, and bring it to the competition table with NO people on it. If</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you</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ll be attaching people, you</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ll use the ones supplied by the tournament. (Mission text clarification and reminder)</w:t>
      </w:r>
    </w:p>
    <w:p w:rsidR="00A53AC3" w:rsidRDefault="00A53AC3" w:rsidP="00FC25CA">
      <w:pPr>
        <w:pStyle w:val="Default"/>
        <w:rPr>
          <w:rFonts w:ascii="StoneSans" w:eastAsia="StoneSans" w:hAnsi="Bauhaus-Bold" w:cs="StoneSans"/>
          <w:sz w:val="18"/>
          <w:szCs w:val="18"/>
        </w:rPr>
      </w:pPr>
    </w:p>
    <w:p w:rsidR="00A53AC3" w:rsidRPr="00A53AC3" w:rsidRDefault="00A53AC3" w:rsidP="00A53AC3">
      <w:pPr>
        <w:autoSpaceDE w:val="0"/>
        <w:autoSpaceDN w:val="0"/>
        <w:adjustRightInd w:val="0"/>
        <w:rPr>
          <w:rFonts w:ascii="StoneSans" w:eastAsia="StoneSans" w:hAnsi="Bauhaus-Bold" w:cs="StoneSans"/>
          <w:b/>
          <w:bCs/>
          <w:color w:val="7030A0"/>
          <w:sz w:val="22"/>
          <w:szCs w:val="22"/>
          <w:lang w:eastAsia="en-US"/>
        </w:rPr>
      </w:pPr>
      <w:r w:rsidRPr="00A53AC3">
        <w:rPr>
          <w:rFonts w:ascii="StoneSans" w:eastAsia="StoneSans" w:hAnsi="Bauhaus-Bold" w:cs="StoneSans"/>
          <w:b/>
          <w:bCs/>
          <w:color w:val="7030A0"/>
          <w:sz w:val="22"/>
          <w:szCs w:val="22"/>
          <w:lang w:eastAsia="en-US"/>
        </w:rPr>
        <w:t xml:space="preserve">UPDATE #30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 xml:space="preserve"> APPRENTICESHIP PEOPLE, WHITE CIRCLE</w:t>
      </w:r>
    </w:p>
    <w:p w:rsidR="00A53AC3" w:rsidRP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Update 25 was meant to remind you about Rule 18, Exception 2. You ARE allowed to arrive with people as part of your model, if they</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aren</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t duplicates of this year</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 mission model people. (Clarification of Update 25)</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 xml:space="preserve">Of the two interpretations of what could be meant by </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white circle,</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 xml:space="preserve"> area vs perimeter, the area is what matters. So if your model ends</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up touching only the interior, and not the edge, that</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 okay. (Apprenticeship clarification)</w:t>
      </w:r>
    </w:p>
    <w:p w:rsidR="002F0BA5" w:rsidRDefault="002F0BA5" w:rsidP="00FC25CA">
      <w:pPr>
        <w:pStyle w:val="Default"/>
        <w:rPr>
          <w:b/>
          <w:bCs/>
          <w:sz w:val="22"/>
          <w:szCs w:val="22"/>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19 - Controllers</w:t>
      </w:r>
      <w:r>
        <w:rPr>
          <w:b/>
          <w:bCs/>
          <w:sz w:val="22"/>
          <w:szCs w:val="22"/>
        </w:rPr>
        <w:t xml:space="preserve"> </w:t>
      </w:r>
      <w:r>
        <w:rPr>
          <w:sz w:val="18"/>
          <w:szCs w:val="18"/>
        </w:rPr>
        <w:t xml:space="preserve">- </w:t>
      </w:r>
      <w:r w:rsidRPr="005C7420">
        <w:rPr>
          <w:rFonts w:ascii="StoneSans" w:eastAsia="StoneSans" w:hAnsi="Bauhaus-Bold" w:cs="StoneSans"/>
          <w:sz w:val="18"/>
          <w:szCs w:val="18"/>
        </w:rPr>
        <w:t>You are allowed a maximum of one controller in the competition area in any one match. Choose one of the three LEGO-manufactured types shown here.</w:t>
      </w:r>
    </w:p>
    <w:p w:rsidR="002F0BA5" w:rsidRDefault="002F0BA5" w:rsidP="00FC25CA">
      <w:pPr>
        <w:pStyle w:val="Default"/>
        <w:rPr>
          <w:sz w:val="18"/>
          <w:szCs w:val="18"/>
        </w:rPr>
      </w:pPr>
    </w:p>
    <w:p w:rsidR="00FC25CA" w:rsidRDefault="00FC25CA" w:rsidP="00FC25CA">
      <w:pPr>
        <w:pStyle w:val="Default"/>
        <w:rPr>
          <w:sz w:val="18"/>
          <w:szCs w:val="18"/>
        </w:rPr>
      </w:pPr>
      <w:r w:rsidRPr="002F0BA5">
        <w:rPr>
          <w:rFonts w:ascii="StoneSans-Bold" w:eastAsia="Calibri" w:hAnsi="StoneSans-Bold" w:cs="StoneSans-Bold"/>
          <w:b/>
          <w:bCs/>
          <w:color w:val="0067B4"/>
          <w:sz w:val="18"/>
          <w:szCs w:val="18"/>
        </w:rPr>
        <w:t xml:space="preserve"> 20 - Sensors</w:t>
      </w:r>
      <w:r>
        <w:rPr>
          <w:b/>
          <w:bCs/>
          <w:sz w:val="22"/>
          <w:szCs w:val="22"/>
        </w:rPr>
        <w:t xml:space="preserve"> </w:t>
      </w:r>
      <w:r>
        <w:rPr>
          <w:sz w:val="18"/>
          <w:szCs w:val="18"/>
        </w:rPr>
        <w:t xml:space="preserve">- </w:t>
      </w:r>
      <w:r w:rsidRPr="005C7420">
        <w:rPr>
          <w:rFonts w:ascii="StoneSans" w:eastAsia="StoneSans" w:hAnsi="Bauhaus-Bold" w:cs="StoneSans"/>
          <w:sz w:val="18"/>
          <w:szCs w:val="18"/>
        </w:rPr>
        <w:t>You are allowed as many sensors as you like, but the types are limited to touch, light, color, rotation, ultrasonic, or gyro/angle. Choose your favorite combination from among the LEGO-manufactured types shown here. No other sensors are allowed.</w:t>
      </w:r>
      <w:r>
        <w:rPr>
          <w:sz w:val="18"/>
          <w:szCs w:val="18"/>
        </w:rPr>
        <w:t xml:space="preserve"> </w:t>
      </w:r>
    </w:p>
    <w:p w:rsidR="00FC25CA" w:rsidRDefault="00FC25CA" w:rsidP="00FC25CA">
      <w:pPr>
        <w:pStyle w:val="Default"/>
        <w:rPr>
          <w:sz w:val="18"/>
          <w:szCs w:val="18"/>
        </w:rPr>
      </w:pPr>
    </w:p>
    <w:p w:rsidR="00FC25CA" w:rsidRDefault="00642696" w:rsidP="005C7420">
      <w:pPr>
        <w:pStyle w:val="Default"/>
        <w:jc w:val="center"/>
        <w:rPr>
          <w:sz w:val="18"/>
          <w:szCs w:val="18"/>
        </w:rPr>
      </w:pPr>
      <w:r>
        <w:rPr>
          <w:noProof/>
          <w:szCs w:val="18"/>
        </w:rPr>
        <w:drawing>
          <wp:inline distT="0" distB="0" distL="0" distR="0">
            <wp:extent cx="5124450"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4450" cy="2819400"/>
                    </a:xfrm>
                    <a:prstGeom prst="rect">
                      <a:avLst/>
                    </a:prstGeom>
                    <a:noFill/>
                    <a:ln>
                      <a:noFill/>
                    </a:ln>
                  </pic:spPr>
                </pic:pic>
              </a:graphicData>
            </a:graphic>
          </wp:inline>
        </w:drawing>
      </w:r>
    </w:p>
    <w:p w:rsidR="00FC25CA" w:rsidRDefault="00FC25CA" w:rsidP="00FC25CA">
      <w:pPr>
        <w:pStyle w:val="Default"/>
        <w:rPr>
          <w:sz w:val="18"/>
          <w:szCs w:val="18"/>
        </w:rPr>
      </w:pPr>
    </w:p>
    <w:p w:rsidR="00FC25CA" w:rsidRPr="005C7420" w:rsidRDefault="00FC25CA"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21 - Motors</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You are allowed a maximum of four motors in any one match. Choose your favorite combination from among the LEGO-manufactured types shown here. NO other motors are allowed. </w:t>
      </w:r>
    </w:p>
    <w:p w:rsidR="00FC25CA" w:rsidRDefault="00FC25CA" w:rsidP="00FC25CA">
      <w:pPr>
        <w:pStyle w:val="Default"/>
        <w:rPr>
          <w:sz w:val="18"/>
          <w:szCs w:val="18"/>
        </w:rPr>
      </w:pPr>
    </w:p>
    <w:p w:rsidR="00FC25CA" w:rsidRDefault="00642696" w:rsidP="005C7420">
      <w:pPr>
        <w:pStyle w:val="Default"/>
        <w:jc w:val="center"/>
        <w:rPr>
          <w:sz w:val="18"/>
          <w:szCs w:val="18"/>
        </w:rPr>
      </w:pPr>
      <w:r>
        <w:rPr>
          <w:noProof/>
          <w:szCs w:val="18"/>
        </w:rPr>
        <w:drawing>
          <wp:inline distT="0" distB="0" distL="0" distR="0">
            <wp:extent cx="5105400" cy="990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5400" cy="990600"/>
                    </a:xfrm>
                    <a:prstGeom prst="rect">
                      <a:avLst/>
                    </a:prstGeom>
                    <a:noFill/>
                    <a:ln>
                      <a:noFill/>
                    </a:ln>
                  </pic:spPr>
                </pic:pic>
              </a:graphicData>
            </a:graphic>
          </wp:inline>
        </w:drawing>
      </w:r>
    </w:p>
    <w:p w:rsidR="00FC25CA" w:rsidRDefault="00FC25CA" w:rsidP="00FC25CA">
      <w:pPr>
        <w:pStyle w:val="Default"/>
        <w:rPr>
          <w:sz w:val="18"/>
          <w:szCs w:val="18"/>
        </w:rPr>
      </w:pPr>
    </w:p>
    <w:p w:rsidR="00FC25CA" w:rsidRDefault="00FC25CA" w:rsidP="00FC25CA">
      <w:pPr>
        <w:pStyle w:val="Default"/>
        <w:rPr>
          <w:sz w:val="18"/>
          <w:szCs w:val="18"/>
        </w:rPr>
      </w:pPr>
      <w:r w:rsidRPr="002F0BA5">
        <w:rPr>
          <w:rFonts w:ascii="StoneSans-Bold" w:eastAsia="Calibri" w:hAnsi="StoneSans-Bold" w:cs="StoneSans-Bold"/>
          <w:b/>
          <w:bCs/>
          <w:color w:val="0067B4"/>
          <w:sz w:val="18"/>
          <w:szCs w:val="18"/>
        </w:rPr>
        <w:t>22 - Quantity Limits</w:t>
      </w:r>
      <w:r>
        <w:rPr>
          <w:b/>
          <w:bCs/>
          <w:sz w:val="22"/>
          <w:szCs w:val="22"/>
        </w:rPr>
        <w:t xml:space="preserve"> </w:t>
      </w:r>
      <w:r>
        <w:rPr>
          <w:sz w:val="18"/>
          <w:szCs w:val="18"/>
        </w:rPr>
        <w:t xml:space="preserve">- </w:t>
      </w:r>
      <w:r w:rsidRPr="005C7420">
        <w:rPr>
          <w:rFonts w:ascii="StoneSans" w:eastAsia="StoneSans" w:hAnsi="Bauhaus-Bold" w:cs="StoneSans"/>
          <w:sz w:val="18"/>
          <w:szCs w:val="18"/>
        </w:rPr>
        <w:t>The quantity limits given above don</w:t>
      </w:r>
      <w:r w:rsidRPr="005C7420">
        <w:rPr>
          <w:rFonts w:ascii="StoneSans" w:eastAsia="StoneSans" w:hAnsi="Bauhaus-Bold" w:cs="StoneSans"/>
          <w:sz w:val="18"/>
          <w:szCs w:val="18"/>
        </w:rPr>
        <w:t>’</w:t>
      </w:r>
      <w:r w:rsidRPr="005C7420">
        <w:rPr>
          <w:rFonts w:ascii="StoneSans" w:eastAsia="StoneSans" w:hAnsi="Bauhaus-Bold" w:cs="StoneSans"/>
          <w:sz w:val="18"/>
          <w:szCs w:val="18"/>
        </w:rPr>
        <w:t>t just apply to what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on your robot </w:t>
      </w:r>
      <w:r w:rsidRPr="005C7420">
        <w:rPr>
          <w:rFonts w:ascii="StoneSans" w:eastAsia="StoneSans" w:hAnsi="Bauhaus-Bold" w:cs="StoneSans"/>
          <w:sz w:val="18"/>
          <w:szCs w:val="18"/>
        </w:rPr>
        <w:t>“</w:t>
      </w:r>
      <w:r w:rsidRPr="005C7420">
        <w:rPr>
          <w:rFonts w:ascii="StoneSans" w:eastAsia="StoneSans" w:hAnsi="Bauhaus-Bold" w:cs="StoneSans"/>
          <w:sz w:val="18"/>
          <w:szCs w:val="18"/>
        </w:rPr>
        <w:t>right now.</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referee adds up everything you have with you in the competition area altogether, on and off the field.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All of it counts toward your total for the current match.</w:t>
      </w:r>
    </w:p>
    <w:p w:rsidR="00FC25CA" w:rsidRDefault="00FC25CA" w:rsidP="00FC25CA">
      <w:pPr>
        <w:pStyle w:val="Default"/>
        <w:rPr>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lastRenderedPageBreak/>
        <w:t>23 - Other Electrical Elements</w:t>
      </w:r>
      <w:r>
        <w:rPr>
          <w:b/>
          <w:bCs/>
          <w:sz w:val="22"/>
          <w:szCs w:val="22"/>
        </w:rPr>
        <w:t xml:space="preserve"> </w:t>
      </w:r>
      <w:r>
        <w:rPr>
          <w:sz w:val="18"/>
          <w:szCs w:val="18"/>
        </w:rPr>
        <w:t xml:space="preserve">- </w:t>
      </w:r>
      <w:proofErr w:type="gramStart"/>
      <w:r w:rsidRPr="005C7420">
        <w:rPr>
          <w:rFonts w:ascii="StoneSans" w:eastAsia="StoneSans" w:hAnsi="Bauhaus-Bold" w:cs="StoneSans"/>
          <w:sz w:val="18"/>
          <w:szCs w:val="18"/>
        </w:rPr>
        <w:t>No other electric elements nor</w:t>
      </w:r>
      <w:proofErr w:type="gramEnd"/>
      <w:r w:rsidRPr="005C7420">
        <w:rPr>
          <w:rFonts w:ascii="StoneSans" w:eastAsia="StoneSans" w:hAnsi="Bauhaus-Bold" w:cs="StoneSans"/>
          <w:sz w:val="18"/>
          <w:szCs w:val="18"/>
        </w:rPr>
        <w:t xml:space="preserve"> devices are allowed for use in any way in the competition area. Exception: LEGO wires and converter cables are allowed as needed.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Spare electrical parts are allowed in the PIT area.</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Objects functioning as remote controls are not allowed anywhere, any time. Bluetooth must be off.</w:t>
      </w:r>
      <w:r>
        <w:rPr>
          <w:sz w:val="18"/>
          <w:szCs w:val="18"/>
        </w:rPr>
        <w:t xml:space="preserve"> </w:t>
      </w:r>
    </w:p>
    <w:p w:rsidR="002F0BA5" w:rsidRDefault="002F0BA5" w:rsidP="00FC25CA">
      <w:pPr>
        <w:pStyle w:val="Default"/>
        <w:rPr>
          <w:sz w:val="18"/>
          <w:szCs w:val="18"/>
        </w:rPr>
      </w:pPr>
    </w:p>
    <w:p w:rsidR="002F0BA5" w:rsidRPr="005C7420" w:rsidRDefault="00FC25CA"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24 - Software</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The robot may only be programmed using LEGO MINDSTORMS RCX, NXT, EV3, or </w:t>
      </w:r>
      <w:proofErr w:type="spellStart"/>
      <w:r w:rsidRPr="005C7420">
        <w:rPr>
          <w:rFonts w:ascii="StoneSans" w:eastAsia="StoneSans" w:hAnsi="Bauhaus-Bold" w:cs="StoneSans"/>
          <w:sz w:val="18"/>
          <w:szCs w:val="18"/>
        </w:rPr>
        <w:t>RoboLab</w:t>
      </w:r>
      <w:proofErr w:type="spellEnd"/>
      <w:r w:rsidRPr="005C7420">
        <w:rPr>
          <w:rFonts w:ascii="StoneSans" w:eastAsia="StoneSans" w:hAnsi="Bauhaus-Bold" w:cs="StoneSans"/>
          <w:sz w:val="18"/>
          <w:szCs w:val="18"/>
        </w:rPr>
        <w:t>, software (any release). No other software is allowed.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Patches, add-ons, and new versions of the allowable software from the manufacturers (LEGO and National Instruments) are allowed, but tool kits, including the </w:t>
      </w:r>
      <w:proofErr w:type="spellStart"/>
      <w:r w:rsidRPr="005C7420">
        <w:rPr>
          <w:rFonts w:ascii="StoneSans" w:eastAsia="StoneSans" w:hAnsi="Bauhaus-Bold" w:cs="StoneSans"/>
          <w:sz w:val="18"/>
          <w:szCs w:val="18"/>
        </w:rPr>
        <w:t>LabVIEW</w:t>
      </w:r>
      <w:proofErr w:type="spellEnd"/>
      <w:r w:rsidRPr="005C7420">
        <w:rPr>
          <w:rFonts w:ascii="StoneSans" w:eastAsia="StoneSans" w:hAnsi="Bauhaus-Bold" w:cs="StoneSans"/>
          <w:sz w:val="18"/>
          <w:szCs w:val="18"/>
        </w:rPr>
        <w:t xml:space="preserve"> tool kit, are not allowed.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This rule puts a cap on software-related unfairness, and puts a cap on what we can reasonably ask tournament judges to become versed in - thanks for your understanding! </w:t>
      </w:r>
    </w:p>
    <w:p w:rsidR="002F0BA5" w:rsidRDefault="002F0BA5" w:rsidP="00FC25CA">
      <w:pPr>
        <w:pStyle w:val="Default"/>
        <w:rPr>
          <w:sz w:val="18"/>
          <w:szCs w:val="18"/>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25 - Violation</w:t>
      </w:r>
      <w:r>
        <w:rPr>
          <w:b/>
          <w:bCs/>
          <w:sz w:val="22"/>
          <w:szCs w:val="22"/>
        </w:rPr>
        <w:t xml:space="preserve"> </w:t>
      </w:r>
      <w:r>
        <w:rPr>
          <w:sz w:val="18"/>
          <w:szCs w:val="18"/>
        </w:rPr>
        <w:t xml:space="preserve">- </w:t>
      </w:r>
      <w:r w:rsidRPr="005C7420">
        <w:rPr>
          <w:rFonts w:ascii="StoneSans" w:eastAsia="StoneSans" w:hAnsi="Bauhaus-Bold" w:cs="StoneSans"/>
          <w:sz w:val="18"/>
          <w:szCs w:val="18"/>
        </w:rPr>
        <w:t>If the robot is in violation of the allowable equipment rule and cannot be corrected, the decision about exactly what to do rests with the tournament officials, but it is possible the team may not be eligible for awards.</w:t>
      </w:r>
      <w:r>
        <w:rPr>
          <w:sz w:val="18"/>
          <w:szCs w:val="18"/>
        </w:rPr>
        <w:t xml:space="preserve"> </w:t>
      </w:r>
    </w:p>
    <w:p w:rsidR="002F0BA5" w:rsidRDefault="002F0BA5" w:rsidP="00FC25CA">
      <w:pPr>
        <w:pStyle w:val="Default"/>
        <w:rPr>
          <w:sz w:val="18"/>
          <w:szCs w:val="18"/>
        </w:rPr>
      </w:pPr>
    </w:p>
    <w:p w:rsidR="002F0BA5" w:rsidRPr="002F0BA5" w:rsidRDefault="00FC25CA"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Status Definitions </w:t>
      </w:r>
    </w:p>
    <w:p w:rsidR="002F0BA5" w:rsidRDefault="002F0BA5" w:rsidP="00FC25CA">
      <w:pPr>
        <w:pStyle w:val="Default"/>
        <w:rPr>
          <w:sz w:val="32"/>
          <w:szCs w:val="32"/>
        </w:rPr>
      </w:pPr>
    </w:p>
    <w:p w:rsidR="002F0BA5" w:rsidRDefault="00FC25CA" w:rsidP="00FC25CA">
      <w:pPr>
        <w:pStyle w:val="Default"/>
        <w:rPr>
          <w:sz w:val="18"/>
          <w:szCs w:val="18"/>
        </w:rPr>
      </w:pPr>
      <w:r w:rsidRPr="002F0BA5">
        <w:rPr>
          <w:rFonts w:ascii="StoneSans-Bold" w:eastAsia="Calibri" w:hAnsi="StoneSans-Bold" w:cs="StoneSans-Bold"/>
          <w:b/>
          <w:bCs/>
          <w:color w:val="0067B4"/>
          <w:sz w:val="18"/>
          <w:szCs w:val="18"/>
        </w:rPr>
        <w:t xml:space="preserve">26 - Autonomous </w:t>
      </w:r>
      <w:r w:rsidRPr="002F0BA5">
        <w:rPr>
          <w:rFonts w:ascii="StoneSans-Bold" w:eastAsia="Calibri" w:hAnsi="StoneSans-Bold" w:cs="StoneSans-Bold"/>
          <w:b/>
          <w:bCs/>
          <w:color w:val="0067B4"/>
          <w:sz w:val="18"/>
          <w:szCs w:val="18"/>
        </w:rPr>
        <w:t></w:t>
      </w:r>
      <w:r w:rsidRPr="002F0BA5">
        <w:rPr>
          <w:rFonts w:ascii="StoneSans-Bold" w:eastAsia="Calibri" w:hAnsi="StoneSans-Bold" w:cs="StoneSans-Bold"/>
          <w:b/>
          <w:bCs/>
          <w:color w:val="0067B4"/>
          <w:sz w:val="18"/>
          <w:szCs w:val="18"/>
        </w:rPr>
        <w:t xml:space="preserve">Offline </w:t>
      </w:r>
      <w:r w:rsidRPr="002F0BA5">
        <w:rPr>
          <w:rFonts w:ascii="StoneSans-Bold" w:eastAsia="Calibri" w:hAnsi="StoneSans-Bold" w:cs="StoneSans-Bold"/>
          <w:b/>
          <w:bCs/>
          <w:color w:val="0067B4"/>
          <w:sz w:val="18"/>
          <w:szCs w:val="18"/>
        </w:rPr>
        <w:t></w:t>
      </w:r>
      <w:r w:rsidRPr="002F0BA5">
        <w:rPr>
          <w:rFonts w:ascii="StoneSans-Bold" w:eastAsia="Calibri" w:hAnsi="StoneSans-Bold" w:cs="StoneSans-Bold"/>
          <w:b/>
          <w:bCs/>
          <w:color w:val="0067B4"/>
          <w:sz w:val="18"/>
          <w:szCs w:val="18"/>
        </w:rPr>
        <w:t xml:space="preserve">Autonomous </w:t>
      </w:r>
      <w:r w:rsidRPr="002F0BA5">
        <w:rPr>
          <w:rFonts w:ascii="StoneSans-Bold" w:eastAsia="Calibri" w:hAnsi="StoneSans-Bold" w:cs="StoneSans-Bold"/>
          <w:b/>
          <w:bCs/>
          <w:color w:val="0067B4"/>
          <w:sz w:val="18"/>
          <w:szCs w:val="18"/>
        </w:rPr>
        <w:t></w:t>
      </w:r>
      <w:r w:rsidRPr="002F0BA5">
        <w:rPr>
          <w:rFonts w:ascii="StoneSans-Bold" w:eastAsia="Calibri" w:hAnsi="StoneSans-Bold" w:cs="StoneSans-Bold"/>
          <w:b/>
          <w:bCs/>
          <w:color w:val="0067B4"/>
          <w:sz w:val="18"/>
          <w:szCs w:val="18"/>
        </w:rPr>
        <w:t xml:space="preserve">Offline </w:t>
      </w:r>
      <w:r w:rsidRPr="002F0BA5">
        <w:rPr>
          <w:rFonts w:ascii="StoneSans-Bold" w:eastAsia="Calibri" w:hAnsi="StoneSans-Bold" w:cs="StoneSans-Bold"/>
          <w:b/>
          <w:bCs/>
          <w:color w:val="0067B4"/>
          <w:sz w:val="18"/>
          <w:szCs w:val="18"/>
        </w:rPr>
        <w:t></w:t>
      </w:r>
      <w:r w:rsidRPr="002F0BA5">
        <w:rPr>
          <w:rFonts w:ascii="StoneSans-Bold" w:eastAsia="Calibri" w:hAnsi="StoneSans-Bold" w:cs="StoneSans-Bold"/>
          <w:b/>
          <w:bCs/>
          <w:color w:val="0067B4"/>
          <w:sz w:val="18"/>
          <w:szCs w:val="18"/>
        </w:rPr>
        <w:t>Autonomous</w:t>
      </w:r>
      <w:proofErr w:type="gramStart"/>
      <w:r w:rsidRPr="002F0BA5">
        <w:rPr>
          <w:rFonts w:ascii="StoneSans-Bold" w:eastAsia="Calibri" w:hAnsi="StoneSans-Bold" w:cs="StoneSans-Bold"/>
          <w:b/>
          <w:bCs/>
          <w:color w:val="0067B4"/>
          <w:sz w:val="18"/>
          <w:szCs w:val="18"/>
        </w:rPr>
        <w:t>…</w:t>
      </w:r>
      <w:r>
        <w:rPr>
          <w:sz w:val="12"/>
          <w:szCs w:val="12"/>
        </w:rPr>
        <w:t xml:space="preserve"> </w:t>
      </w:r>
      <w:r w:rsidR="002F0BA5">
        <w:rPr>
          <w:sz w:val="12"/>
          <w:szCs w:val="12"/>
        </w:rPr>
        <w:t xml:space="preserve"> -</w:t>
      </w:r>
      <w:proofErr w:type="gramEnd"/>
      <w:r w:rsidR="002F0BA5">
        <w:rPr>
          <w:sz w:val="12"/>
          <w:szCs w:val="12"/>
        </w:rPr>
        <w:t xml:space="preserve"> </w:t>
      </w:r>
      <w:r w:rsidRPr="005C7420">
        <w:rPr>
          <w:rFonts w:ascii="StoneSans" w:eastAsia="StoneSans" w:hAnsi="Bauhaus-Bold" w:cs="StoneSans"/>
          <w:sz w:val="18"/>
          <w:szCs w:val="18"/>
        </w:rPr>
        <w:t xml:space="preserve">Following every time you start (or restart) the robot, it is </w:t>
      </w:r>
      <w:r w:rsidRPr="005C7420">
        <w:rPr>
          <w:rFonts w:ascii="StoneSans" w:eastAsia="StoneSans" w:hAnsi="Bauhaus-Bold" w:cs="StoneSans"/>
          <w:sz w:val="18"/>
          <w:szCs w:val="18"/>
        </w:rPr>
        <w:t>“</w:t>
      </w:r>
      <w:r w:rsidRPr="005C7420">
        <w:rPr>
          <w:rFonts w:ascii="StoneSans" w:eastAsia="StoneSans" w:hAnsi="Bauhaus-Bold" w:cs="StoneSans"/>
          <w:sz w:val="18"/>
          <w:szCs w:val="18"/>
        </w:rPr>
        <w:t>autonomous</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and allowed to perform.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All strategic changes to the field outside Base must be caused by an autonomous robot (never by an offline robot, and never by your hands).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When you next touch your autonomous robot, it is </w:t>
      </w:r>
      <w:r w:rsidRPr="005C7420">
        <w:rPr>
          <w:rFonts w:ascii="StoneSans" w:eastAsia="StoneSans" w:hAnsi="Bauhaus-Bold" w:cs="StoneSans"/>
          <w:sz w:val="18"/>
          <w:szCs w:val="18"/>
        </w:rPr>
        <w:t>“</w:t>
      </w:r>
      <w:r w:rsidRPr="005C7420">
        <w:rPr>
          <w:rFonts w:ascii="StoneSans" w:eastAsia="StoneSans" w:hAnsi="Bauhaus-Bold" w:cs="StoneSans"/>
          <w:sz w:val="18"/>
          <w:szCs w:val="18"/>
        </w:rPr>
        <w:t>offline</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and must be restarted from Base.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While offline, the robot is okay to handle per Rule 41 and restart per Rules 39 and 40 when you</w:t>
      </w:r>
      <w:r w:rsidRPr="005C7420">
        <w:rPr>
          <w:rFonts w:ascii="StoneSans" w:eastAsia="StoneSans" w:hAnsi="Bauhaus-Bold" w:cs="StoneSans"/>
          <w:sz w:val="18"/>
          <w:szCs w:val="18"/>
        </w:rPr>
        <w:t>’</w:t>
      </w:r>
      <w:r w:rsidRPr="005C7420">
        <w:rPr>
          <w:rFonts w:ascii="StoneSans" w:eastAsia="StoneSans" w:hAnsi="Bauhaus-Bold" w:cs="StoneSans"/>
          <w:sz w:val="18"/>
          <w:szCs w:val="18"/>
        </w:rPr>
        <w:t>re ready.</w:t>
      </w:r>
    </w:p>
    <w:p w:rsidR="002F0BA5" w:rsidRDefault="002F0BA5" w:rsidP="00FC25CA">
      <w:pPr>
        <w:pStyle w:val="Default"/>
        <w:rPr>
          <w:sz w:val="18"/>
          <w:szCs w:val="18"/>
        </w:rPr>
      </w:pPr>
    </w:p>
    <w:p w:rsidR="00FC25CA" w:rsidRDefault="00FC25CA"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27 - In</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An object is </w:t>
      </w:r>
      <w:r w:rsidRPr="005C7420">
        <w:rPr>
          <w:rFonts w:ascii="StoneSans" w:eastAsia="StoneSans" w:hAnsi="Bauhaus-Bold" w:cs="StoneSans"/>
          <w:sz w:val="18"/>
          <w:szCs w:val="18"/>
        </w:rPr>
        <w:t>“</w:t>
      </w:r>
      <w:r w:rsidRPr="005C7420">
        <w:rPr>
          <w:rFonts w:ascii="StoneSans" w:eastAsia="StoneSans" w:hAnsi="Bauhaus-Bold" w:cs="StoneSans"/>
          <w:sz w:val="18"/>
          <w:szCs w:val="18"/>
        </w:rPr>
        <w:t>in,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r w:rsidRPr="005C7420">
        <w:rPr>
          <w:rFonts w:ascii="StoneSans" w:eastAsia="StoneSans" w:hAnsi="Bauhaus-Bold" w:cs="StoneSans"/>
          <w:sz w:val="18"/>
          <w:szCs w:val="18"/>
        </w:rPr>
        <w:t>“</w:t>
      </w:r>
      <w:r w:rsidRPr="005C7420">
        <w:rPr>
          <w:rFonts w:ascii="StoneSans" w:eastAsia="StoneSans" w:hAnsi="Bauhaus-Bold" w:cs="StoneSans"/>
          <w:sz w:val="18"/>
          <w:szCs w:val="18"/>
        </w:rPr>
        <w:t>into,</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or has </w:t>
      </w:r>
      <w:r w:rsidRPr="005C7420">
        <w:rPr>
          <w:rFonts w:ascii="StoneSans" w:eastAsia="StoneSans" w:hAnsi="Bauhaus-Bold" w:cs="StoneSans"/>
          <w:sz w:val="18"/>
          <w:szCs w:val="18"/>
        </w:rPr>
        <w:t>“</w:t>
      </w:r>
      <w:r w:rsidRPr="005C7420">
        <w:rPr>
          <w:rFonts w:ascii="StoneSans" w:eastAsia="StoneSans" w:hAnsi="Bauhaus-Bold" w:cs="StoneSans"/>
          <w:sz w:val="18"/>
          <w:szCs w:val="18"/>
        </w:rPr>
        <w:t>reached</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an area if any bit of that object crosses the area</w:t>
      </w:r>
      <w:r w:rsidRPr="005C7420">
        <w:rPr>
          <w:rFonts w:ascii="StoneSans" w:eastAsia="StoneSans" w:hAnsi="Bauhaus-Bold" w:cs="StoneSans"/>
          <w:sz w:val="18"/>
          <w:szCs w:val="18"/>
        </w:rPr>
        <w:t>’</w:t>
      </w:r>
      <w:r w:rsidRPr="005C7420">
        <w:rPr>
          <w:rFonts w:ascii="StoneSans" w:eastAsia="StoneSans" w:hAnsi="Bauhaus-Bold" w:cs="StoneSans"/>
          <w:sz w:val="18"/>
          <w:szCs w:val="18"/>
        </w:rPr>
        <w:t>s perimeter.</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Said another way... To be </w:t>
      </w:r>
      <w:r w:rsidRPr="005C7420">
        <w:rPr>
          <w:rFonts w:ascii="StoneSans" w:eastAsia="StoneSans" w:hAnsi="Bauhaus-Bold" w:cs="StoneSans"/>
          <w:sz w:val="18"/>
          <w:szCs w:val="18"/>
        </w:rPr>
        <w:t>“</w:t>
      </w:r>
      <w:r w:rsidRPr="005C7420">
        <w:rPr>
          <w:rFonts w:ascii="StoneSans" w:eastAsia="StoneSans" w:hAnsi="Bauhaus-Bold" w:cs="StoneSans"/>
          <w:sz w:val="18"/>
          <w:szCs w:val="18"/>
        </w:rPr>
        <w:t>in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an area is to penetrate the volume over or below what defines that area.</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Barely </w:t>
      </w:r>
      <w:r w:rsidRPr="005C7420">
        <w:rPr>
          <w:rFonts w:ascii="StoneSans" w:eastAsia="StoneSans" w:hAnsi="Bauhaus-Bold" w:cs="StoneSans"/>
          <w:sz w:val="18"/>
          <w:szCs w:val="18"/>
        </w:rPr>
        <w:t>“</w:t>
      </w:r>
      <w:r w:rsidRPr="005C7420">
        <w:rPr>
          <w:rFonts w:ascii="StoneSans" w:eastAsia="StoneSans" w:hAnsi="Bauhaus-Bold" w:cs="StoneSans"/>
          <w:sz w:val="18"/>
          <w:szCs w:val="18"/>
        </w:rPr>
        <w:t>in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is considered </w:t>
      </w:r>
      <w:r w:rsidRPr="005C7420">
        <w:rPr>
          <w:rFonts w:ascii="StoneSans" w:eastAsia="StoneSans" w:hAnsi="Bauhaus-Bold" w:cs="StoneSans"/>
          <w:sz w:val="18"/>
          <w:szCs w:val="18"/>
        </w:rPr>
        <w:t>“</w:t>
      </w:r>
      <w:r w:rsidRPr="005C7420">
        <w:rPr>
          <w:rFonts w:ascii="StoneSans" w:eastAsia="StoneSans" w:hAnsi="Bauhaus-Bold" w:cs="StoneSans"/>
          <w:sz w:val="18"/>
          <w:szCs w:val="18"/>
        </w:rPr>
        <w:t>in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unless </w:t>
      </w:r>
      <w:r w:rsidRPr="005C7420">
        <w:rPr>
          <w:rFonts w:ascii="StoneSans" w:eastAsia="StoneSans" w:hAnsi="Bauhaus-Bold" w:cs="StoneSans"/>
          <w:sz w:val="18"/>
          <w:szCs w:val="18"/>
        </w:rPr>
        <w:t>“</w:t>
      </w:r>
      <w:r w:rsidRPr="005C7420">
        <w:rPr>
          <w:rFonts w:ascii="StoneSans" w:eastAsia="StoneSans" w:hAnsi="Bauhaus-Bold" w:cs="StoneSans"/>
          <w:sz w:val="18"/>
          <w:szCs w:val="18"/>
        </w:rPr>
        <w:t>COMPLETELY in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is required.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w:t>
      </w:r>
      <w:r w:rsidRPr="005C7420">
        <w:rPr>
          <w:rFonts w:ascii="StoneSans" w:eastAsia="StoneSans" w:hAnsi="Bauhaus-Bold" w:cs="StoneSans"/>
          <w:sz w:val="18"/>
          <w:szCs w:val="18"/>
        </w:rPr>
        <w:t>Touching</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is not part of the requirement for being </w:t>
      </w:r>
      <w:r w:rsidRPr="005C7420">
        <w:rPr>
          <w:rFonts w:ascii="StoneSans" w:eastAsia="StoneSans" w:hAnsi="Bauhaus-Bold" w:cs="StoneSans"/>
          <w:sz w:val="18"/>
          <w:szCs w:val="18"/>
        </w:rPr>
        <w:t>“</w:t>
      </w:r>
      <w:r w:rsidRPr="005C7420">
        <w:rPr>
          <w:rFonts w:ascii="StoneSans" w:eastAsia="StoneSans" w:hAnsi="Bauhaus-Bold" w:cs="StoneSans"/>
          <w:sz w:val="18"/>
          <w:szCs w:val="18"/>
        </w:rPr>
        <w:t>in.</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Objects are ruled on independent of each other, and independent of their transports/containers.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w:t>
      </w:r>
      <w:r w:rsidRPr="00611579">
        <w:rPr>
          <w:rFonts w:ascii="StoneSans" w:eastAsia="StoneSans" w:hAnsi="Bauhaus-Bold" w:cs="StoneSans"/>
          <w:sz w:val="18"/>
          <w:szCs w:val="18"/>
          <w:highlight w:val="yellow"/>
        </w:rPr>
        <w:t>Exception: A cluster of small objects is considered one object.</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Out</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 xml:space="preserve"> and </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outside</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 xml:space="preserve"> always mean COMPLETELY out.</w:t>
      </w:r>
    </w:p>
    <w:p w:rsidR="005C7420" w:rsidRDefault="005C7420" w:rsidP="00FC25CA">
      <w:pPr>
        <w:pStyle w:val="Default"/>
        <w:rPr>
          <w:sz w:val="18"/>
          <w:szCs w:val="18"/>
        </w:rPr>
      </w:pPr>
    </w:p>
    <w:p w:rsidR="00FC25CA" w:rsidRDefault="00642696" w:rsidP="005C7420">
      <w:pPr>
        <w:pStyle w:val="Default"/>
        <w:jc w:val="center"/>
      </w:pPr>
      <w:r>
        <w:rPr>
          <w:noProof/>
        </w:rPr>
        <w:drawing>
          <wp:inline distT="0" distB="0" distL="0" distR="0">
            <wp:extent cx="5343525" cy="1800225"/>
            <wp:effectExtent l="0" t="0" r="9525" b="9525"/>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1800225"/>
                    </a:xfrm>
                    <a:prstGeom prst="rect">
                      <a:avLst/>
                    </a:prstGeom>
                    <a:noFill/>
                    <a:ln>
                      <a:noFill/>
                    </a:ln>
                  </pic:spPr>
                </pic:pic>
              </a:graphicData>
            </a:graphic>
          </wp:inline>
        </w:drawing>
      </w:r>
    </w:p>
    <w:p w:rsidR="00FC25CA" w:rsidRDefault="00FC25CA" w:rsidP="00FC25CA">
      <w:pPr>
        <w:pStyle w:val="Default"/>
      </w:pPr>
    </w:p>
    <w:p w:rsidR="00FC25CA" w:rsidRPr="005C7420" w:rsidRDefault="00FC25CA"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28 - Touching</w:t>
      </w:r>
      <w:r>
        <w:rPr>
          <w:sz w:val="12"/>
          <w:szCs w:val="12"/>
        </w:rPr>
        <w:t xml:space="preserve"> </w:t>
      </w:r>
      <w:r w:rsidR="002F0BA5">
        <w:rPr>
          <w:sz w:val="12"/>
          <w:szCs w:val="12"/>
        </w:rPr>
        <w:t xml:space="preserve">- </w:t>
      </w:r>
      <w:r w:rsidRPr="005C7420">
        <w:rPr>
          <w:rFonts w:ascii="StoneSans" w:eastAsia="StoneSans" w:hAnsi="Bauhaus-Bold" w:cs="StoneSans"/>
          <w:sz w:val="18"/>
          <w:szCs w:val="18"/>
        </w:rPr>
        <w:t xml:space="preserve">Only objects in direct contact are considered </w:t>
      </w:r>
      <w:r w:rsidRPr="005C7420">
        <w:rPr>
          <w:rFonts w:ascii="StoneSans" w:eastAsia="StoneSans" w:hAnsi="Bauhaus-Bold" w:cs="StoneSans"/>
          <w:sz w:val="18"/>
          <w:szCs w:val="18"/>
        </w:rPr>
        <w:t>“</w:t>
      </w:r>
      <w:r w:rsidRPr="005C7420">
        <w:rPr>
          <w:rFonts w:ascii="StoneSans" w:eastAsia="StoneSans" w:hAnsi="Bauhaus-Bold" w:cs="StoneSans"/>
          <w:sz w:val="18"/>
          <w:szCs w:val="18"/>
        </w:rPr>
        <w:t>touching.</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Any amount of direct contact counts as touching.</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Touching is not required unless the word </w:t>
      </w:r>
      <w:r w:rsidRPr="005C7420">
        <w:rPr>
          <w:rFonts w:ascii="StoneSans" w:eastAsia="StoneSans" w:hAnsi="Bauhaus-Bold" w:cs="StoneSans"/>
          <w:sz w:val="18"/>
          <w:szCs w:val="18"/>
        </w:rPr>
        <w:t>“</w:t>
      </w:r>
      <w:r w:rsidRPr="005C7420">
        <w:rPr>
          <w:rFonts w:ascii="StoneSans" w:eastAsia="StoneSans" w:hAnsi="Bauhaus-Bold" w:cs="StoneSans"/>
          <w:sz w:val="18"/>
          <w:szCs w:val="18"/>
        </w:rPr>
        <w:t>touching</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is used.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Exception: Only for the robot, an indirect touch counts as a touch.</w:t>
      </w:r>
    </w:p>
    <w:p w:rsidR="00FC25CA" w:rsidRDefault="00642696" w:rsidP="007D3C71">
      <w:pPr>
        <w:pStyle w:val="Default"/>
        <w:jc w:val="center"/>
      </w:pPr>
      <w:r>
        <w:rPr>
          <w:noProof/>
        </w:rPr>
        <w:drawing>
          <wp:inline distT="0" distB="0" distL="0" distR="0">
            <wp:extent cx="1571625" cy="1190625"/>
            <wp:effectExtent l="0" t="0" r="9525" b="9525"/>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1625" cy="1190625"/>
                    </a:xfrm>
                    <a:prstGeom prst="rect">
                      <a:avLst/>
                    </a:prstGeom>
                    <a:noFill/>
                    <a:ln>
                      <a:noFill/>
                    </a:ln>
                  </pic:spPr>
                </pic:pic>
              </a:graphicData>
            </a:graphic>
          </wp:inline>
        </w:drawing>
      </w:r>
    </w:p>
    <w:p w:rsidR="00FC25CA" w:rsidRDefault="00FC25CA" w:rsidP="00FC25CA">
      <w:pPr>
        <w:pStyle w:val="Default"/>
      </w:pPr>
    </w:p>
    <w:p w:rsidR="002F0BA5" w:rsidRPr="002F0BA5" w:rsidRDefault="00F307BD"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Robot Action Rules </w:t>
      </w:r>
    </w:p>
    <w:p w:rsidR="002F0BA5" w:rsidRDefault="002F0BA5" w:rsidP="00FC25CA">
      <w:pPr>
        <w:pStyle w:val="Default"/>
        <w:rPr>
          <w:sz w:val="32"/>
          <w:szCs w:val="32"/>
        </w:rPr>
      </w:pPr>
    </w:p>
    <w:p w:rsidR="002F0BA5"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29 - Success, Loss, Failure, and Chaos</w:t>
      </w:r>
      <w:r>
        <w:rPr>
          <w:rFonts w:ascii="Helvetica 55 Roman" w:hAnsi="Helvetica 55 Roman" w:cs="Helvetica 55 Roman"/>
          <w:b/>
          <w:bCs/>
          <w:sz w:val="22"/>
          <w:szCs w:val="22"/>
        </w:rPr>
        <w:t xml:space="preserve"> </w:t>
      </w:r>
      <w:r>
        <w:rPr>
          <w:rFonts w:ascii="Helvetica 55 Roman" w:hAnsi="Helvetica 55 Roman" w:cs="Helvetica 55 Roman"/>
          <w:sz w:val="18"/>
          <w:szCs w:val="18"/>
        </w:rPr>
        <w:t>- A</w:t>
      </w:r>
      <w:r w:rsidRPr="005C7420">
        <w:rPr>
          <w:rFonts w:ascii="StoneSans" w:eastAsia="StoneSans" w:hAnsi="Bauhaus-Bold" w:cs="StoneSans"/>
          <w:sz w:val="18"/>
          <w:szCs w:val="18"/>
        </w:rPr>
        <w:t>nything your autonomous robot does to your field outside Base (good or bad) stays that way, unless the ROBOT changes it. Exception: Rule 50.</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Mission models are not fixed or reset. Stray objects are </w:t>
      </w:r>
      <w:r w:rsidRPr="005C7420">
        <w:rPr>
          <w:rFonts w:ascii="StoneSans" w:eastAsia="StoneSans" w:hAnsi="Bauhaus-Bold" w:cs="StoneSans"/>
          <w:sz w:val="18"/>
          <w:szCs w:val="18"/>
        </w:rPr>
        <w:lastRenderedPageBreak/>
        <w:t>not moved out of 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way.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Cargo the robot loses contact with outside Base is left/stranded wherever it comes to rest. So</w:t>
      </w:r>
      <w:r w:rsidR="005C7420">
        <w:rPr>
          <w:rFonts w:ascii="StoneSans" w:eastAsia="StoneSans" w:hAnsi="Bauhaus-Bold" w:cs="StoneSans"/>
          <w:sz w:val="18"/>
          <w:szCs w:val="18"/>
        </w:rPr>
        <w:t>, t</w:t>
      </w:r>
      <w:r w:rsidRPr="005C7420">
        <w:rPr>
          <w:rFonts w:ascii="StoneSans" w:eastAsia="StoneSans" w:hAnsi="Bauhaus-Bold" w:cs="StoneSans"/>
          <w:sz w:val="18"/>
          <w:szCs w:val="18"/>
        </w:rPr>
        <w:t>he robot can ruin its own opportunity to accomplish tasks, and can even spoil previous results.</w:t>
      </w:r>
    </w:p>
    <w:p w:rsidR="00A86A32" w:rsidRDefault="00A86A32" w:rsidP="00FC25CA">
      <w:pPr>
        <w:pStyle w:val="Default"/>
        <w:rPr>
          <w:rFonts w:ascii="StoneSans" w:eastAsia="StoneSans" w:hAnsi="Bauhaus-Bold" w:cs="StoneSans"/>
          <w:sz w:val="18"/>
          <w:szCs w:val="18"/>
        </w:rPr>
      </w:pPr>
    </w:p>
    <w:p w:rsidR="00A86A32" w:rsidRPr="00A86A32" w:rsidRDefault="00A86A32" w:rsidP="00A86A32">
      <w:pPr>
        <w:autoSpaceDE w:val="0"/>
        <w:autoSpaceDN w:val="0"/>
        <w:adjustRightInd w:val="0"/>
        <w:rPr>
          <w:rFonts w:ascii="StoneSans" w:eastAsia="StoneSans" w:hAnsi="Bauhaus-Bold" w:cs="StoneSans"/>
          <w:b/>
          <w:bCs/>
          <w:color w:val="7030A0"/>
          <w:sz w:val="22"/>
          <w:szCs w:val="22"/>
          <w:lang w:eastAsia="en-US"/>
        </w:rPr>
      </w:pPr>
      <w:r>
        <w:rPr>
          <w:rFonts w:ascii="StoneSans" w:eastAsia="StoneSans" w:hAnsi="Bauhaus-Bold" w:cs="StoneSans"/>
          <w:b/>
          <w:bCs/>
          <w:color w:val="7030A0"/>
          <w:sz w:val="22"/>
          <w:szCs w:val="22"/>
          <w:lang w:eastAsia="en-US"/>
        </w:rPr>
        <w:t>UPDATE #</w:t>
      </w:r>
      <w:r w:rsidRPr="00A86A32">
        <w:rPr>
          <w:rFonts w:ascii="StoneSans" w:eastAsia="StoneSans" w:hAnsi="Bauhaus-Bold" w:cs="StoneSans"/>
          <w:b/>
          <w:bCs/>
          <w:color w:val="7030A0"/>
          <w:sz w:val="22"/>
          <w:szCs w:val="22"/>
          <w:lang w:eastAsia="en-US"/>
        </w:rPr>
        <w:t xml:space="preserve">36 </w:t>
      </w:r>
      <w:r w:rsidRPr="00A86A32">
        <w:rPr>
          <w:rFonts w:ascii="StoneSans" w:eastAsia="StoneSans" w:hAnsi="Bauhaus-Bold" w:cs="StoneSans"/>
          <w:b/>
          <w:bCs/>
          <w:color w:val="7030A0"/>
          <w:sz w:val="22"/>
          <w:szCs w:val="22"/>
          <w:lang w:eastAsia="en-US"/>
        </w:rPr>
        <w:t>–</w:t>
      </w:r>
      <w:r w:rsidRPr="00A86A32">
        <w:rPr>
          <w:rFonts w:ascii="StoneSans" w:eastAsia="StoneSans" w:hAnsi="Bauhaus-Bold" w:cs="StoneSans"/>
          <w:b/>
          <w:bCs/>
          <w:color w:val="7030A0"/>
          <w:sz w:val="22"/>
          <w:szCs w:val="22"/>
          <w:lang w:eastAsia="en-US"/>
        </w:rPr>
        <w:t xml:space="preserve"> ROBOT END-OF-MATCH LOCATION</w:t>
      </w:r>
    </w:p>
    <w:p w:rsidR="00A86A32" w:rsidRPr="00A86A3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By Rule 2, since the final location of the robot isn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mentioned in any rule or mission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It 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matter.</w:t>
      </w:r>
    </w:p>
    <w:p w:rsidR="00A86A32" w:rsidRPr="0041070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By Rules 2 and 29, if the robot legally performs an action worth points, or legally produces a condition worth points, nothing anywhere says the robot has to later return to Base for them to count, so it 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w:t>
      </w:r>
    </w:p>
    <w:p w:rsidR="002F0BA5" w:rsidRDefault="002F0BA5" w:rsidP="00FC25CA">
      <w:pPr>
        <w:pStyle w:val="Default"/>
        <w:rPr>
          <w:rFonts w:ascii="Helvetica 55 Roman" w:hAnsi="Helvetica 55 Roman" w:cs="Helvetica 55 Roman"/>
          <w:sz w:val="18"/>
          <w:szCs w:val="18"/>
        </w:rPr>
      </w:pPr>
    </w:p>
    <w:p w:rsidR="002F0BA5" w:rsidRDefault="00F307BD" w:rsidP="00FC25CA">
      <w:pPr>
        <w:pStyle w:val="Default"/>
        <w:rPr>
          <w:rFonts w:ascii="Helvetica 55 Roman" w:hAnsi="Helvetica 55 Roman" w:cs="Helvetica 55 Roman"/>
          <w:sz w:val="18"/>
          <w:szCs w:val="18"/>
        </w:rPr>
      </w:pPr>
      <w:r w:rsidRPr="002F0BA5">
        <w:rPr>
          <w:rFonts w:ascii="StoneSans-Bold" w:eastAsia="Calibri" w:hAnsi="StoneSans-Bold" w:cs="StoneSans-Bold"/>
          <w:b/>
          <w:bCs/>
          <w:color w:val="0067B4"/>
          <w:sz w:val="18"/>
          <w:szCs w:val="18"/>
        </w:rPr>
        <w:t>30 - Model Damage</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Model damage is when a model outside Base is made defective and/or its Dual Lock is separated by an autonomous robot. (It can also happen when a fashion runway collapses!)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Model damage is not repaired during the match (Rule 29). Exception: </w:t>
      </w:r>
      <w:r w:rsidRPr="00611579">
        <w:rPr>
          <w:rFonts w:ascii="StoneSans" w:eastAsia="StoneSans" w:hAnsi="Bauhaus-Bold" w:cs="StoneSans"/>
          <w:sz w:val="18"/>
          <w:szCs w:val="18"/>
          <w:highlight w:val="yellow"/>
        </w:rPr>
        <w:t>Rule 50.</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a model is put into a scoring condition, but is damaged in the process, the mission marked scoreless.</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instead the scoring model gets damaged during an obviously unrelated action later (even just seconds later)...</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the scoring condition is still visible, it can still score.</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the scoring condition is no longer visible, it cannot score.</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Any scoring success which obviously depended on model damage is marked scoreless.</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Any model damage obviously due to poor field setup/maintenance is scored with benefit of the doubt.</w:t>
      </w:r>
      <w:r>
        <w:rPr>
          <w:rFonts w:ascii="Helvetica 55 Roman" w:hAnsi="Helvetica 55 Roman" w:cs="Helvetica 55 Roman"/>
          <w:sz w:val="18"/>
          <w:szCs w:val="18"/>
        </w:rPr>
        <w:t xml:space="preserve"> </w:t>
      </w:r>
    </w:p>
    <w:p w:rsidR="00F71B16" w:rsidRDefault="00F71B16" w:rsidP="00FC25CA">
      <w:pPr>
        <w:pStyle w:val="Default"/>
        <w:rPr>
          <w:rFonts w:ascii="Helvetica 55 Roman" w:hAnsi="Helvetica 55 Roman" w:cs="Helvetica 55 Roman"/>
          <w:sz w:val="18"/>
          <w:szCs w:val="18"/>
        </w:rPr>
      </w:pPr>
    </w:p>
    <w:p w:rsidR="00F71B16" w:rsidRDefault="00F71B16" w:rsidP="00F71B16">
      <w:pPr>
        <w:autoSpaceDE w:val="0"/>
        <w:autoSpaceDN w:val="0"/>
        <w:adjustRightInd w:val="0"/>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#18 - </w:t>
      </w:r>
      <w:r w:rsidRPr="00F71B16">
        <w:rPr>
          <w:rFonts w:ascii="StoneSans" w:eastAsia="StoneSans" w:hAnsi="Bauhaus-Bold" w:cs="StoneSans"/>
          <w:b/>
          <w:bCs/>
          <w:color w:val="7030A0"/>
          <w:sz w:val="22"/>
          <w:szCs w:val="22"/>
          <w:lang w:eastAsia="en-US"/>
        </w:rPr>
        <w:t>CHANGING CONDITIONS 90 DEGREES-ISH</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Because this model is proving to be more fragile than it should be, Rule 30 will still apply, but calls will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lean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toward benefit</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of the doubt.</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Because this model isn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t always dropping into its 90 degree position, you will get benefit of the doubt when the rotation is</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close</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to complete, by referee judgment.</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Please do not email asking what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lean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and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close</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mean. Please expect referees to disagree with you. Please remember</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proofErr w:type="gramStart"/>
      <w:r w:rsidRPr="00F71B16">
        <w:rPr>
          <w:rFonts w:ascii="StoneSans" w:eastAsia="StoneSans" w:hAnsi="Bauhaus-Bold" w:cs="StoneSans"/>
          <w:color w:val="7030A0"/>
          <w:sz w:val="18"/>
          <w:szCs w:val="18"/>
          <w:lang w:eastAsia="en-US"/>
        </w:rPr>
        <w:t>that</w:t>
      </w:r>
      <w:proofErr w:type="gramEnd"/>
      <w:r w:rsidRPr="00F71B16">
        <w:rPr>
          <w:rFonts w:ascii="StoneSans" w:eastAsia="StoneSans" w:hAnsi="Bauhaus-Bold" w:cs="StoneSans"/>
          <w:color w:val="7030A0"/>
          <w:sz w:val="18"/>
          <w:szCs w:val="18"/>
          <w:lang w:eastAsia="en-US"/>
        </w:rPr>
        <w:t xml:space="preserve"> before this leniency Update, you had to be a lot more gentle and precise than you do now. Please remember you still have</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engineering control: Teams who get closest to perfect will score most reliably. (Mission and Rule 30 leniency announcement)</w:t>
      </w:r>
    </w:p>
    <w:p w:rsidR="002F0BA5" w:rsidRDefault="002F0BA5" w:rsidP="00FC25CA">
      <w:pPr>
        <w:pStyle w:val="Default"/>
        <w:rPr>
          <w:rFonts w:ascii="Helvetica 55 Roman" w:hAnsi="Helvetica 55 Roman" w:cs="Helvetica 55 Roman"/>
          <w:sz w:val="18"/>
          <w:szCs w:val="18"/>
        </w:rPr>
      </w:pPr>
    </w:p>
    <w:p w:rsidR="002F0BA5" w:rsidRDefault="00F307BD" w:rsidP="00FC25CA">
      <w:pPr>
        <w:pStyle w:val="Default"/>
        <w:rPr>
          <w:rFonts w:ascii="Helvetica 55 Roman" w:hAnsi="Helvetica 55 Roman" w:cs="Helvetica 55 Roman"/>
          <w:sz w:val="18"/>
          <w:szCs w:val="18"/>
        </w:rPr>
      </w:pPr>
      <w:r w:rsidRPr="002F0BA5">
        <w:rPr>
          <w:rFonts w:ascii="StoneSans-Bold" w:eastAsia="Calibri" w:hAnsi="StoneSans-Bold" w:cs="StoneSans-Bold"/>
          <w:b/>
          <w:bCs/>
          <w:color w:val="0067B4"/>
          <w:sz w:val="18"/>
          <w:szCs w:val="18"/>
        </w:rPr>
        <w:t>31 - Interference</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Interference is when your robot disturbs the other team</w:t>
      </w:r>
      <w:r w:rsidRPr="005C7420">
        <w:rPr>
          <w:rFonts w:ascii="StoneSans" w:eastAsia="StoneSans" w:hAnsi="Bauhaus-Bold" w:cs="StoneSans"/>
          <w:sz w:val="18"/>
          <w:szCs w:val="18"/>
        </w:rPr>
        <w:t>’</w:t>
      </w:r>
      <w:r w:rsidRPr="005C7420">
        <w:rPr>
          <w:rFonts w:ascii="StoneSans" w:eastAsia="StoneSans" w:hAnsi="Bauhaus-Bold" w:cs="StoneSans"/>
          <w:sz w:val="18"/>
          <w:szCs w:val="18"/>
        </w:rPr>
        <w:t>s field or robot.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Your robot may not have any effect on the other team</w:t>
      </w:r>
      <w:r w:rsidRPr="005C7420">
        <w:rPr>
          <w:rFonts w:ascii="StoneSans" w:eastAsia="StoneSans" w:hAnsi="Bauhaus-Bold" w:cs="StoneSans"/>
          <w:sz w:val="18"/>
          <w:szCs w:val="18"/>
        </w:rPr>
        <w:t>’</w:t>
      </w:r>
      <w:r w:rsidRPr="005C7420">
        <w:rPr>
          <w:rFonts w:ascii="StoneSans" w:eastAsia="StoneSans" w:hAnsi="Bauhaus-Bold" w:cs="StoneSans"/>
          <w:sz w:val="18"/>
          <w:szCs w:val="18"/>
        </w:rPr>
        <w:t>s robot, field, or strategy, unless it</w:t>
      </w:r>
      <w:r w:rsidRPr="005C7420">
        <w:rPr>
          <w:rFonts w:ascii="StoneSans" w:eastAsia="StoneSans" w:hAnsi="Bauhaus-Bold" w:cs="StoneSans"/>
          <w:sz w:val="18"/>
          <w:szCs w:val="18"/>
        </w:rPr>
        <w:t>’</w:t>
      </w:r>
      <w:r w:rsidRPr="005C7420">
        <w:rPr>
          <w:rFonts w:ascii="StoneSans" w:eastAsia="StoneSans" w:hAnsi="Bauhaus-Bold" w:cs="StoneSans"/>
          <w:sz w:val="18"/>
          <w:szCs w:val="18"/>
        </w:rPr>
        <w:t>s allowed in a mission.</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Any points you or your robot potentially cost the other team are given to them automatically.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two robots become entangled, they are both allowed to restart without penalty. Any cargo involved is given to the team in Base, whether or not it has ever been there before.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As a matter of luck, the other team might out-perform you in a competitive interactive mission, or might fail to help you in a cooperative interactive mission. The effects are the same, and neither is considered interference.</w:t>
      </w:r>
      <w:r>
        <w:rPr>
          <w:rFonts w:ascii="Helvetica 55 Roman" w:hAnsi="Helvetica 55 Roman" w:cs="Helvetica 55 Roman"/>
          <w:sz w:val="18"/>
          <w:szCs w:val="18"/>
        </w:rPr>
        <w:t xml:space="preserve"> </w:t>
      </w:r>
    </w:p>
    <w:p w:rsidR="002F0BA5" w:rsidRDefault="002F0BA5" w:rsidP="00FC25CA">
      <w:pPr>
        <w:pStyle w:val="Default"/>
        <w:rPr>
          <w:rFonts w:ascii="Helvetica 55 Roman" w:hAnsi="Helvetica 55 Roman" w:cs="Helvetica 55 Roman"/>
          <w:sz w:val="18"/>
          <w:szCs w:val="18"/>
        </w:rPr>
      </w:pPr>
    </w:p>
    <w:p w:rsidR="00410702" w:rsidRDefault="00F307BD" w:rsidP="00812760">
      <w:pPr>
        <w:autoSpaceDE w:val="0"/>
        <w:autoSpaceDN w:val="0"/>
        <w:adjustRightInd w:val="0"/>
        <w:rPr>
          <w:rFonts w:ascii="StoneSans" w:eastAsia="StoneSans" w:hAnsi="Bauhaus-Bold" w:cs="StoneSans"/>
          <w:sz w:val="18"/>
          <w:szCs w:val="18"/>
        </w:rPr>
      </w:pPr>
      <w:r w:rsidRPr="002F0BA5">
        <w:rPr>
          <w:rFonts w:ascii="StoneSans-Bold" w:eastAsia="Calibri" w:hAnsi="StoneSans-Bold" w:cs="StoneSans-Bold"/>
          <w:b/>
          <w:bCs/>
          <w:color w:val="0067B4"/>
          <w:sz w:val="18"/>
          <w:szCs w:val="18"/>
        </w:rPr>
        <w:t>32 - Junk Penalty</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 xml:space="preserve">A junk penalty is given at the end of the match for each strategic object abandoned outside Base. </w:t>
      </w:r>
    </w:p>
    <w:p w:rsidR="00410702" w:rsidRDefault="00410702" w:rsidP="00812760">
      <w:pPr>
        <w:autoSpaceDE w:val="0"/>
        <w:autoSpaceDN w:val="0"/>
        <w:adjustRightInd w:val="0"/>
        <w:rPr>
          <w:rFonts w:ascii="StoneSans" w:eastAsia="StoneSans" w:hAnsi="Bauhaus-Bold" w:cs="StoneSans"/>
          <w:sz w:val="18"/>
          <w:szCs w:val="18"/>
        </w:rPr>
      </w:pPr>
    </w:p>
    <w:p w:rsidR="00812760" w:rsidRDefault="00812760" w:rsidP="00812760">
      <w:pPr>
        <w:autoSpaceDE w:val="0"/>
        <w:autoSpaceDN w:val="0"/>
        <w:adjustRightInd w:val="0"/>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#8 </w:t>
      </w:r>
      <w:r w:rsidR="00410702">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CLOUD KEYS WILL NOT BE JUNK</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Leaving a cloud key outside Base will not cause a Junk penalty. (New exception to Rule 32)</w:t>
      </w:r>
    </w:p>
    <w:p w:rsidR="00410702" w:rsidRDefault="00410702" w:rsidP="00812760">
      <w:pPr>
        <w:autoSpaceDE w:val="0"/>
        <w:autoSpaceDN w:val="0"/>
        <w:adjustRightInd w:val="0"/>
        <w:rPr>
          <w:rFonts w:ascii="StoneSans" w:eastAsia="StoneSans" w:hAnsi="Bauhaus-Bold" w:cs="StoneSans"/>
          <w:color w:val="7030A0"/>
          <w:sz w:val="18"/>
          <w:szCs w:val="18"/>
          <w:lang w:eastAsia="en-US"/>
        </w:rPr>
      </w:pPr>
    </w:p>
    <w:p w:rsidR="00410702" w:rsidRDefault="00410702" w:rsidP="00812760">
      <w:pPr>
        <w:autoSpaceDE w:val="0"/>
        <w:autoSpaceDN w:val="0"/>
        <w:adjustRightInd w:val="0"/>
        <w:rPr>
          <w:rFonts w:ascii="HelveticaNeue-Roman" w:hAnsi="HelveticaNeue-Roman" w:cs="HelveticaNeue-Roman"/>
          <w:sz w:val="18"/>
          <w:szCs w:val="18"/>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#13 - </w:t>
      </w:r>
      <w:r w:rsidRPr="00410702">
        <w:rPr>
          <w:rFonts w:ascii="StoneSans" w:eastAsia="StoneSans" w:hAnsi="Bauhaus-Bold" w:cs="StoneSans"/>
          <w:b/>
          <w:bCs/>
          <w:color w:val="7030A0"/>
          <w:sz w:val="22"/>
          <w:szCs w:val="22"/>
          <w:lang w:eastAsia="en-US"/>
        </w:rPr>
        <w:t>STORED OBJECTS CAN NEVER CAUSE PENALTIES</w:t>
      </w:r>
    </w:p>
    <w:p w:rsidR="00410702" w:rsidRPr="00812760" w:rsidRDefault="00410702" w:rsidP="00812760">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It doesn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matter where they are, or how big they are. (Clarification/Reminder of Rules 32, 33, 35, 45)</w:t>
      </w:r>
    </w:p>
    <w:p w:rsidR="002F0BA5" w:rsidRDefault="002F0BA5" w:rsidP="00FC25CA">
      <w:pPr>
        <w:pStyle w:val="Default"/>
        <w:rPr>
          <w:rFonts w:ascii="Helvetica 55 Roman" w:hAnsi="Helvetica 55 Roman" w:cs="Helvetica 55 Roman"/>
          <w:sz w:val="18"/>
          <w:szCs w:val="18"/>
        </w:rPr>
      </w:pPr>
    </w:p>
    <w:p w:rsidR="00FC25CA"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33 - Sprawl Penalty [Match End-Based]</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A sprawl penalty occurs at the end of the match if either:</w:t>
      </w:r>
      <w:r w:rsidR="00BA6EE4">
        <w:rPr>
          <w:rFonts w:ascii="StoneSans" w:eastAsia="StoneSans" w:hAnsi="Bauhaus-Bold" w:cs="StoneSans"/>
          <w:sz w:val="18"/>
          <w:szCs w:val="18"/>
        </w:rPr>
        <w:t xml:space="preserve"> </w:t>
      </w:r>
      <w:r w:rsidR="00F93105">
        <w:rPr>
          <w:rFonts w:ascii="StoneSans" w:eastAsia="StoneSans" w:hAnsi="Bauhaus-Bold" w:cs="StoneSans"/>
          <w:sz w:val="18"/>
          <w:szCs w:val="18"/>
        </w:rPr>
        <w:t xml:space="preserve">(a) </w:t>
      </w:r>
      <w:r w:rsidRPr="005C7420">
        <w:rPr>
          <w:rFonts w:ascii="StoneSans" w:eastAsia="StoneSans" w:hAnsi="Bauhaus-Bold" w:cs="StoneSans"/>
          <w:sz w:val="18"/>
          <w:szCs w:val="18"/>
        </w:rPr>
        <w:t>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max dimension is obviously greater than twice the (south/north) width of Base</w:t>
      </w:r>
      <w:r w:rsidR="00611579">
        <w:rPr>
          <w:rFonts w:ascii="StoneSans" w:eastAsia="StoneSans" w:hAnsi="Bauhaus-Bold" w:cs="StoneSans"/>
          <w:sz w:val="18"/>
          <w:szCs w:val="18"/>
        </w:rPr>
        <w:t xml:space="preserve"> or </w:t>
      </w:r>
      <w:r w:rsidR="00F93105">
        <w:rPr>
          <w:rFonts w:ascii="StoneSans" w:eastAsia="StoneSans" w:hAnsi="Bauhaus-Bold" w:cs="StoneSans"/>
          <w:sz w:val="18"/>
          <w:szCs w:val="18"/>
        </w:rPr>
        <w:t xml:space="preserve">(b) </w:t>
      </w:r>
      <w:r w:rsidRPr="005C7420">
        <w:rPr>
          <w:rFonts w:ascii="StoneSans" w:eastAsia="StoneSans" w:hAnsi="Bauhaus-Bold" w:cs="StoneSans"/>
          <w:sz w:val="18"/>
          <w:szCs w:val="18"/>
        </w:rPr>
        <w:t>a strategic object extends out of Base obviously farther than the (south/north) width of Base. The penalty</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value is given in the Missions </w:t>
      </w:r>
      <w:r w:rsidR="005C7420">
        <w:rPr>
          <w:rFonts w:ascii="StoneSans" w:eastAsia="StoneSans" w:hAnsi="Bauhaus-Bold" w:cs="StoneSans"/>
          <w:sz w:val="18"/>
          <w:szCs w:val="18"/>
        </w:rPr>
        <w:t>description</w:t>
      </w:r>
      <w:r w:rsidRPr="005C7420">
        <w:rPr>
          <w:rFonts w:ascii="StoneSans" w:eastAsia="StoneSans" w:hAnsi="Bauhaus-Bold" w:cs="StoneSans"/>
          <w:sz w:val="18"/>
          <w:szCs w:val="18"/>
        </w:rPr>
        <w:t>.</w:t>
      </w:r>
    </w:p>
    <w:p w:rsidR="00410702" w:rsidRDefault="00410702" w:rsidP="00FC25CA">
      <w:pPr>
        <w:pStyle w:val="Default"/>
        <w:rPr>
          <w:rFonts w:ascii="StoneSans" w:eastAsia="StoneSans" w:hAnsi="Bauhaus-Bold" w:cs="StoneSans"/>
          <w:sz w:val="18"/>
          <w:szCs w:val="18"/>
        </w:rPr>
      </w:pPr>
    </w:p>
    <w:p w:rsidR="00410702" w:rsidRDefault="00410702" w:rsidP="00410702">
      <w:pPr>
        <w:autoSpaceDE w:val="0"/>
        <w:autoSpaceDN w:val="0"/>
        <w:adjustRightInd w:val="0"/>
        <w:rPr>
          <w:rFonts w:ascii="HelveticaNeue-Roman" w:hAnsi="HelveticaNeue-Roman" w:cs="HelveticaNeue-Roman"/>
          <w:sz w:val="18"/>
          <w:szCs w:val="18"/>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#13 - </w:t>
      </w:r>
      <w:r w:rsidRPr="00410702">
        <w:rPr>
          <w:rFonts w:ascii="StoneSans" w:eastAsia="StoneSans" w:hAnsi="Bauhaus-Bold" w:cs="StoneSans"/>
          <w:b/>
          <w:bCs/>
          <w:color w:val="7030A0"/>
          <w:sz w:val="22"/>
          <w:szCs w:val="22"/>
          <w:lang w:eastAsia="en-US"/>
        </w:rPr>
        <w:t>STORED OBJECTS CAN NEVER CAUSE PENALTIES</w:t>
      </w:r>
    </w:p>
    <w:p w:rsidR="00410702" w:rsidRPr="00812760"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It doesn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matter where they are, or how big they are. (Clarification/Reminder of Rules 32, 33, 35, 45)</w:t>
      </w:r>
    </w:p>
    <w:p w:rsidR="00410702" w:rsidRDefault="00410702" w:rsidP="00FC25CA">
      <w:pPr>
        <w:pStyle w:val="Default"/>
        <w:rPr>
          <w:rFonts w:ascii="Helvetica 55 Roman" w:hAnsi="Helvetica 55 Roman" w:cs="Helvetica 55 Roman"/>
          <w:sz w:val="18"/>
          <w:szCs w:val="18"/>
        </w:rPr>
      </w:pPr>
    </w:p>
    <w:p w:rsidR="002F0BA5" w:rsidRPr="002F0BA5" w:rsidRDefault="00F307BD"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Team/Hand Action </w:t>
      </w:r>
    </w:p>
    <w:p w:rsidR="002F0BA5" w:rsidRDefault="002F0BA5" w:rsidP="00FC25CA">
      <w:pPr>
        <w:pStyle w:val="Default"/>
        <w:rPr>
          <w:sz w:val="32"/>
          <w:szCs w:val="32"/>
        </w:rPr>
      </w:pPr>
    </w:p>
    <w:p w:rsidR="002F0BA5" w:rsidRDefault="00F307BD" w:rsidP="00FC25CA">
      <w:pPr>
        <w:pStyle w:val="Default"/>
        <w:rPr>
          <w:rFonts w:ascii="Helvetica 55 Roman" w:hAnsi="Helvetica 55 Roman" w:cs="Helvetica 55 Roman"/>
          <w:sz w:val="18"/>
          <w:szCs w:val="18"/>
        </w:rPr>
      </w:pPr>
      <w:r w:rsidRPr="002F0BA5">
        <w:rPr>
          <w:rFonts w:ascii="StoneSans-Bold" w:eastAsia="Calibri" w:hAnsi="StoneSans-Bold" w:cs="StoneSans-Bold"/>
          <w:b/>
          <w:bCs/>
          <w:color w:val="0067B4"/>
          <w:sz w:val="18"/>
          <w:szCs w:val="18"/>
        </w:rPr>
        <w:t xml:space="preserve">34 - Robot </w:t>
      </w:r>
      <w:proofErr w:type="gramStart"/>
      <w:r w:rsidRPr="002F0BA5">
        <w:rPr>
          <w:rFonts w:ascii="StoneSans-Bold" w:eastAsia="Calibri" w:hAnsi="StoneSans-Bold" w:cs="StoneSans-Bold"/>
          <w:b/>
          <w:bCs/>
          <w:color w:val="0067B4"/>
          <w:sz w:val="18"/>
          <w:szCs w:val="18"/>
        </w:rPr>
        <w:t>Operators</w:t>
      </w:r>
      <w:r>
        <w:rPr>
          <w:rFonts w:ascii="Helvetica 55 Roman" w:hAnsi="Helvetica 55 Roman" w:cs="Helvetica 55 Roman"/>
          <w:sz w:val="12"/>
          <w:szCs w:val="12"/>
        </w:rPr>
        <w:t xml:space="preserve"> </w:t>
      </w:r>
      <w:r w:rsidR="00611579">
        <w:rPr>
          <w:rFonts w:ascii="Helvetica 55 Roman" w:hAnsi="Helvetica 55 Roman" w:cs="Helvetica 55 Roman"/>
          <w:sz w:val="12"/>
          <w:szCs w:val="12"/>
        </w:rPr>
        <w:t xml:space="preserve"> </w:t>
      </w:r>
      <w:r w:rsidR="005C7420">
        <w:rPr>
          <w:rFonts w:ascii="Helvetica 55 Roman" w:hAnsi="Helvetica 55 Roman" w:cs="Helvetica 55 Roman"/>
          <w:sz w:val="12"/>
          <w:szCs w:val="12"/>
        </w:rPr>
        <w:t>-</w:t>
      </w:r>
      <w:proofErr w:type="gramEnd"/>
      <w:r w:rsidR="00E66ABF">
        <w:rPr>
          <w:rFonts w:ascii="Helvetica 55 Roman" w:hAnsi="Helvetica 55 Roman" w:cs="Helvetica 55 Roman"/>
          <w:sz w:val="12"/>
          <w:szCs w:val="12"/>
        </w:rPr>
        <w:t xml:space="preserve"> </w:t>
      </w:r>
      <w:r w:rsidR="005C7420">
        <w:rPr>
          <w:rFonts w:ascii="Helvetica 55 Roman" w:hAnsi="Helvetica 55 Roman" w:cs="Helvetica 55 Roman"/>
          <w:sz w:val="12"/>
          <w:szCs w:val="12"/>
        </w:rPr>
        <w:t xml:space="preserve"> </w:t>
      </w:r>
      <w:r w:rsidRPr="005C7420">
        <w:rPr>
          <w:rFonts w:ascii="StoneSans" w:eastAsia="StoneSans" w:hAnsi="Bauhaus-Bold" w:cs="StoneSans"/>
          <w:sz w:val="18"/>
          <w:szCs w:val="18"/>
        </w:rPr>
        <w:t>Only two team members at a time are allowed right next to the competition table except during repair emergencies.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The rest of the team must stand back, as directed by tournament officials, but not too far, because different members may tag in or out as desired at any time, as long as the two-member limit is kept.</w:t>
      </w:r>
      <w:r>
        <w:rPr>
          <w:rFonts w:ascii="Helvetica 55 Roman" w:hAnsi="Helvetica 55 Roman" w:cs="Helvetica 55 Roman"/>
          <w:sz w:val="18"/>
          <w:szCs w:val="18"/>
        </w:rPr>
        <w:t xml:space="preserve"> </w:t>
      </w: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1</w:t>
      </w:r>
      <w:r>
        <w:rPr>
          <w:rFonts w:ascii="StoneSans" w:eastAsia="StoneSans" w:hAnsi="Bauhaus-Bold" w:cs="StoneSans"/>
          <w:b/>
          <w:bCs/>
          <w:color w:val="7030A0"/>
          <w:sz w:val="22"/>
          <w:szCs w:val="22"/>
          <w:lang w:eastAsia="en-US"/>
        </w:rPr>
        <w:t>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REVERSE</w:t>
      </w:r>
      <w:r>
        <w:rPr>
          <w:rFonts w:ascii="StoneSans" w:eastAsia="StoneSans" w:hAnsi="Bauhaus-Bold" w:cs="StoneSans"/>
          <w:b/>
          <w:bCs/>
          <w:color w:val="7030A0"/>
          <w:sz w:val="22"/>
          <w:szCs w:val="22"/>
          <w:lang w:eastAsia="en-US"/>
        </w:rPr>
        <w:t xml:space="preserve"> ENGINEERING WORKSPACE AND TIME</w:t>
      </w:r>
      <w:r w:rsidRPr="00136CEB">
        <w:rPr>
          <w:rFonts w:ascii="StoneSans" w:eastAsia="StoneSans" w:hAnsi="Bauhaus-Bold" w:cs="StoneSans"/>
          <w:b/>
          <w:bCs/>
          <w:color w:val="7030A0"/>
          <w:sz w:val="22"/>
          <w:szCs w:val="22"/>
          <w:lang w:eastAsia="en-US"/>
        </w:rPr>
        <w:t xml:space="preserve"> </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The Rules allow only two team members at the table at a time, and they also require scoring objects to be in view of the referee during</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 xml:space="preserve">the whole match. So the replication work must be performed at the table by one of the two current drivers. </w:t>
      </w:r>
      <w:r w:rsidRPr="00410702">
        <w:rPr>
          <w:rFonts w:ascii="StoneSans" w:eastAsia="StoneSans" w:hAnsi="Bauhaus-Bold" w:cs="StoneSans"/>
          <w:color w:val="7030A0"/>
          <w:sz w:val="18"/>
          <w:szCs w:val="18"/>
          <w:lang w:eastAsia="en-US"/>
        </w:rPr>
        <w:lastRenderedPageBreak/>
        <w:t>Also: Yes, this mission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takes time during setup, and during the match. Before the match: Do not expect tournaments to help teams with this mission by</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extending setup time. This is YOUR challenge. With practice, your construction can take just a few seconds. You can make a simple</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shape, helping yourself as well as the other team, or you can enjoy challenging them and yourselves by making a complicated design.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During the match, you don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have to do this mission. (Reminder of Rules 34, 35, plus a rant)</w:t>
      </w:r>
      <w:r>
        <w:rPr>
          <w:rFonts w:ascii="StoneSans" w:eastAsia="StoneSans" w:hAnsi="Bauhaus-Bold" w:cs="StoneSans"/>
          <w:color w:val="7030A0"/>
          <w:sz w:val="18"/>
          <w:szCs w:val="18"/>
          <w:lang w:eastAsia="en-US"/>
        </w:rPr>
        <w:t xml:space="preserve"> </w:t>
      </w:r>
    </w:p>
    <w:p w:rsidR="002F0BA5" w:rsidRDefault="002F0BA5" w:rsidP="00FC25CA">
      <w:pPr>
        <w:pStyle w:val="Default"/>
        <w:rPr>
          <w:rFonts w:ascii="Helvetica 55 Roman" w:hAnsi="Helvetica 55 Roman" w:cs="Helvetica 55 Roman"/>
          <w:sz w:val="18"/>
          <w:szCs w:val="18"/>
        </w:rPr>
      </w:pPr>
    </w:p>
    <w:p w:rsidR="002F0BA5"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35 - Storage</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You are allowed to store things in Base, outside Base, and even off the table...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An object in storage is one that you</w:t>
      </w:r>
      <w:r w:rsidRPr="005C7420">
        <w:rPr>
          <w:rFonts w:ascii="StoneSans" w:eastAsia="StoneSans" w:hAnsi="Bauhaus-Bold" w:cs="StoneSans"/>
          <w:sz w:val="18"/>
          <w:szCs w:val="18"/>
        </w:rPr>
        <w:t>’</w:t>
      </w:r>
      <w:r w:rsidRPr="005C7420">
        <w:rPr>
          <w:rFonts w:ascii="StoneSans" w:eastAsia="StoneSans" w:hAnsi="Bauhaus-Bold" w:cs="StoneSans"/>
          <w:sz w:val="18"/>
          <w:szCs w:val="18"/>
        </w:rPr>
        <w:t>re allowed to handle, and which counts as being in Base, even if it</w:t>
      </w:r>
      <w:r w:rsidRPr="005C7420">
        <w:rPr>
          <w:rFonts w:ascii="StoneSans" w:eastAsia="StoneSans" w:hAnsi="Bauhaus-Bold" w:cs="StoneSans"/>
          <w:sz w:val="18"/>
          <w:szCs w:val="18"/>
        </w:rPr>
        <w:t>’</w:t>
      </w:r>
      <w:r w:rsidRPr="005C7420">
        <w:rPr>
          <w:rFonts w:ascii="StoneSans" w:eastAsia="StoneSans" w:hAnsi="Bauhaus-Bold" w:cs="StoneSans"/>
          <w:sz w:val="18"/>
          <w:szCs w:val="18"/>
        </w:rPr>
        <w:t>s not actually there. Stored objects are defined as: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anything team-supplied, which the robot has not moved out of Base.</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anything</w:t>
      </w:r>
      <w:proofErr w:type="gramEnd"/>
      <w:r w:rsidRPr="005C7420">
        <w:rPr>
          <w:rFonts w:ascii="StoneSans" w:eastAsia="StoneSans" w:hAnsi="Bauhaus-Bold" w:cs="StoneSans"/>
          <w:sz w:val="18"/>
          <w:szCs w:val="18"/>
        </w:rPr>
        <w:t xml:space="preserve"> in Base when the match started, which the robot has not moved out of Base.</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anything</w:t>
      </w:r>
      <w:proofErr w:type="gramEnd"/>
      <w:r w:rsidRPr="005C7420">
        <w:rPr>
          <w:rFonts w:ascii="StoneSans" w:eastAsia="StoneSans" w:hAnsi="Bauhaus-Bold" w:cs="StoneSans"/>
          <w:sz w:val="18"/>
          <w:szCs w:val="18"/>
        </w:rPr>
        <w:t xml:space="preserve"> brought to Base by the robot.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You may at any time handle stored objects the robot is not interacting with, including the placement of objects (completely in Base) for the robot to interact with during an autonomous period.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Stored objects are not allowed to make contact with anything outside Base except other stored objects.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Off-field storage is usually in a box or tray on a stand.</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On-field storage and handling of the robot and other objects may extend over Base lines, as long as there is absolutely nothing strategic or disruptive about the placement. Please do try to keep all on-field storage in Base.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Team-supplied objects held by members away from the table must be inspected before the match starts.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Mission models and objects worth points must always stay in view of the referee. </w:t>
      </w:r>
    </w:p>
    <w:p w:rsidR="00410702" w:rsidRDefault="00410702" w:rsidP="00FC25CA">
      <w:pPr>
        <w:pStyle w:val="Default"/>
        <w:rPr>
          <w:rFonts w:ascii="StoneSans" w:eastAsia="StoneSans" w:hAnsi="Bauhaus-Bold" w:cs="StoneSans"/>
          <w:sz w:val="18"/>
          <w:szCs w:val="18"/>
        </w:rPr>
      </w:pPr>
    </w:p>
    <w:p w:rsidR="00410702" w:rsidRDefault="00410702" w:rsidP="00410702">
      <w:pPr>
        <w:autoSpaceDE w:val="0"/>
        <w:autoSpaceDN w:val="0"/>
        <w:adjustRightInd w:val="0"/>
        <w:rPr>
          <w:rFonts w:ascii="HelveticaNeue-Roman" w:hAnsi="HelveticaNeue-Roman" w:cs="HelveticaNeue-Roman"/>
          <w:sz w:val="18"/>
          <w:szCs w:val="18"/>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#13 - </w:t>
      </w:r>
      <w:r w:rsidRPr="00410702">
        <w:rPr>
          <w:rFonts w:ascii="StoneSans" w:eastAsia="StoneSans" w:hAnsi="Bauhaus-Bold" w:cs="StoneSans"/>
          <w:b/>
          <w:bCs/>
          <w:color w:val="7030A0"/>
          <w:sz w:val="22"/>
          <w:szCs w:val="22"/>
          <w:lang w:eastAsia="en-US"/>
        </w:rPr>
        <w:t>STORED OBJECTS CAN NEVER CAUSE PENALTIES</w:t>
      </w:r>
    </w:p>
    <w:p w:rsid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It doesn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matter where they are, or how big they are. (Clarification/Reminder of Rules 32, 33, 35, 45)</w:t>
      </w: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1</w:t>
      </w:r>
      <w:r>
        <w:rPr>
          <w:rFonts w:ascii="StoneSans" w:eastAsia="StoneSans" w:hAnsi="Bauhaus-Bold" w:cs="StoneSans"/>
          <w:b/>
          <w:bCs/>
          <w:color w:val="7030A0"/>
          <w:sz w:val="22"/>
          <w:szCs w:val="22"/>
          <w:lang w:eastAsia="en-US"/>
        </w:rPr>
        <w:t>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REVERSE</w:t>
      </w:r>
      <w:r>
        <w:rPr>
          <w:rFonts w:ascii="StoneSans" w:eastAsia="StoneSans" w:hAnsi="Bauhaus-Bold" w:cs="StoneSans"/>
          <w:b/>
          <w:bCs/>
          <w:color w:val="7030A0"/>
          <w:sz w:val="22"/>
          <w:szCs w:val="22"/>
          <w:lang w:eastAsia="en-US"/>
        </w:rPr>
        <w:t xml:space="preserve"> ENGINEERING WORKSPACE AND TIME</w:t>
      </w:r>
      <w:r w:rsidRPr="00136CEB">
        <w:rPr>
          <w:rFonts w:ascii="StoneSans" w:eastAsia="StoneSans" w:hAnsi="Bauhaus-Bold" w:cs="StoneSans"/>
          <w:b/>
          <w:bCs/>
          <w:color w:val="7030A0"/>
          <w:sz w:val="22"/>
          <w:szCs w:val="22"/>
          <w:lang w:eastAsia="en-US"/>
        </w:rPr>
        <w:t xml:space="preserve"> </w:t>
      </w:r>
    </w:p>
    <w:p w:rsid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The Rules allow only two team members at the table at a time, and they also require scoring objects to be in view of the referee during</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the whole match. So the replication work must be performed at the table by one of the two current drivers. Also: Yes, this mission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takes time during setup, and during the match. Before the match: Do not expect tournaments to help teams with this mission by</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extending setup time. This is YOUR challenge. With practice, your construction can take just a few seconds. You can make a simple</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shape, helping yourself as well as the other team, or you can enjoy challenging them and yourselves by making a complicated design.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During the match, you don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have to do this mission. (Reminder of Rules 34, 35, plus a rant)</w:t>
      </w:r>
      <w:r>
        <w:rPr>
          <w:rFonts w:ascii="StoneSans" w:eastAsia="StoneSans" w:hAnsi="Bauhaus-Bold" w:cs="StoneSans"/>
          <w:color w:val="7030A0"/>
          <w:sz w:val="18"/>
          <w:szCs w:val="18"/>
          <w:lang w:eastAsia="en-US"/>
        </w:rPr>
        <w:t xml:space="preserve"> </w:t>
      </w:r>
    </w:p>
    <w:p w:rsidR="00410702" w:rsidRDefault="00410702" w:rsidP="00410702">
      <w:pPr>
        <w:autoSpaceDE w:val="0"/>
        <w:autoSpaceDN w:val="0"/>
        <w:adjustRightInd w:val="0"/>
        <w:rPr>
          <w:rFonts w:ascii="StoneSans" w:eastAsia="StoneSans" w:hAnsi="Bauhaus-Bold" w:cs="StoneSans"/>
          <w:color w:val="7030A0"/>
          <w:sz w:val="18"/>
          <w:szCs w:val="18"/>
          <w:lang w:eastAsia="en-US"/>
        </w:rPr>
      </w:pP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1</w:t>
      </w:r>
      <w:r>
        <w:rPr>
          <w:rFonts w:ascii="StoneSans" w:eastAsia="StoneSans" w:hAnsi="Bauhaus-Bold" w:cs="StoneSans"/>
          <w:b/>
          <w:bCs/>
          <w:color w:val="7030A0"/>
          <w:sz w:val="22"/>
          <w:szCs w:val="22"/>
          <w:lang w:eastAsia="en-US"/>
        </w:rPr>
        <w:t xml:space="preserve">5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PENALTY STORAGE</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TEAMS: Rule 35 allows you put the penalty markers somewhere out of your way, where they don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affect anything</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For</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proofErr w:type="gramStart"/>
      <w:r w:rsidRPr="00410702">
        <w:rPr>
          <w:rFonts w:ascii="StoneSans" w:eastAsia="StoneSans" w:hAnsi="Bauhaus-Bold" w:cs="StoneSans"/>
          <w:color w:val="7030A0"/>
          <w:sz w:val="18"/>
          <w:szCs w:val="18"/>
          <w:lang w:eastAsia="en-US"/>
        </w:rPr>
        <w:t>this</w:t>
      </w:r>
      <w:proofErr w:type="gramEnd"/>
      <w:r w:rsidRPr="00410702">
        <w:rPr>
          <w:rFonts w:ascii="StoneSans" w:eastAsia="StoneSans" w:hAnsi="Bauhaus-Bold" w:cs="StoneSans"/>
          <w:color w:val="7030A0"/>
          <w:sz w:val="18"/>
          <w:szCs w:val="18"/>
          <w:lang w:eastAsia="en-US"/>
        </w:rPr>
        <w:t xml:space="preserve"> game, that will be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in control of the referee.</w:t>
      </w:r>
      <w:r w:rsidRPr="00410702">
        <w:rPr>
          <w:rFonts w:ascii="StoneSans" w:eastAsia="StoneSans" w:hAnsi="Bauhaus-Bold" w:cs="StoneSans"/>
          <w:color w:val="7030A0"/>
          <w:sz w:val="18"/>
          <w:szCs w:val="18"/>
          <w:lang w:eastAsia="en-US"/>
        </w:rPr>
        <w:t>”</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REFEREES: As a referee staff together at your event, please pick your favorite TWO locations where penalty objects</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proofErr w:type="gramStart"/>
      <w:r w:rsidRPr="00410702">
        <w:rPr>
          <w:rFonts w:ascii="StoneSans" w:eastAsia="StoneSans" w:hAnsi="Bauhaus-Bold" w:cs="StoneSans"/>
          <w:color w:val="7030A0"/>
          <w:sz w:val="18"/>
          <w:szCs w:val="18"/>
          <w:lang w:eastAsia="en-US"/>
        </w:rPr>
        <w:t>don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w:t>
      </w:r>
      <w:proofErr w:type="gramEnd"/>
      <w:r w:rsidRPr="00410702">
        <w:rPr>
          <w:rFonts w:ascii="StoneSans" w:eastAsia="StoneSans" w:hAnsi="Bauhaus-Bold" w:cs="StoneSans"/>
          <w:color w:val="7030A0"/>
          <w:sz w:val="18"/>
          <w:szCs w:val="18"/>
          <w:lang w:eastAsia="en-US"/>
        </w:rPr>
        <w:t xml:space="preserve"> affect anything - on the mat, a border wall, or your person - with at least one of these places being in plain sight for</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everyone. As penalties are earned, move the objects them from one location to the other. Thanks. (Reminder of Rule 35</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and a policy announcement)</w:t>
      </w:r>
    </w:p>
    <w:p w:rsidR="002F0BA5" w:rsidRDefault="002F0BA5" w:rsidP="00FC25CA">
      <w:pPr>
        <w:pStyle w:val="Default"/>
        <w:rPr>
          <w:rFonts w:ascii="Helvetica 55 Roman" w:hAnsi="Helvetica 55 Roman" w:cs="Helvetica 55 Roman"/>
          <w:sz w:val="18"/>
          <w:szCs w:val="18"/>
        </w:rPr>
      </w:pPr>
    </w:p>
    <w:p w:rsidR="002F0BA5" w:rsidRDefault="00F307BD" w:rsidP="00FC25CA">
      <w:pPr>
        <w:pStyle w:val="Default"/>
        <w:rPr>
          <w:rFonts w:ascii="Helvetica 55 Roman" w:hAnsi="Helvetica 55 Roman" w:cs="Helvetica 55 Roman"/>
          <w:sz w:val="18"/>
          <w:szCs w:val="18"/>
        </w:rPr>
      </w:pPr>
      <w:r w:rsidRPr="002F0BA5">
        <w:rPr>
          <w:rFonts w:ascii="StoneSans-Bold" w:eastAsia="Calibri" w:hAnsi="StoneSans-Bold" w:cs="StoneSans-Bold"/>
          <w:b/>
          <w:bCs/>
          <w:color w:val="0067B4"/>
          <w:sz w:val="18"/>
          <w:szCs w:val="18"/>
        </w:rPr>
        <w:t>36 - Pre-Match Preparation</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This is the period after you get to the field and before the match starts.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This is your time (at least 1 minute - it varies) to ready your equipment and compose yourself.</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At this time only, you may calibrate light &amp; color sensors outside Base (this is an exception to Rule 38), and VISUALLY inspect the field (see Rule 37).</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At this time (and others </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see Rule 41) you may also store and arrange equipment, charge pneumatics, set mechanisms, select a program, load and aim the robot, and get everything into </w:t>
      </w:r>
      <w:r w:rsidRPr="005C7420">
        <w:rPr>
          <w:rFonts w:ascii="StoneSans" w:eastAsia="StoneSans" w:hAnsi="Bauhaus-Bold" w:cs="StoneSans"/>
          <w:sz w:val="18"/>
          <w:szCs w:val="18"/>
        </w:rPr>
        <w:t>“</w:t>
      </w:r>
      <w:r w:rsidRPr="005C7420">
        <w:rPr>
          <w:rFonts w:ascii="StoneSans" w:eastAsia="StoneSans" w:hAnsi="Bauhaus-Bold" w:cs="StoneSans"/>
          <w:sz w:val="18"/>
          <w:szCs w:val="18"/>
        </w:rPr>
        <w:t>starting position</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(Rule 39).</w:t>
      </w:r>
      <w:r>
        <w:rPr>
          <w:rFonts w:ascii="Helvetica 55 Roman" w:hAnsi="Helvetica 55 Roman" w:cs="Helvetica 55 Roman"/>
          <w:sz w:val="18"/>
          <w:szCs w:val="18"/>
        </w:rPr>
        <w:t xml:space="preserve"> </w:t>
      </w:r>
    </w:p>
    <w:p w:rsidR="002F0BA5" w:rsidRDefault="002F0BA5" w:rsidP="00FC25CA">
      <w:pPr>
        <w:pStyle w:val="Default"/>
        <w:rPr>
          <w:rFonts w:ascii="Helvetica 55 Roman" w:hAnsi="Helvetica 55 Roman" w:cs="Helvetica 55 Roman"/>
          <w:sz w:val="18"/>
          <w:szCs w:val="18"/>
        </w:rPr>
      </w:pPr>
    </w:p>
    <w:p w:rsidR="002F0BA5"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37 - Field Quality Control</w:t>
      </w:r>
      <w:r>
        <w:rPr>
          <w:rFonts w:ascii="Helvetica 55 Roman" w:hAnsi="Helvetica 55 Roman" w:cs="Helvetica 55 Roman"/>
          <w:sz w:val="12"/>
          <w:szCs w:val="12"/>
        </w:rPr>
        <w:t xml:space="preserve"> </w:t>
      </w:r>
      <w:proofErr w:type="gramStart"/>
      <w:r w:rsidR="005C7420">
        <w:rPr>
          <w:rFonts w:ascii="Helvetica 55 Roman" w:hAnsi="Helvetica 55 Roman" w:cs="Helvetica 55 Roman"/>
          <w:sz w:val="12"/>
          <w:szCs w:val="12"/>
        </w:rPr>
        <w:t>-</w:t>
      </w:r>
      <w:r w:rsidR="00FA0671">
        <w:rPr>
          <w:rFonts w:ascii="Helvetica 55 Roman" w:hAnsi="Helvetica 55 Roman" w:cs="Helvetica 55 Roman"/>
          <w:sz w:val="12"/>
          <w:szCs w:val="12"/>
        </w:rPr>
        <w:t xml:space="preserve"> </w:t>
      </w:r>
      <w:r w:rsidR="005C7420">
        <w:rPr>
          <w:rFonts w:ascii="Helvetica 55 Roman" w:hAnsi="Helvetica 55 Roman" w:cs="Helvetica 55 Roman"/>
          <w:sz w:val="12"/>
          <w:szCs w:val="12"/>
        </w:rPr>
        <w:t xml:space="preserve"> </w:t>
      </w:r>
      <w:r w:rsidRPr="005C7420">
        <w:rPr>
          <w:rFonts w:ascii="StoneSans" w:eastAsia="StoneSans" w:hAnsi="Bauhaus-Bold" w:cs="StoneSans"/>
          <w:sz w:val="18"/>
          <w:szCs w:val="18"/>
        </w:rPr>
        <w:t>You</w:t>
      </w:r>
      <w:proofErr w:type="gramEnd"/>
      <w:r w:rsidRPr="005C7420">
        <w:rPr>
          <w:rFonts w:ascii="StoneSans" w:eastAsia="StoneSans" w:hAnsi="Bauhaus-Bold" w:cs="StoneSans"/>
          <w:sz w:val="18"/>
          <w:szCs w:val="18"/>
        </w:rPr>
        <w:t xml:space="preserve"> may not take mission models apart, even temporarily.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During your pre-match preparation time only, you may ask the referee to double-check that a particular setup is correct/within spec, but you may not request any custom setup, in or out of the specified range. </w:t>
      </w:r>
    </w:p>
    <w:p w:rsidR="00A86A32" w:rsidRDefault="00A86A32" w:rsidP="00FC25CA">
      <w:pPr>
        <w:pStyle w:val="Default"/>
        <w:rPr>
          <w:rFonts w:ascii="StoneSans" w:eastAsia="StoneSans" w:hAnsi="Bauhaus-Bold" w:cs="StoneSans"/>
          <w:sz w:val="18"/>
          <w:szCs w:val="18"/>
        </w:rPr>
      </w:pPr>
    </w:p>
    <w:p w:rsidR="00A86A32" w:rsidRPr="00A86A32" w:rsidRDefault="00A86A32" w:rsidP="00A86A32">
      <w:pPr>
        <w:autoSpaceDE w:val="0"/>
        <w:autoSpaceDN w:val="0"/>
        <w:adjustRightInd w:val="0"/>
        <w:rPr>
          <w:rFonts w:ascii="StoneSans" w:eastAsia="StoneSans" w:hAnsi="Bauhaus-Bold" w:cs="StoneSans"/>
          <w:color w:val="7030A0"/>
          <w:sz w:val="18"/>
          <w:szCs w:val="18"/>
          <w:lang w:eastAsia="en-US"/>
        </w:rPr>
      </w:pPr>
      <w:r>
        <w:rPr>
          <w:rFonts w:ascii="StoneSans" w:eastAsia="StoneSans" w:hAnsi="Bauhaus-Bold" w:cs="StoneSans"/>
          <w:b/>
          <w:bCs/>
          <w:color w:val="7030A0"/>
          <w:sz w:val="22"/>
          <w:szCs w:val="22"/>
          <w:lang w:eastAsia="en-US"/>
        </w:rPr>
        <w:t>UPDATE #35</w:t>
      </w:r>
      <w:r w:rsidRPr="00A86A32">
        <w:rPr>
          <w:rFonts w:ascii="StoneSans" w:eastAsia="StoneSans" w:hAnsi="Bauhaus-Bold" w:cs="StoneSans"/>
          <w:b/>
          <w:bCs/>
          <w:color w:val="7030A0"/>
          <w:sz w:val="22"/>
          <w:szCs w:val="22"/>
          <w:lang w:eastAsia="en-US"/>
        </w:rPr>
        <w:t xml:space="preserve"> - SENSES LOOP SETUP</w:t>
      </w:r>
    </w:p>
    <w:p w:rsidR="00A86A32" w:rsidRPr="0041070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 xml:space="preserve">The Field Setup </w:t>
      </w:r>
      <w:proofErr w:type="gramStart"/>
      <w:r w:rsidRPr="00A86A32">
        <w:rPr>
          <w:rFonts w:ascii="StoneSans" w:eastAsia="StoneSans" w:hAnsi="Bauhaus-Bold" w:cs="StoneSans"/>
          <w:color w:val="7030A0"/>
          <w:sz w:val="18"/>
          <w:szCs w:val="18"/>
          <w:lang w:eastAsia="en-US"/>
        </w:rPr>
        <w:t>instructions for the Senses model describes</w:t>
      </w:r>
      <w:proofErr w:type="gramEnd"/>
      <w:r w:rsidRPr="00A86A32">
        <w:rPr>
          <w:rFonts w:ascii="StoneSans" w:eastAsia="StoneSans" w:hAnsi="Bauhaus-Bold" w:cs="StoneSans"/>
          <w:color w:val="7030A0"/>
          <w:sz w:val="18"/>
          <w:szCs w:val="18"/>
          <w:lang w:eastAsia="en-US"/>
        </w:rPr>
        <w:t xml:space="preserve"> the placement of its loop as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captured in the grabber.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There is no mention of its precise position east/west. </w:t>
      </w:r>
      <w:proofErr w:type="gramStart"/>
      <w:r w:rsidRPr="00A86A32">
        <w:rPr>
          <w:rFonts w:ascii="StoneSans" w:eastAsia="StoneSans" w:hAnsi="Bauhaus-Bold" w:cs="StoneSans"/>
          <w:color w:val="7030A0"/>
          <w:sz w:val="18"/>
          <w:szCs w:val="18"/>
          <w:lang w:eastAsia="en-US"/>
        </w:rPr>
        <w:t xml:space="preserve">So by Rule 2, this detail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matter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when setting up the field.</w:t>
      </w:r>
      <w:proofErr w:type="gramEnd"/>
      <w:r w:rsidRPr="00A86A32">
        <w:rPr>
          <w:rFonts w:ascii="StoneSans" w:eastAsia="StoneSans" w:hAnsi="Bauhaus-Bold" w:cs="StoneSans"/>
          <w:color w:val="7030A0"/>
          <w:sz w:val="18"/>
          <w:szCs w:val="18"/>
          <w:lang w:eastAsia="en-US"/>
        </w:rPr>
        <w:t xml:space="preserve"> This wiggle room causes the variable behavior you may have experienced on your practice fields over the last two months or so, and since all Senses models are alike, you should expect this same variable behavior at tournaments. By Rule 37, the loop will not be set to your preference, so part of your challenge is to minimize or eliminate the variable behavior through robotic strategy. (Reminders of Rule 2 and 37)</w:t>
      </w:r>
    </w:p>
    <w:p w:rsidR="00A86A32" w:rsidRDefault="00A86A32" w:rsidP="00FC25CA">
      <w:pPr>
        <w:pStyle w:val="Default"/>
        <w:rPr>
          <w:rFonts w:ascii="Helvetica 55 Roman" w:hAnsi="Helvetica 55 Roman" w:cs="Helvetica 55 Roman"/>
          <w:sz w:val="18"/>
          <w:szCs w:val="18"/>
        </w:rPr>
      </w:pPr>
    </w:p>
    <w:p w:rsidR="002F0BA5" w:rsidRDefault="002F0BA5" w:rsidP="00FC25CA">
      <w:pPr>
        <w:pStyle w:val="Default"/>
        <w:rPr>
          <w:rFonts w:ascii="Helvetica 55 Roman" w:hAnsi="Helvetica 55 Roman" w:cs="Helvetica 55 Roman"/>
          <w:sz w:val="18"/>
          <w:szCs w:val="18"/>
        </w:rPr>
      </w:pPr>
    </w:p>
    <w:p w:rsidR="00F307BD"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lastRenderedPageBreak/>
        <w:t>38 - Changes Outside Base</w:t>
      </w:r>
      <w:r>
        <w:rPr>
          <w:rFonts w:ascii="Helvetica 55 Roman" w:hAnsi="Helvetica 55 Roman" w:cs="Helvetica 55 Roman"/>
          <w:b/>
          <w:bCs/>
          <w:sz w:val="22"/>
          <w:szCs w:val="22"/>
        </w:rPr>
        <w:t xml:space="preserve"> </w:t>
      </w:r>
      <w:r>
        <w:rPr>
          <w:rFonts w:ascii="Helvetica 55 Roman" w:hAnsi="Helvetica 55 Roman" w:cs="Helvetica 55 Roman"/>
          <w:sz w:val="18"/>
          <w:szCs w:val="18"/>
        </w:rPr>
        <w:t xml:space="preserve">- </w:t>
      </w:r>
      <w:r w:rsidRPr="005C7420">
        <w:rPr>
          <w:rFonts w:ascii="StoneSans" w:eastAsia="StoneSans" w:hAnsi="Bauhaus-Bold" w:cs="StoneSans"/>
          <w:sz w:val="18"/>
          <w:szCs w:val="18"/>
        </w:rPr>
        <w:t>You may not strategically place, send, extend, use, or affect anything outside Base by hand. You may not make any changes outside Base except by: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storing objects (Rule 35).</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w:t>
      </w:r>
      <w:proofErr w:type="gramEnd"/>
      <w:r w:rsidRPr="005C7420">
        <w:rPr>
          <w:rFonts w:ascii="StoneSans" w:eastAsia="StoneSans" w:hAnsi="Bauhaus-Bold" w:cs="StoneSans"/>
          <w:sz w:val="18"/>
          <w:szCs w:val="18"/>
        </w:rPr>
        <w:t xml:space="preserve"> proper robot start (Rule 40).</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removing</w:t>
      </w:r>
      <w:proofErr w:type="gramEnd"/>
      <w:r w:rsidRPr="005C7420">
        <w:rPr>
          <w:rFonts w:ascii="StoneSans" w:eastAsia="StoneSans" w:hAnsi="Bauhaus-Bold" w:cs="StoneSans"/>
          <w:sz w:val="18"/>
          <w:szCs w:val="18"/>
        </w:rPr>
        <w:t xml:space="preserve"> your robot (Rules 42 and 49).</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removing</w:t>
      </w:r>
      <w:proofErr w:type="gramEnd"/>
      <w:r w:rsidRPr="005C7420">
        <w:rPr>
          <w:rFonts w:ascii="StoneSans" w:eastAsia="StoneSans" w:hAnsi="Bauhaus-Bold" w:cs="StoneSans"/>
          <w:sz w:val="18"/>
          <w:szCs w:val="18"/>
        </w:rPr>
        <w:t xml:space="preserve"> robot fragments (Rule 46).</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shutting</w:t>
      </w:r>
      <w:proofErr w:type="gramEnd"/>
      <w:r w:rsidRPr="005C7420">
        <w:rPr>
          <w:rFonts w:ascii="StoneSans" w:eastAsia="StoneSans" w:hAnsi="Bauhaus-Bold" w:cs="StoneSans"/>
          <w:sz w:val="18"/>
          <w:szCs w:val="18"/>
        </w:rPr>
        <w:t xml:space="preserve"> off your robot (Rule 47).</w:t>
      </w:r>
      <w:r w:rsidR="00BA6EE4">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accident</w:t>
      </w:r>
      <w:proofErr w:type="gramEnd"/>
      <w:r w:rsidRPr="005C7420">
        <w:rPr>
          <w:rFonts w:ascii="StoneSans" w:eastAsia="StoneSans" w:hAnsi="Bauhaus-Bold" w:cs="StoneSans"/>
          <w:sz w:val="18"/>
          <w:szCs w:val="18"/>
        </w:rPr>
        <w:t xml:space="preserve"> (Rule 50).</w:t>
      </w: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#9</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GET BALL OUT OF WAY</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If the robot leaves the ball outside Base in an undesirable place, you or the referee may move it away at any time, but</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it may no longer</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be used for anything. (New exception to Rule 38)</w:t>
      </w: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Pr="00136CEB" w:rsidRDefault="00BA30DF" w:rsidP="00BA30DF">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#27</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 xml:space="preserve">Engagement </w:t>
      </w:r>
      <w:proofErr w:type="spellStart"/>
      <w:r>
        <w:rPr>
          <w:rFonts w:ascii="StoneSans" w:eastAsia="StoneSans" w:hAnsi="Bauhaus-Bold" w:cs="StoneSans"/>
          <w:b/>
          <w:bCs/>
          <w:color w:val="7030A0"/>
          <w:sz w:val="22"/>
          <w:szCs w:val="22"/>
          <w:lang w:eastAsia="en-US"/>
        </w:rPr>
        <w:t>Engagement</w:t>
      </w:r>
      <w:proofErr w:type="spellEnd"/>
    </w:p>
    <w:p w:rsidR="00BA30DF" w:rsidRPr="00812760" w:rsidRDefault="00BA30DF" w:rsidP="00812760">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For rare yellow lever pushes, the engagement model</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 xml:space="preserve">s black </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ball</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 xml:space="preserve"> gears don</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 settle down and mesh. Anyone who sees this should immediately spin the lower gear (direction doesn</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 matter) a little by hand to settle the components (this is an exception to Rule 38). If any dial progress is lost due to late discovery of this problem, the team will be on their honor to tell the referee where the dial should actually be. (Policy announcement)</w:t>
      </w:r>
    </w:p>
    <w:p w:rsidR="00812760" w:rsidRPr="005C7420" w:rsidRDefault="00812760" w:rsidP="00FC25CA">
      <w:pPr>
        <w:pStyle w:val="Default"/>
        <w:rPr>
          <w:rFonts w:ascii="StoneSans" w:eastAsia="StoneSans" w:hAnsi="Bauhaus-Bold" w:cs="StoneSans"/>
          <w:sz w:val="18"/>
          <w:szCs w:val="18"/>
        </w:rPr>
      </w:pPr>
    </w:p>
    <w:p w:rsidR="00F307BD" w:rsidRDefault="00F307BD" w:rsidP="00FC25CA">
      <w:pPr>
        <w:pStyle w:val="Default"/>
        <w:rPr>
          <w:sz w:val="18"/>
          <w:szCs w:val="18"/>
        </w:rPr>
      </w:pPr>
      <w:r w:rsidRPr="002F0BA5">
        <w:rPr>
          <w:rFonts w:ascii="StoneSans-Bold" w:eastAsia="Calibri" w:hAnsi="StoneSans-Bold" w:cs="StoneSans-Bold"/>
          <w:b/>
          <w:bCs/>
          <w:color w:val="0067B4"/>
          <w:sz w:val="18"/>
          <w:szCs w:val="18"/>
        </w:rPr>
        <w:t>39 - Start/Restart Position</w:t>
      </w:r>
      <w:r>
        <w:rPr>
          <w:b/>
          <w:bCs/>
          <w:sz w:val="22"/>
          <w:szCs w:val="22"/>
        </w:rPr>
        <w:t xml:space="preserve"> </w:t>
      </w:r>
      <w:r>
        <w:rPr>
          <w:sz w:val="18"/>
          <w:szCs w:val="18"/>
        </w:rPr>
        <w:t xml:space="preserve">- </w:t>
      </w:r>
      <w:r w:rsidRPr="005C7420">
        <w:rPr>
          <w:rFonts w:ascii="StoneSans" w:eastAsia="StoneSans" w:hAnsi="Bauhaus-Bold" w:cs="StoneSans"/>
          <w:sz w:val="18"/>
          <w:szCs w:val="18"/>
        </w:rPr>
        <w:t>For the match start and all restarts: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EVERY BIT of the robot, including its installed attachments &amp; wires, and everything touching it, and any objects it is about to move or use, must ALL fit COMPLETELY in Base.</w:t>
      </w:r>
      <w:r w:rsidR="00BA6EE4">
        <w:rPr>
          <w:rFonts w:ascii="StoneSans" w:eastAsia="StoneSans" w:hAnsi="Bauhaus-Bold" w:cs="StoneSans"/>
          <w:sz w:val="18"/>
          <w:szCs w:val="18"/>
        </w:rPr>
        <w:t xml:space="preserve"> </w:t>
      </w:r>
      <w:r w:rsidRPr="00611579">
        <w:rPr>
          <w:rFonts w:ascii="StoneSans" w:eastAsia="StoneSans" w:hAnsi="Bauhaus-Bold" w:cs="StoneSans"/>
          <w:sz w:val="18"/>
          <w:szCs w:val="18"/>
          <w:highlight w:val="yellow"/>
        </w:rPr>
        <w:t>The ROBOT may be touching objects it is about to move or use, but your HANDS may not.</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The robot</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s program may or may not already be running, but everything must be motionless.</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the robot is about to move a mission model from Base, you must be able to pick that model up and have NOTHING come with it (only do this if asked).</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You may design/use a LEGO frame/</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jig</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 xml:space="preserve"> to aim the robot, but its use must be completely in Base at all times, and you must let go of it prior to starting/restarting. You may not mark the mat nor use paper for aiming. </w:t>
      </w:r>
      <w:proofErr w:type="gramStart"/>
      <w:r w:rsidRPr="00611579">
        <w:rPr>
          <w:rFonts w:ascii="StoneSans" w:eastAsia="StoneSans" w:hAnsi="Bauhaus-Bold" w:cs="StoneSans"/>
          <w:sz w:val="18"/>
          <w:szCs w:val="18"/>
          <w:highlight w:val="yellow"/>
        </w:rPr>
        <w:t>(Reference Rules 14, 17, and 40.)</w:t>
      </w:r>
      <w:proofErr w:type="gramEnd"/>
    </w:p>
    <w:p w:rsidR="00F307BD" w:rsidRDefault="00F307BD" w:rsidP="00FC25CA">
      <w:pPr>
        <w:pStyle w:val="Default"/>
        <w:rPr>
          <w:sz w:val="18"/>
          <w:szCs w:val="18"/>
        </w:rPr>
      </w:pPr>
    </w:p>
    <w:p w:rsidR="00F307BD" w:rsidRDefault="00642696" w:rsidP="00FC25CA">
      <w:pPr>
        <w:pStyle w:val="Default"/>
      </w:pPr>
      <w:r>
        <w:rPr>
          <w:noProof/>
        </w:rPr>
        <w:drawing>
          <wp:inline distT="0" distB="0" distL="0" distR="0">
            <wp:extent cx="5486400" cy="1095375"/>
            <wp:effectExtent l="0" t="0" r="0" b="9525"/>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095375"/>
                    </a:xfrm>
                    <a:prstGeom prst="rect">
                      <a:avLst/>
                    </a:prstGeom>
                    <a:noFill/>
                    <a:ln>
                      <a:noFill/>
                    </a:ln>
                  </pic:spPr>
                </pic:pic>
              </a:graphicData>
            </a:graphic>
          </wp:inline>
        </w:drawing>
      </w:r>
    </w:p>
    <w:p w:rsidR="00F307BD" w:rsidRDefault="00F307BD" w:rsidP="00FC25CA">
      <w:pPr>
        <w:pStyle w:val="Default"/>
      </w:pPr>
    </w:p>
    <w:p w:rsidR="002F0BA5" w:rsidRDefault="00F307BD" w:rsidP="00FC25CA">
      <w:pPr>
        <w:pStyle w:val="Default"/>
        <w:rPr>
          <w:sz w:val="18"/>
          <w:szCs w:val="18"/>
        </w:rPr>
      </w:pPr>
      <w:r w:rsidRPr="002F0BA5">
        <w:rPr>
          <w:rFonts w:ascii="StoneSans-Bold" w:eastAsia="Calibri" w:hAnsi="StoneSans-Bold" w:cs="StoneSans-Bold"/>
          <w:b/>
          <w:bCs/>
          <w:color w:val="0067B4"/>
          <w:sz w:val="18"/>
          <w:szCs w:val="18"/>
        </w:rPr>
        <w:t>40 - Starting Procedure</w:t>
      </w:r>
      <w:r>
        <w:rPr>
          <w:sz w:val="12"/>
          <w:szCs w:val="12"/>
        </w:rPr>
        <w:t xml:space="preserve"> </w:t>
      </w:r>
      <w:proofErr w:type="gramStart"/>
      <w:r w:rsidR="002F0BA5">
        <w:rPr>
          <w:sz w:val="12"/>
          <w:szCs w:val="12"/>
        </w:rPr>
        <w:t>-</w:t>
      </w:r>
      <w:r w:rsidR="00F05551">
        <w:rPr>
          <w:sz w:val="12"/>
          <w:szCs w:val="12"/>
        </w:rPr>
        <w:t xml:space="preserve"> </w:t>
      </w:r>
      <w:r w:rsidR="002F0BA5">
        <w:rPr>
          <w:sz w:val="12"/>
          <w:szCs w:val="12"/>
        </w:rPr>
        <w:t xml:space="preserve"> </w:t>
      </w:r>
      <w:r w:rsidRPr="005C7420">
        <w:rPr>
          <w:rFonts w:ascii="StoneSans" w:eastAsia="StoneSans" w:hAnsi="Bauhaus-Bold" w:cs="StoneSans"/>
          <w:sz w:val="18"/>
          <w:szCs w:val="18"/>
        </w:rPr>
        <w:t>For</w:t>
      </w:r>
      <w:proofErr w:type="gramEnd"/>
      <w:r w:rsidRPr="005C7420">
        <w:rPr>
          <w:rFonts w:ascii="StoneSans" w:eastAsia="StoneSans" w:hAnsi="Bauhaus-Bold" w:cs="StoneSans"/>
          <w:sz w:val="18"/>
          <w:szCs w:val="18"/>
        </w:rPr>
        <w:t xml:space="preserve"> the match start, the referee checks for proper starting position, then signals your readiness to the announcer.</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As the countdown starts, you reach in with one hand, ready to either touch a button or signal a sensor to prompt 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program.</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During the countdown: Except for the button/signal prompt, you may not handle the robot or anything it</w:t>
      </w:r>
      <w:r w:rsidRPr="005C7420">
        <w:rPr>
          <w:rFonts w:ascii="StoneSans" w:eastAsia="StoneSans" w:hAnsi="Bauhaus-Bold" w:cs="StoneSans"/>
          <w:sz w:val="18"/>
          <w:szCs w:val="18"/>
        </w:rPr>
        <w:t>’</w:t>
      </w:r>
      <w:r w:rsidRPr="005C7420">
        <w:rPr>
          <w:rFonts w:ascii="StoneSans" w:eastAsia="StoneSans" w:hAnsi="Bauhaus-Bold" w:cs="StoneSans"/>
          <w:sz w:val="18"/>
          <w:szCs w:val="18"/>
        </w:rPr>
        <w:t>s touching or about to move or use.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The exact time to start is at the beginning of the last word in the countdown, such as </w:t>
      </w:r>
      <w:r w:rsidRPr="005C7420">
        <w:rPr>
          <w:rFonts w:ascii="StoneSans" w:eastAsia="StoneSans" w:hAnsi="Bauhaus-Bold" w:cs="StoneSans"/>
          <w:sz w:val="18"/>
          <w:szCs w:val="18"/>
        </w:rPr>
        <w:t>“</w:t>
      </w:r>
      <w:r w:rsidRPr="005C7420">
        <w:rPr>
          <w:rFonts w:ascii="StoneSans" w:eastAsia="StoneSans" w:hAnsi="Bauhaus-Bold" w:cs="StoneSans"/>
          <w:sz w:val="18"/>
          <w:szCs w:val="18"/>
        </w:rPr>
        <w:t>Ready, set, GO!</w:t>
      </w:r>
      <w:r w:rsidRPr="005C7420">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a non-word signal is used, like a beep or buzzer, the start is at the beginning of that signal.</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At the exact starting time, you either touch a button or signal a sensor to start or prompt 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program. The robot is now considered to be started and autonomous.</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For all other starts (called restarts), there</w:t>
      </w:r>
      <w:r w:rsidRPr="005C7420">
        <w:rPr>
          <w:rFonts w:ascii="StoneSans" w:eastAsia="StoneSans" w:hAnsi="Bauhaus-Bold" w:cs="StoneSans"/>
          <w:sz w:val="18"/>
          <w:szCs w:val="18"/>
        </w:rPr>
        <w:t>’</w:t>
      </w:r>
      <w:r w:rsidRPr="005C7420">
        <w:rPr>
          <w:rFonts w:ascii="StoneSans" w:eastAsia="StoneSans" w:hAnsi="Bauhaus-Bold" w:cs="StoneSans"/>
          <w:sz w:val="18"/>
          <w:szCs w:val="18"/>
        </w:rPr>
        <w:t>s no countdown. The referee watches to be sure things are in proper starting position, and you activate the robot whenever you like.</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If the robot enters and leaves Base with no interruption or influence from you, this is not considered a restart, so starting position and procedure rules don</w:t>
      </w:r>
      <w:r w:rsidRPr="005C7420">
        <w:rPr>
          <w:rFonts w:ascii="StoneSans" w:eastAsia="StoneSans" w:hAnsi="Bauhaus-Bold" w:cs="StoneSans"/>
          <w:sz w:val="18"/>
          <w:szCs w:val="18"/>
        </w:rPr>
        <w:t>’</w:t>
      </w:r>
      <w:r w:rsidRPr="005C7420">
        <w:rPr>
          <w:rFonts w:ascii="StoneSans" w:eastAsia="StoneSans" w:hAnsi="Bauhaus-Bold" w:cs="StoneSans"/>
          <w:sz w:val="18"/>
          <w:szCs w:val="18"/>
        </w:rPr>
        <w:t>t apply.</w:t>
      </w:r>
      <w:r w:rsidR="00BA6EE4">
        <w:rPr>
          <w:rFonts w:ascii="StoneSans" w:eastAsia="StoneSans" w:hAnsi="Bauhaus-Bold" w:cs="StoneSans"/>
          <w:sz w:val="18"/>
          <w:szCs w:val="18"/>
        </w:rPr>
        <w:t xml:space="preserve"> </w:t>
      </w:r>
      <w:r w:rsidRPr="005C7420">
        <w:rPr>
          <w:rFonts w:ascii="StoneSans" w:eastAsia="StoneSans" w:hAnsi="Bauhaus-Bold" w:cs="StoneSans"/>
          <w:sz w:val="18"/>
          <w:szCs w:val="18"/>
        </w:rPr>
        <w:t xml:space="preserve">Once started, the robot may go anywhere or extend to any size, in any direction, including over borders. </w:t>
      </w:r>
    </w:p>
    <w:p w:rsidR="002F0BA5" w:rsidRDefault="002F0BA5" w:rsidP="00FC25CA">
      <w:pPr>
        <w:pStyle w:val="Default"/>
        <w:rPr>
          <w:sz w:val="18"/>
          <w:szCs w:val="18"/>
        </w:rPr>
      </w:pPr>
    </w:p>
    <w:p w:rsidR="002F0BA5" w:rsidRPr="005C7420"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41 - Mid-Match Offline Robot</w:t>
      </w:r>
      <w:r>
        <w:rPr>
          <w:b/>
          <w:bCs/>
          <w:sz w:val="22"/>
          <w:szCs w:val="22"/>
        </w:rPr>
        <w:t xml:space="preserve"> </w:t>
      </w:r>
      <w:r>
        <w:rPr>
          <w:sz w:val="18"/>
          <w:szCs w:val="18"/>
        </w:rPr>
        <w:t xml:space="preserve">- </w:t>
      </w:r>
      <w:r w:rsidRPr="005C7420">
        <w:rPr>
          <w:rFonts w:ascii="StoneSans" w:eastAsia="StoneSans" w:hAnsi="Bauhaus-Bold" w:cs="StoneSans"/>
          <w:sz w:val="18"/>
          <w:szCs w:val="18"/>
        </w:rPr>
        <w:t>When the robot</w:t>
      </w:r>
      <w:r w:rsidRPr="005C7420">
        <w:rPr>
          <w:rFonts w:ascii="StoneSans" w:eastAsia="StoneSans" w:hAnsi="Bauhaus-Bold" w:cs="StoneSans"/>
          <w:sz w:val="18"/>
          <w:szCs w:val="18"/>
        </w:rPr>
        <w:t>’</w:t>
      </w:r>
      <w:r w:rsidRPr="005C7420">
        <w:rPr>
          <w:rFonts w:ascii="StoneSans" w:eastAsia="StoneSans" w:hAnsi="Bauhaus-Bold" w:cs="StoneSans"/>
          <w:sz w:val="18"/>
          <w:szCs w:val="18"/>
        </w:rPr>
        <w:t>s offline, in Base</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In addition to the important actions allowed in the third part of Rule 36, you may unload, repair, and re-configure it.</w:t>
      </w:r>
    </w:p>
    <w:p w:rsidR="002F0BA5" w:rsidRDefault="002F0BA5" w:rsidP="00FC25CA">
      <w:pPr>
        <w:pStyle w:val="Default"/>
        <w:rPr>
          <w:sz w:val="18"/>
          <w:szCs w:val="18"/>
        </w:rPr>
      </w:pPr>
    </w:p>
    <w:p w:rsidR="00F307BD" w:rsidRDefault="00F307BD" w:rsidP="00FC25CA">
      <w:pPr>
        <w:pStyle w:val="Default"/>
        <w:rPr>
          <w:sz w:val="18"/>
          <w:szCs w:val="18"/>
        </w:rPr>
      </w:pPr>
      <w:r w:rsidRPr="002F0BA5">
        <w:rPr>
          <w:rFonts w:ascii="StoneSans-Bold" w:eastAsia="Calibri" w:hAnsi="StoneSans-Bold" w:cs="StoneSans-Bold"/>
          <w:b/>
          <w:bCs/>
          <w:color w:val="0067B4"/>
          <w:sz w:val="18"/>
          <w:szCs w:val="18"/>
        </w:rPr>
        <w:t>42 - Forced Restart</w:t>
      </w:r>
      <w:r>
        <w:rPr>
          <w:b/>
          <w:bCs/>
          <w:sz w:val="22"/>
          <w:szCs w:val="22"/>
        </w:rPr>
        <w:t xml:space="preserve"> </w:t>
      </w:r>
      <w:r>
        <w:rPr>
          <w:sz w:val="18"/>
          <w:szCs w:val="18"/>
        </w:rPr>
        <w:t xml:space="preserve">- </w:t>
      </w:r>
      <w:r w:rsidRPr="005C7420">
        <w:rPr>
          <w:rFonts w:ascii="StoneSans" w:eastAsia="StoneSans" w:hAnsi="Bauhaus-Bold" w:cs="StoneSans"/>
          <w:sz w:val="18"/>
          <w:szCs w:val="18"/>
        </w:rPr>
        <w:t xml:space="preserve">Any time you touch the robot, no matter where it is, it is </w:t>
      </w:r>
      <w:r w:rsidRPr="005C7420">
        <w:rPr>
          <w:rFonts w:ascii="StoneSans" w:eastAsia="StoneSans" w:hAnsi="Bauhaus-Bold" w:cs="StoneSans"/>
          <w:sz w:val="18"/>
          <w:szCs w:val="18"/>
        </w:rPr>
        <w:t>“</w:t>
      </w:r>
      <w:r w:rsidRPr="005C7420">
        <w:rPr>
          <w:rFonts w:ascii="StoneSans" w:eastAsia="StoneSans" w:hAnsi="Bauhaus-Bold" w:cs="StoneSans"/>
          <w:sz w:val="18"/>
          <w:szCs w:val="18"/>
        </w:rPr>
        <w:t>offline</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 and must immediately be picked up and carried to Base (if it</w:t>
      </w:r>
      <w:r w:rsidRPr="005C7420">
        <w:rPr>
          <w:rFonts w:ascii="StoneSans" w:eastAsia="StoneSans" w:hAnsi="Bauhaus-Bold" w:cs="StoneSans"/>
          <w:sz w:val="18"/>
          <w:szCs w:val="18"/>
        </w:rPr>
        <w:t>’</w:t>
      </w:r>
      <w:r w:rsidRPr="005C7420">
        <w:rPr>
          <w:rFonts w:ascii="StoneSans" w:eastAsia="StoneSans" w:hAnsi="Bauhaus-Bold" w:cs="StoneSans"/>
          <w:sz w:val="18"/>
          <w:szCs w:val="18"/>
        </w:rPr>
        <w:t xml:space="preserve">s not already there), where Rule 41 applies. </w:t>
      </w:r>
      <w:r w:rsidR="00F05551">
        <w:rPr>
          <w:rFonts w:ascii="StoneSans" w:eastAsia="StoneSans" w:hAnsi="Bauhaus-Bold" w:cs="StoneSans"/>
          <w:sz w:val="18"/>
          <w:szCs w:val="18"/>
        </w:rPr>
        <w:t xml:space="preserve"> </w:t>
      </w:r>
      <w:proofErr w:type="gramStart"/>
      <w:r w:rsidRPr="005C7420">
        <w:rPr>
          <w:rFonts w:ascii="StoneSans" w:eastAsia="StoneSans" w:hAnsi="Bauhaus-Bold" w:cs="StoneSans"/>
          <w:sz w:val="18"/>
          <w:szCs w:val="18"/>
        </w:rPr>
        <w:t>When you</w:t>
      </w:r>
      <w:r w:rsidRPr="005C7420">
        <w:rPr>
          <w:rFonts w:ascii="StoneSans" w:eastAsia="StoneSans" w:hAnsi="Bauhaus-Bold" w:cs="StoneSans"/>
          <w:sz w:val="18"/>
          <w:szCs w:val="18"/>
        </w:rPr>
        <w:t>’</w:t>
      </w:r>
      <w:r w:rsidRPr="005C7420">
        <w:rPr>
          <w:rFonts w:ascii="StoneSans" w:eastAsia="StoneSans" w:hAnsi="Bauhaus-Bold" w:cs="StoneSans"/>
          <w:sz w:val="18"/>
          <w:szCs w:val="18"/>
        </w:rPr>
        <w:t>re ready, follow Rules 39 and 40 to make it autonomous again.</w:t>
      </w:r>
      <w:proofErr w:type="gramEnd"/>
    </w:p>
    <w:p w:rsidR="00F307BD" w:rsidRDefault="00F307BD" w:rsidP="00FC25CA">
      <w:pPr>
        <w:pStyle w:val="Default"/>
        <w:rPr>
          <w:sz w:val="18"/>
          <w:szCs w:val="18"/>
        </w:rPr>
      </w:pPr>
    </w:p>
    <w:p w:rsidR="002F0BA5" w:rsidRDefault="00F307BD" w:rsidP="00FC25CA">
      <w:pPr>
        <w:pStyle w:val="Default"/>
        <w:rPr>
          <w:sz w:val="18"/>
          <w:szCs w:val="18"/>
        </w:rPr>
      </w:pPr>
      <w:r w:rsidRPr="002F0BA5">
        <w:rPr>
          <w:rFonts w:ascii="StoneSans-Bold" w:eastAsia="Calibri" w:hAnsi="StoneSans-Bold" w:cs="StoneSans-Bold"/>
          <w:b/>
          <w:bCs/>
          <w:color w:val="0067B4"/>
          <w:sz w:val="18"/>
          <w:szCs w:val="18"/>
        </w:rPr>
        <w:t>43 - Robot Penalty</w:t>
      </w:r>
      <w:r>
        <w:rPr>
          <w:b/>
          <w:bCs/>
          <w:sz w:val="22"/>
          <w:szCs w:val="22"/>
        </w:rPr>
        <w:t xml:space="preserve"> </w:t>
      </w:r>
      <w:r>
        <w:rPr>
          <w:sz w:val="18"/>
          <w:szCs w:val="18"/>
        </w:rPr>
        <w:t xml:space="preserve">- </w:t>
      </w:r>
      <w:r w:rsidRPr="00A97E51">
        <w:rPr>
          <w:rFonts w:ascii="StoneSans" w:eastAsia="StoneSans" w:hAnsi="Bauhaus-Bold" w:cs="StoneSans"/>
          <w:sz w:val="18"/>
          <w:szCs w:val="18"/>
        </w:rPr>
        <w:t>These occur whenever you touch an autonomous robot which is OUTSIDE BASE. The penalty</w:t>
      </w:r>
      <w:r w:rsidRPr="00A97E51">
        <w:rPr>
          <w:rFonts w:ascii="StoneSans" w:eastAsia="StoneSans" w:hAnsi="Bauhaus-Bold" w:cs="StoneSans"/>
          <w:sz w:val="18"/>
          <w:szCs w:val="18"/>
        </w:rPr>
        <w:t>’</w:t>
      </w:r>
      <w:r w:rsidRPr="00A97E51">
        <w:rPr>
          <w:rFonts w:ascii="StoneSans" w:eastAsia="StoneSans" w:hAnsi="Bauhaus-Bold" w:cs="StoneSans"/>
          <w:sz w:val="18"/>
          <w:szCs w:val="18"/>
        </w:rPr>
        <w:t>s value is given in the Missions, below.</w:t>
      </w:r>
      <w:r>
        <w:rPr>
          <w:sz w:val="18"/>
          <w:szCs w:val="18"/>
        </w:rPr>
        <w:t xml:space="preserve"> </w:t>
      </w:r>
    </w:p>
    <w:p w:rsidR="002F0BA5" w:rsidRDefault="002F0BA5" w:rsidP="00FC25CA">
      <w:pPr>
        <w:pStyle w:val="Default"/>
        <w:rPr>
          <w:sz w:val="18"/>
          <w:szCs w:val="18"/>
        </w:rPr>
      </w:pPr>
    </w:p>
    <w:p w:rsidR="002F0BA5" w:rsidRPr="00A97E51"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44 - Cargo Penalty</w:t>
      </w:r>
      <w:r>
        <w:rPr>
          <w:b/>
          <w:bCs/>
          <w:sz w:val="22"/>
          <w:szCs w:val="22"/>
        </w:rPr>
        <w:t xml:space="preserve"> </w:t>
      </w:r>
      <w:r>
        <w:rPr>
          <w:sz w:val="18"/>
          <w:szCs w:val="18"/>
        </w:rPr>
        <w:t xml:space="preserve">- </w:t>
      </w:r>
      <w:r w:rsidRPr="00A97E51">
        <w:rPr>
          <w:rFonts w:ascii="StoneSans" w:eastAsia="StoneSans" w:hAnsi="Bauhaus-Bold" w:cs="StoneSans"/>
          <w:sz w:val="18"/>
          <w:szCs w:val="18"/>
        </w:rPr>
        <w:t>Any time you touch the robot, no matter where it is, if it has cargo OUTSIDE BASE it didn</w:t>
      </w:r>
      <w:r w:rsidRPr="00A97E51">
        <w:rPr>
          <w:rFonts w:ascii="StoneSans" w:eastAsia="StoneSans" w:hAnsi="Bauhaus-Bold" w:cs="StoneSans"/>
          <w:sz w:val="18"/>
          <w:szCs w:val="18"/>
        </w:rPr>
        <w:t>’</w:t>
      </w:r>
      <w:r w:rsidRPr="00A97E51">
        <w:rPr>
          <w:rFonts w:ascii="StoneSans" w:eastAsia="StoneSans" w:hAnsi="Bauhaus-Bold" w:cs="StoneSans"/>
          <w:sz w:val="18"/>
          <w:szCs w:val="18"/>
        </w:rPr>
        <w:t xml:space="preserve">t have during the most recent start, the referee takes that cargo out of play. </w:t>
      </w:r>
    </w:p>
    <w:p w:rsidR="002F0BA5" w:rsidRDefault="002F0BA5" w:rsidP="00FC25CA">
      <w:pPr>
        <w:pStyle w:val="Default"/>
        <w:rPr>
          <w:sz w:val="18"/>
          <w:szCs w:val="18"/>
        </w:rPr>
      </w:pPr>
    </w:p>
    <w:p w:rsidR="002F0BA5" w:rsidRDefault="00F307BD" w:rsidP="00FC25CA">
      <w:pPr>
        <w:pStyle w:val="Default"/>
        <w:rPr>
          <w:rFonts w:ascii="StoneSans" w:eastAsia="StoneSans" w:hAnsi="Bauhaus-Bold" w:cs="StoneSans"/>
          <w:sz w:val="18"/>
          <w:szCs w:val="18"/>
        </w:rPr>
      </w:pPr>
      <w:r w:rsidRPr="002F0BA5">
        <w:rPr>
          <w:rFonts w:ascii="StoneSans-Bold" w:eastAsia="Calibri" w:hAnsi="StoneSans-Bold" w:cs="StoneSans-Bold"/>
          <w:b/>
          <w:bCs/>
          <w:color w:val="0067B4"/>
          <w:sz w:val="18"/>
          <w:szCs w:val="18"/>
        </w:rPr>
        <w:t>45 - Sprawl Penalty [Hand-Based]</w:t>
      </w:r>
      <w:r>
        <w:rPr>
          <w:b/>
          <w:bCs/>
          <w:sz w:val="22"/>
          <w:szCs w:val="22"/>
        </w:rPr>
        <w:t xml:space="preserve"> </w:t>
      </w:r>
      <w:r>
        <w:rPr>
          <w:sz w:val="18"/>
          <w:szCs w:val="18"/>
        </w:rPr>
        <w:t xml:space="preserve">- </w:t>
      </w:r>
      <w:r w:rsidRPr="00611579">
        <w:rPr>
          <w:rFonts w:ascii="StoneSans" w:eastAsia="StoneSans" w:hAnsi="Bauhaus-Bold" w:cs="StoneSans"/>
          <w:sz w:val="18"/>
          <w:szCs w:val="18"/>
          <w:highlight w:val="yellow"/>
        </w:rPr>
        <w:t>A sprawl penalty occurs whenever you either:</w:t>
      </w:r>
      <w:r w:rsidR="00BA6EE4" w:rsidRPr="00611579">
        <w:rPr>
          <w:rFonts w:ascii="StoneSans" w:eastAsia="StoneSans" w:hAnsi="Bauhaus-Bold" w:cs="StoneSans"/>
          <w:sz w:val="18"/>
          <w:szCs w:val="18"/>
          <w:highlight w:val="yellow"/>
        </w:rPr>
        <w:t xml:space="preserve"> </w:t>
      </w:r>
      <w:r w:rsidR="00F93105">
        <w:rPr>
          <w:rFonts w:ascii="StoneSans" w:eastAsia="StoneSans" w:hAnsi="Bauhaus-Bold" w:cs="StoneSans"/>
          <w:sz w:val="18"/>
          <w:szCs w:val="18"/>
          <w:highlight w:val="yellow"/>
        </w:rPr>
        <w:t xml:space="preserve">(a) </w:t>
      </w:r>
      <w:r w:rsidRPr="00611579">
        <w:rPr>
          <w:rFonts w:ascii="StoneSans" w:eastAsia="StoneSans" w:hAnsi="Bauhaus-Bold" w:cs="StoneSans"/>
          <w:sz w:val="18"/>
          <w:szCs w:val="18"/>
          <w:highlight w:val="yellow"/>
        </w:rPr>
        <w:t>touch the robot while its max dimension is obviously greater than twice the (south/north) width of Base</w:t>
      </w:r>
      <w:r w:rsidR="00611579" w:rsidRPr="00611579">
        <w:rPr>
          <w:rFonts w:ascii="StoneSans" w:eastAsia="StoneSans" w:hAnsi="Bauhaus-Bold" w:cs="StoneSans"/>
          <w:sz w:val="18"/>
          <w:szCs w:val="18"/>
          <w:highlight w:val="yellow"/>
        </w:rPr>
        <w:t xml:space="preserve"> or</w:t>
      </w:r>
      <w:r w:rsidR="00BA6EE4" w:rsidRPr="00611579">
        <w:rPr>
          <w:rFonts w:ascii="StoneSans" w:eastAsia="StoneSans" w:hAnsi="Bauhaus-Bold" w:cs="StoneSans"/>
          <w:sz w:val="18"/>
          <w:szCs w:val="18"/>
          <w:highlight w:val="yellow"/>
        </w:rPr>
        <w:t xml:space="preserve"> </w:t>
      </w:r>
      <w:r w:rsidR="00F93105">
        <w:rPr>
          <w:rFonts w:ascii="StoneSans" w:eastAsia="StoneSans" w:hAnsi="Bauhaus-Bold" w:cs="StoneSans"/>
          <w:sz w:val="18"/>
          <w:szCs w:val="18"/>
          <w:highlight w:val="yellow"/>
        </w:rPr>
        <w:t xml:space="preserve">(b) </w:t>
      </w:r>
      <w:r w:rsidRPr="00611579">
        <w:rPr>
          <w:rFonts w:ascii="StoneSans" w:eastAsia="StoneSans" w:hAnsi="Bauhaus-Bold" w:cs="StoneSans"/>
          <w:sz w:val="18"/>
          <w:szCs w:val="18"/>
          <w:highlight w:val="yellow"/>
        </w:rPr>
        <w:t>touch a strategic object while it extends out of Base farther than the (south/north) width of Base. The penalty</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s value is given in the Missions, below.</w:t>
      </w:r>
      <w:r w:rsidRPr="00A97E51">
        <w:rPr>
          <w:rFonts w:ascii="StoneSans" w:eastAsia="StoneSans" w:hAnsi="Bauhaus-Bold" w:cs="StoneSans"/>
          <w:sz w:val="18"/>
          <w:szCs w:val="18"/>
        </w:rPr>
        <w:t xml:space="preserve"> </w:t>
      </w:r>
    </w:p>
    <w:p w:rsidR="00410702" w:rsidRDefault="00410702" w:rsidP="00FC25CA">
      <w:pPr>
        <w:pStyle w:val="Default"/>
        <w:rPr>
          <w:rFonts w:ascii="StoneSans" w:eastAsia="StoneSans" w:hAnsi="Bauhaus-Bold" w:cs="StoneSans"/>
          <w:sz w:val="18"/>
          <w:szCs w:val="18"/>
        </w:rPr>
      </w:pPr>
    </w:p>
    <w:p w:rsidR="00410702" w:rsidRDefault="00410702" w:rsidP="00410702">
      <w:pPr>
        <w:autoSpaceDE w:val="0"/>
        <w:autoSpaceDN w:val="0"/>
        <w:adjustRightInd w:val="0"/>
        <w:rPr>
          <w:rFonts w:ascii="HelveticaNeue-Roman" w:hAnsi="HelveticaNeue-Roman" w:cs="HelveticaNeue-Roman"/>
          <w:sz w:val="18"/>
          <w:szCs w:val="18"/>
          <w:lang w:eastAsia="en-US"/>
        </w:rPr>
      </w:pPr>
      <w:r w:rsidRPr="00136CEB">
        <w:rPr>
          <w:rFonts w:ascii="StoneSans" w:eastAsia="StoneSans" w:hAnsi="Bauhaus-Bold" w:cs="StoneSans"/>
          <w:b/>
          <w:bCs/>
          <w:color w:val="7030A0"/>
          <w:sz w:val="22"/>
          <w:szCs w:val="22"/>
          <w:lang w:eastAsia="en-US"/>
        </w:rPr>
        <w:lastRenderedPageBreak/>
        <w:t xml:space="preserve">UPDATE </w:t>
      </w:r>
      <w:r>
        <w:rPr>
          <w:rFonts w:ascii="StoneSans" w:eastAsia="StoneSans" w:hAnsi="Bauhaus-Bold" w:cs="StoneSans"/>
          <w:b/>
          <w:bCs/>
          <w:color w:val="7030A0"/>
          <w:sz w:val="22"/>
          <w:szCs w:val="22"/>
          <w:lang w:eastAsia="en-US"/>
        </w:rPr>
        <w:t xml:space="preserve">#13 - </w:t>
      </w:r>
      <w:r w:rsidRPr="00410702">
        <w:rPr>
          <w:rFonts w:ascii="StoneSans" w:eastAsia="StoneSans" w:hAnsi="Bauhaus-Bold" w:cs="StoneSans"/>
          <w:b/>
          <w:bCs/>
          <w:color w:val="7030A0"/>
          <w:sz w:val="22"/>
          <w:szCs w:val="22"/>
          <w:lang w:eastAsia="en-US"/>
        </w:rPr>
        <w:t>STORED OBJECTS CAN NEVER CAUSE PENALTIES</w:t>
      </w:r>
    </w:p>
    <w:p w:rsidR="00410702" w:rsidRPr="00812760"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It doesn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matter where they are, or how big they are. (Clarification/Reminder of Rules 32, 33, 35, 45)</w:t>
      </w:r>
    </w:p>
    <w:p w:rsidR="002F0BA5" w:rsidRDefault="002F0BA5" w:rsidP="00FC25CA">
      <w:pPr>
        <w:pStyle w:val="Default"/>
        <w:rPr>
          <w:sz w:val="18"/>
          <w:szCs w:val="18"/>
        </w:rPr>
      </w:pPr>
    </w:p>
    <w:p w:rsidR="002F0BA5" w:rsidRDefault="00F307BD" w:rsidP="00FC25CA">
      <w:pPr>
        <w:pStyle w:val="Default"/>
        <w:rPr>
          <w:sz w:val="18"/>
          <w:szCs w:val="18"/>
        </w:rPr>
      </w:pPr>
      <w:r w:rsidRPr="002F0BA5">
        <w:rPr>
          <w:rFonts w:ascii="StoneSans-Bold" w:eastAsia="Calibri" w:hAnsi="StoneSans-Bold" w:cs="StoneSans-Bold"/>
          <w:b/>
          <w:bCs/>
          <w:color w:val="0067B4"/>
          <w:sz w:val="18"/>
          <w:szCs w:val="18"/>
        </w:rPr>
        <w:t>46 - Broken Robot</w:t>
      </w:r>
      <w:r>
        <w:rPr>
          <w:b/>
          <w:bCs/>
          <w:sz w:val="22"/>
          <w:szCs w:val="22"/>
        </w:rPr>
        <w:t xml:space="preserve"> </w:t>
      </w:r>
      <w:r>
        <w:rPr>
          <w:sz w:val="18"/>
          <w:szCs w:val="18"/>
        </w:rPr>
        <w:t xml:space="preserve">- </w:t>
      </w:r>
      <w:r w:rsidRPr="00611579">
        <w:rPr>
          <w:rFonts w:ascii="StoneSans" w:eastAsia="StoneSans" w:hAnsi="Bauhaus-Bold" w:cs="StoneSans"/>
          <w:sz w:val="18"/>
          <w:szCs w:val="18"/>
          <w:highlight w:val="yellow"/>
        </w:rPr>
        <w:t>You may pick up fragments of an obviously broken robot anytime, anywhere with no penalty.</w:t>
      </w:r>
      <w:r>
        <w:rPr>
          <w:sz w:val="18"/>
          <w:szCs w:val="18"/>
        </w:rPr>
        <w:t xml:space="preserve"> </w:t>
      </w:r>
    </w:p>
    <w:p w:rsidR="002F0BA5" w:rsidRDefault="002F0BA5" w:rsidP="00FC25CA">
      <w:pPr>
        <w:pStyle w:val="Default"/>
        <w:rPr>
          <w:sz w:val="18"/>
          <w:szCs w:val="18"/>
        </w:rPr>
      </w:pPr>
    </w:p>
    <w:p w:rsidR="002F0BA5" w:rsidRDefault="00F307BD" w:rsidP="00FC25CA">
      <w:pPr>
        <w:pStyle w:val="Default"/>
        <w:rPr>
          <w:sz w:val="18"/>
          <w:szCs w:val="18"/>
        </w:rPr>
      </w:pPr>
      <w:r w:rsidRPr="002F0BA5">
        <w:rPr>
          <w:rFonts w:ascii="StoneSans-Bold" w:eastAsia="Calibri" w:hAnsi="StoneSans-Bold" w:cs="StoneSans-Bold"/>
          <w:b/>
          <w:bCs/>
          <w:color w:val="0067B4"/>
          <w:sz w:val="18"/>
          <w:szCs w:val="18"/>
        </w:rPr>
        <w:t>47 - Motor Strain</w:t>
      </w:r>
      <w:r>
        <w:rPr>
          <w:b/>
          <w:bCs/>
          <w:sz w:val="22"/>
          <w:szCs w:val="22"/>
        </w:rPr>
        <w:t xml:space="preserve"> </w:t>
      </w:r>
      <w:r>
        <w:rPr>
          <w:sz w:val="18"/>
          <w:szCs w:val="18"/>
        </w:rPr>
        <w:t xml:space="preserve">- </w:t>
      </w:r>
      <w:r w:rsidRPr="00BA6EE4">
        <w:rPr>
          <w:rFonts w:ascii="StoneSans" w:eastAsia="StoneSans" w:hAnsi="Bauhaus-Bold" w:cs="StoneSans"/>
          <w:sz w:val="18"/>
          <w:szCs w:val="18"/>
        </w:rPr>
        <w:t>If you won</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t be trying any more </w:t>
      </w:r>
      <w:proofErr w:type="gramStart"/>
      <w:r w:rsidRPr="00BA6EE4">
        <w:rPr>
          <w:rFonts w:ascii="StoneSans" w:eastAsia="StoneSans" w:hAnsi="Bauhaus-Bold" w:cs="StoneSans"/>
          <w:sz w:val="18"/>
          <w:szCs w:val="18"/>
        </w:rPr>
        <w:t>missions,</w:t>
      </w:r>
      <w:proofErr w:type="gramEnd"/>
      <w:r w:rsidRPr="00BA6EE4">
        <w:rPr>
          <w:rFonts w:ascii="StoneSans" w:eastAsia="StoneSans" w:hAnsi="Bauhaus-Bold" w:cs="StoneSans"/>
          <w:sz w:val="18"/>
          <w:szCs w:val="18"/>
        </w:rPr>
        <w:t xml:space="preserve"> and your robot is outside Base, straining its motors, and no longer traveling, you may non-strategically shut it off and leave it in place with no penalty.</w:t>
      </w:r>
      <w:r>
        <w:rPr>
          <w:sz w:val="18"/>
          <w:szCs w:val="18"/>
        </w:rPr>
        <w:t xml:space="preserve"> </w:t>
      </w:r>
    </w:p>
    <w:p w:rsidR="002F0BA5" w:rsidRDefault="002F0BA5" w:rsidP="00FC25CA">
      <w:pPr>
        <w:pStyle w:val="Default"/>
        <w:rPr>
          <w:sz w:val="18"/>
          <w:szCs w:val="18"/>
        </w:rPr>
      </w:pPr>
    </w:p>
    <w:p w:rsidR="002F0BA5" w:rsidRDefault="00F307BD" w:rsidP="00FC25CA">
      <w:pPr>
        <w:pStyle w:val="Default"/>
        <w:rPr>
          <w:i/>
          <w:iCs/>
          <w:sz w:val="18"/>
          <w:szCs w:val="18"/>
        </w:rPr>
      </w:pPr>
      <w:r w:rsidRPr="002F0BA5">
        <w:rPr>
          <w:rFonts w:ascii="StoneSans-Bold" w:eastAsia="Calibri" w:hAnsi="StoneSans-Bold" w:cs="StoneSans-Bold"/>
          <w:b/>
          <w:bCs/>
          <w:color w:val="0067B4"/>
          <w:sz w:val="18"/>
          <w:szCs w:val="18"/>
        </w:rPr>
        <w:t>48 - Strategic/Precision Stop</w:t>
      </w:r>
      <w:r>
        <w:rPr>
          <w:sz w:val="12"/>
          <w:szCs w:val="12"/>
        </w:rPr>
        <w:t xml:space="preserve"> </w:t>
      </w:r>
      <w:r w:rsidR="005C7420">
        <w:rPr>
          <w:sz w:val="12"/>
          <w:szCs w:val="12"/>
        </w:rPr>
        <w:t xml:space="preserve">- </w:t>
      </w:r>
      <w:r w:rsidRPr="00BA6EE4">
        <w:rPr>
          <w:rFonts w:ascii="StoneSans" w:eastAsia="StoneSans" w:hAnsi="Bauhaus-Bold" w:cs="StoneSans"/>
          <w:sz w:val="18"/>
          <w:szCs w:val="18"/>
        </w:rPr>
        <w:t>If your eyes are doing the work of a sensor</w:t>
      </w:r>
      <w:r w:rsidRPr="00BA6EE4">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If your window of execution for touching/interrupting the autonomous robot is conveniently precise</w:t>
      </w:r>
      <w:proofErr w:type="gramStart"/>
      <w:r w:rsidRPr="00BA6EE4">
        <w:rPr>
          <w:rFonts w:ascii="StoneSans" w:eastAsia="StoneSans" w:hAnsi="Bauhaus-Bold" w:cs="StoneSans"/>
          <w:sz w:val="18"/>
          <w:szCs w:val="18"/>
        </w:rPr>
        <w:t>…</w:t>
      </w:r>
      <w:r w:rsidRPr="00BA6EE4">
        <w:rPr>
          <w:rFonts w:ascii="StoneSans" w:eastAsia="StoneSans" w:hAnsi="Bauhaus-Bold" w:cs="StoneSans"/>
          <w:sz w:val="18"/>
          <w:szCs w:val="18"/>
        </w:rPr>
        <w:t>(</w:t>
      </w:r>
      <w:proofErr w:type="gramEnd"/>
      <w:r w:rsidRPr="00BA6EE4">
        <w:rPr>
          <w:rFonts w:ascii="StoneSans" w:eastAsia="StoneSans" w:hAnsi="Bauhaus-Bold" w:cs="StoneSans"/>
          <w:sz w:val="18"/>
          <w:szCs w:val="18"/>
        </w:rPr>
        <w:t>3, 2, 1, GRAB NOW!)</w:t>
      </w:r>
      <w:r w:rsidRPr="00BA6EE4">
        <w:rPr>
          <w:rFonts w:ascii="StoneSans" w:eastAsia="StoneSans" w:hAnsi="Bauhaus-Bold" w:cs="StoneSans"/>
          <w:sz w:val="18"/>
          <w:szCs w:val="18"/>
        </w:rPr>
        <w:t>…</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If a new scoring condition is produced or preserved by the precision of the grab</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and these things are obvious to the referee, missions benefitting are marked scoreless. </w:t>
      </w:r>
      <w:r w:rsidRPr="00611579">
        <w:rPr>
          <w:rFonts w:ascii="StoneSans" w:eastAsia="StoneSans" w:hAnsi="Bauhaus-Bold" w:cs="StoneSans"/>
          <w:sz w:val="18"/>
          <w:szCs w:val="18"/>
          <w:highlight w:val="yellow"/>
        </w:rPr>
        <w:t xml:space="preserve">EXAMPLE: If the robot needs to push a lever somewhere between Position 3 and Position 4, and you touch your </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healthy</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 xml:space="preserve"> robot while the lever is STILL MOVING between those positions</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 xml:space="preserve"> No score.</w:t>
      </w:r>
      <w:r>
        <w:rPr>
          <w:i/>
          <w:iCs/>
          <w:sz w:val="18"/>
          <w:szCs w:val="18"/>
        </w:rPr>
        <w:t xml:space="preserve"> </w:t>
      </w:r>
    </w:p>
    <w:p w:rsidR="00DA4A76" w:rsidRDefault="00DA4A76" w:rsidP="00FC25CA">
      <w:pPr>
        <w:pStyle w:val="Default"/>
        <w:rPr>
          <w:i/>
          <w:iCs/>
          <w:sz w:val="18"/>
          <w:szCs w:val="18"/>
        </w:rPr>
      </w:pPr>
    </w:p>
    <w:p w:rsidR="00DA4A76" w:rsidRPr="00136CEB" w:rsidRDefault="00DA4A76" w:rsidP="00DA4A76">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#34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USING EYES SENSORS</w:t>
      </w:r>
    </w:p>
    <w:p w:rsidR="00A86A32" w:rsidRPr="00410702" w:rsidRDefault="00A86A32" w:rsidP="00DA4A76">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 xml:space="preserve">Using your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eyes as sensors</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is only illegal in the precision-timing context of the rule it appears in - Rule 48. Except for Rule 48 situations (precision robot-grab timing), of course everyone uses eyes as sensors - every time you see the field and prepare your robot accordingly for its next start. People are asking about a particular strategy which I don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want to advertise here, but here</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s the answer: If you</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re wondering whether sensor use is a requirement for a particular mission, please re-read Rule 2, and then have a fresh look at the mission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s requirements. If you have no idea what this Update means, feel free to ignore it. (Reminder of Rule 2, clarification of Rule 48)</w:t>
      </w:r>
    </w:p>
    <w:p w:rsidR="002F0BA5" w:rsidRDefault="002F0BA5" w:rsidP="00FC25CA">
      <w:pPr>
        <w:pStyle w:val="Default"/>
        <w:rPr>
          <w:i/>
          <w:iCs/>
          <w:sz w:val="18"/>
          <w:szCs w:val="18"/>
        </w:rPr>
      </w:pPr>
    </w:p>
    <w:p w:rsidR="002F0BA5" w:rsidRDefault="00F307BD" w:rsidP="00FC25CA">
      <w:pPr>
        <w:pStyle w:val="Default"/>
        <w:rPr>
          <w:sz w:val="18"/>
          <w:szCs w:val="18"/>
        </w:rPr>
      </w:pPr>
      <w:r w:rsidRPr="005C7420">
        <w:rPr>
          <w:rFonts w:ascii="StoneSans-Bold" w:eastAsia="Calibri" w:hAnsi="StoneSans-Bold" w:cs="StoneSans-Bold"/>
          <w:b/>
          <w:bCs/>
          <w:color w:val="0067B4"/>
          <w:sz w:val="18"/>
          <w:szCs w:val="18"/>
        </w:rPr>
        <w:t>49 - Chain Reactions</w:t>
      </w:r>
      <w:r>
        <w:rPr>
          <w:b/>
          <w:bCs/>
          <w:sz w:val="22"/>
          <w:szCs w:val="22"/>
        </w:rPr>
        <w:t xml:space="preserve"> </w:t>
      </w:r>
      <w:r>
        <w:rPr>
          <w:sz w:val="18"/>
          <w:szCs w:val="18"/>
        </w:rPr>
        <w:t xml:space="preserve">- </w:t>
      </w:r>
      <w:r w:rsidRPr="00BA6EE4">
        <w:rPr>
          <w:rFonts w:ascii="StoneSans" w:eastAsia="StoneSans" w:hAnsi="Bauhaus-Bold" w:cs="StoneSans"/>
          <w:sz w:val="18"/>
          <w:szCs w:val="18"/>
        </w:rPr>
        <w:t xml:space="preserve">If the (hand) movement of the offline robot will unavoidably cause/allow the movement of any non-cargo object outside Base, such as something being </w:t>
      </w:r>
      <w:r w:rsidRPr="00BA6EE4">
        <w:rPr>
          <w:rFonts w:ascii="StoneSans" w:eastAsia="StoneSans" w:hAnsi="Bauhaus-Bold" w:cs="StoneSans"/>
          <w:sz w:val="18"/>
          <w:szCs w:val="18"/>
        </w:rPr>
        <w:t>“</w:t>
      </w:r>
      <w:r w:rsidRPr="00BA6EE4">
        <w:rPr>
          <w:rFonts w:ascii="StoneSans" w:eastAsia="StoneSans" w:hAnsi="Bauhaus-Bold" w:cs="StoneSans"/>
          <w:sz w:val="18"/>
          <w:szCs w:val="18"/>
        </w:rPr>
        <w:t>held up</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or </w:t>
      </w:r>
      <w:r w:rsidRPr="00BA6EE4">
        <w:rPr>
          <w:rFonts w:ascii="StoneSans" w:eastAsia="StoneSans" w:hAnsi="Bauhaus-Bold" w:cs="StoneSans"/>
          <w:sz w:val="18"/>
          <w:szCs w:val="18"/>
        </w:rPr>
        <w:t>“</w:t>
      </w:r>
      <w:r w:rsidRPr="00BA6EE4">
        <w:rPr>
          <w:rFonts w:ascii="StoneSans" w:eastAsia="StoneSans" w:hAnsi="Bauhaus-Bold" w:cs="StoneSans"/>
          <w:sz w:val="18"/>
          <w:szCs w:val="18"/>
        </w:rPr>
        <w:t>held back,</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the movement of that restrained object (the chain reaction) must be kept to an absolute minimum.</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Allow the stored energy to dissipate slowly, over as little distance as possible.</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Missions obviously benefitting from hand-help are marked scoreless.</w:t>
      </w:r>
      <w:r>
        <w:rPr>
          <w:sz w:val="18"/>
          <w:szCs w:val="18"/>
        </w:rPr>
        <w:t xml:space="preserve"> </w:t>
      </w:r>
    </w:p>
    <w:p w:rsidR="002F0BA5" w:rsidRDefault="002F0BA5" w:rsidP="00FC25CA">
      <w:pPr>
        <w:pStyle w:val="Default"/>
        <w:rPr>
          <w:sz w:val="18"/>
          <w:szCs w:val="18"/>
        </w:rPr>
      </w:pPr>
    </w:p>
    <w:p w:rsidR="00F307BD" w:rsidRDefault="00F307BD" w:rsidP="00FC25CA">
      <w:pPr>
        <w:pStyle w:val="Default"/>
        <w:rPr>
          <w:sz w:val="18"/>
          <w:szCs w:val="18"/>
        </w:rPr>
      </w:pPr>
      <w:r w:rsidRPr="005C7420">
        <w:rPr>
          <w:rFonts w:ascii="StoneSans-Bold" w:eastAsia="Calibri" w:hAnsi="StoneSans-Bold" w:cs="StoneSans-Bold"/>
          <w:b/>
          <w:bCs/>
          <w:color w:val="0067B4"/>
          <w:sz w:val="18"/>
          <w:szCs w:val="18"/>
        </w:rPr>
        <w:t>50 - Reversible Changes</w:t>
      </w:r>
      <w:r>
        <w:rPr>
          <w:b/>
          <w:bCs/>
          <w:sz w:val="22"/>
          <w:szCs w:val="22"/>
        </w:rPr>
        <w:t xml:space="preserve"> </w:t>
      </w:r>
      <w:r>
        <w:rPr>
          <w:sz w:val="18"/>
          <w:szCs w:val="18"/>
        </w:rPr>
        <w:t xml:space="preserve">- </w:t>
      </w:r>
      <w:r w:rsidRPr="00BA6EE4">
        <w:rPr>
          <w:rFonts w:ascii="StoneSans" w:eastAsia="StoneSans" w:hAnsi="Bauhaus-Bold" w:cs="StoneSans"/>
          <w:sz w:val="18"/>
          <w:szCs w:val="18"/>
        </w:rPr>
        <w:t>When things such as a sleeve, table-bump, renegade offline robot, or illegal action disturb the field in a non-trivial way, the referee physically reverses the change if he or she feels that</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s easy. </w:t>
      </w:r>
      <w:r w:rsidR="00F05551">
        <w:rPr>
          <w:rFonts w:ascii="StoneSans" w:eastAsia="StoneSans" w:hAnsi="Bauhaus-Bold" w:cs="StoneSans"/>
          <w:sz w:val="18"/>
          <w:szCs w:val="18"/>
        </w:rPr>
        <w:t xml:space="preserve"> </w:t>
      </w:r>
      <w:proofErr w:type="gramStart"/>
      <w:r w:rsidRPr="00BA6EE4">
        <w:rPr>
          <w:rFonts w:ascii="StoneSans" w:eastAsia="StoneSans" w:hAnsi="Bauhaus-Bold" w:cs="StoneSans"/>
          <w:sz w:val="18"/>
          <w:szCs w:val="18"/>
        </w:rPr>
        <w:t>In cases where the change is too hard to undo</w:t>
      </w:r>
      <w:r w:rsidRPr="00BA6EE4">
        <w:rPr>
          <w:rFonts w:ascii="StoneSans" w:eastAsia="StoneSans" w:hAnsi="Bauhaus-Bold" w:cs="StoneSans"/>
          <w:sz w:val="18"/>
          <w:szCs w:val="18"/>
        </w:rPr>
        <w:t>…</w:t>
      </w:r>
      <w:proofErr w:type="gramEnd"/>
      <w:r w:rsidR="00BA6EE4">
        <w:rPr>
          <w:rFonts w:ascii="StoneSans" w:eastAsia="StoneSans" w:hAnsi="Bauhaus-Bold" w:cs="StoneSans"/>
          <w:sz w:val="18"/>
          <w:szCs w:val="18"/>
        </w:rPr>
        <w:t xml:space="preserve"> </w:t>
      </w:r>
      <w:r w:rsidRPr="00611579">
        <w:rPr>
          <w:rFonts w:ascii="StoneSans" w:eastAsia="StoneSans" w:hAnsi="Bauhaus-Bold" w:cs="StoneSans"/>
          <w:sz w:val="18"/>
          <w:szCs w:val="18"/>
          <w:highlight w:val="yellow"/>
        </w:rPr>
        <w:t>If the accident was the team</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s fault, negative scoring effects stand, and positive scoring effects do not.</w:t>
      </w:r>
      <w:r w:rsidR="00BA6EE4" w:rsidRPr="00611579">
        <w:rPr>
          <w:rFonts w:ascii="StoneSans" w:eastAsia="StoneSans" w:hAnsi="Bauhaus-Bold" w:cs="StoneSans"/>
          <w:sz w:val="18"/>
          <w:szCs w:val="18"/>
          <w:highlight w:val="yellow"/>
        </w:rPr>
        <w:t xml:space="preserve"> </w:t>
      </w:r>
      <w:r w:rsidRPr="00611579">
        <w:rPr>
          <w:rFonts w:ascii="StoneSans" w:eastAsia="StoneSans" w:hAnsi="Bauhaus-Bold" w:cs="StoneSans"/>
          <w:sz w:val="18"/>
          <w:szCs w:val="18"/>
          <w:highlight w:val="yellow"/>
        </w:rPr>
        <w:t>If the accident was not the team</w:t>
      </w:r>
      <w:r w:rsidRPr="00611579">
        <w:rPr>
          <w:rFonts w:ascii="StoneSans" w:eastAsia="StoneSans" w:hAnsi="Bauhaus-Bold" w:cs="StoneSans"/>
          <w:sz w:val="18"/>
          <w:szCs w:val="18"/>
          <w:highlight w:val="yellow"/>
        </w:rPr>
        <w:t>’</w:t>
      </w:r>
      <w:r w:rsidRPr="00611579">
        <w:rPr>
          <w:rFonts w:ascii="StoneSans" w:eastAsia="StoneSans" w:hAnsi="Bauhaus-Bold" w:cs="StoneSans"/>
          <w:sz w:val="18"/>
          <w:szCs w:val="18"/>
          <w:highlight w:val="yellow"/>
        </w:rPr>
        <w:t>s fault, the team gets benefit of the doubt on all dependent scoring.</w:t>
      </w:r>
    </w:p>
    <w:p w:rsidR="00F307BD" w:rsidRDefault="00F307BD" w:rsidP="00FC25CA">
      <w:pPr>
        <w:pStyle w:val="Default"/>
        <w:rPr>
          <w:sz w:val="18"/>
          <w:szCs w:val="18"/>
        </w:rPr>
      </w:pPr>
    </w:p>
    <w:p w:rsidR="002F0BA5" w:rsidRPr="002F0BA5" w:rsidRDefault="00F307BD"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t xml:space="preserve">End of Match/Scoring </w:t>
      </w:r>
    </w:p>
    <w:p w:rsidR="002F0BA5" w:rsidRDefault="002F0BA5" w:rsidP="00FC25CA">
      <w:pPr>
        <w:pStyle w:val="Default"/>
        <w:rPr>
          <w:sz w:val="32"/>
          <w:szCs w:val="32"/>
        </w:rPr>
      </w:pPr>
    </w:p>
    <w:p w:rsidR="00F307BD" w:rsidRDefault="00F307BD" w:rsidP="00FC25CA">
      <w:pPr>
        <w:pStyle w:val="Default"/>
        <w:rPr>
          <w:rFonts w:ascii="StoneSans" w:eastAsia="StoneSans" w:hAnsi="Bauhaus-Bold" w:cs="StoneSans"/>
          <w:sz w:val="18"/>
          <w:szCs w:val="18"/>
        </w:rPr>
      </w:pPr>
      <w:r w:rsidRPr="005C7420">
        <w:rPr>
          <w:rFonts w:ascii="StoneSans-Bold" w:eastAsia="Calibri" w:hAnsi="StoneSans-Bold" w:cs="StoneSans-Bold"/>
          <w:b/>
          <w:bCs/>
          <w:color w:val="0067B4"/>
          <w:sz w:val="18"/>
          <w:szCs w:val="18"/>
        </w:rPr>
        <w:t>51 - The Scoring Process</w:t>
      </w:r>
      <w:r>
        <w:rPr>
          <w:rFonts w:ascii="Helvetica 55 Roman" w:hAnsi="Helvetica 55 Roman" w:cs="Helvetica 55 Roman"/>
          <w:sz w:val="12"/>
          <w:szCs w:val="12"/>
        </w:rPr>
        <w:t xml:space="preserve"> </w:t>
      </w:r>
      <w:proofErr w:type="gramStart"/>
      <w:r w:rsidR="005C7420">
        <w:rPr>
          <w:rFonts w:ascii="Helvetica 55 Roman" w:hAnsi="Helvetica 55 Roman" w:cs="Helvetica 55 Roman"/>
          <w:sz w:val="12"/>
          <w:szCs w:val="12"/>
        </w:rPr>
        <w:t xml:space="preserve">- </w:t>
      </w:r>
      <w:r w:rsidR="00F05551">
        <w:rPr>
          <w:rFonts w:ascii="Helvetica 55 Roman" w:hAnsi="Helvetica 55 Roman" w:cs="Helvetica 55 Roman"/>
          <w:sz w:val="12"/>
          <w:szCs w:val="12"/>
        </w:rPr>
        <w:t xml:space="preserve"> </w:t>
      </w:r>
      <w:r>
        <w:rPr>
          <w:rFonts w:ascii="Helvetica 55 Roman" w:hAnsi="Helvetica 55 Roman" w:cs="Helvetica 55 Roman"/>
          <w:sz w:val="18"/>
          <w:szCs w:val="18"/>
        </w:rPr>
        <w:t>E</w:t>
      </w:r>
      <w:r w:rsidRPr="00BA6EE4">
        <w:rPr>
          <w:rFonts w:ascii="StoneSans" w:eastAsia="StoneSans" w:hAnsi="Bauhaus-Bold" w:cs="StoneSans"/>
          <w:sz w:val="18"/>
          <w:szCs w:val="18"/>
        </w:rPr>
        <w:t>ND</w:t>
      </w:r>
      <w:proofErr w:type="gramEnd"/>
      <w:r w:rsidRPr="00BA6EE4">
        <w:rPr>
          <w:rFonts w:ascii="StoneSans" w:eastAsia="StoneSans" w:hAnsi="Bauhaus-Bold" w:cs="StoneSans"/>
          <w:sz w:val="18"/>
          <w:szCs w:val="18"/>
        </w:rPr>
        <w:t>-OF-MATCH SCORING - Most of your score depends on the conditions at the exact time the match ends.</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The field is the evidence of most of your score... When the match ends, PLEASE DON</w:t>
      </w:r>
      <w:r w:rsidRPr="00BA6EE4">
        <w:rPr>
          <w:rFonts w:ascii="StoneSans" w:eastAsia="StoneSans" w:hAnsi="Bauhaus-Bold" w:cs="StoneSans"/>
          <w:sz w:val="18"/>
          <w:szCs w:val="18"/>
        </w:rPr>
        <w:t>’</w:t>
      </w:r>
      <w:r w:rsidRPr="00BA6EE4">
        <w:rPr>
          <w:rFonts w:ascii="StoneSans" w:eastAsia="StoneSans" w:hAnsi="Bauhaus-Bold" w:cs="StoneSans"/>
          <w:sz w:val="18"/>
          <w:szCs w:val="18"/>
        </w:rPr>
        <w:t>T TOUCH ANYTHING! The referee first needs time to record the condition of the field on a score sheet and come to agreement with you (kids only) about what points were scored or missed and why.</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Points aren</w:t>
      </w:r>
      <w:r w:rsidRPr="00BA6EE4">
        <w:rPr>
          <w:rFonts w:ascii="StoneSans" w:eastAsia="StoneSans" w:hAnsi="Bauhaus-Bold" w:cs="StoneSans"/>
          <w:sz w:val="18"/>
          <w:szCs w:val="18"/>
        </w:rPr>
        <w:t>’</w:t>
      </w:r>
      <w:r w:rsidRPr="00BA6EE4">
        <w:rPr>
          <w:rFonts w:ascii="StoneSans" w:eastAsia="StoneSans" w:hAnsi="Bauhaus-Bold" w:cs="StoneSans"/>
          <w:sz w:val="18"/>
          <w:szCs w:val="18"/>
        </w:rPr>
        <w:t>t given for results the robot produces during the match but then trashes before the end.</w:t>
      </w:r>
      <w:r w:rsidR="00BA6EE4">
        <w:rPr>
          <w:rFonts w:ascii="StoneSans" w:eastAsia="StoneSans" w:hAnsi="Bauhaus-Bold" w:cs="StoneSans"/>
          <w:sz w:val="18"/>
          <w:szCs w:val="18"/>
        </w:rPr>
        <w:t xml:space="preserve"> </w:t>
      </w:r>
      <w:proofErr w:type="gramStart"/>
      <w:r w:rsidRPr="00BA6EE4">
        <w:rPr>
          <w:rFonts w:ascii="StoneSans" w:eastAsia="StoneSans" w:hAnsi="Bauhaus-Bold" w:cs="StoneSans"/>
          <w:sz w:val="18"/>
          <w:szCs w:val="18"/>
        </w:rPr>
        <w:t>Points are not given nor taken away for results produced after the match end signal ends.</w:t>
      </w:r>
      <w:proofErr w:type="gramEnd"/>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If you agree with the score, you sign the sheet, and the score is final.</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If you don</w:t>
      </w:r>
      <w:r w:rsidRPr="00BA6EE4">
        <w:rPr>
          <w:rFonts w:ascii="StoneSans" w:eastAsia="StoneSans" w:hAnsi="Bauhaus-Bold" w:cs="StoneSans"/>
          <w:sz w:val="18"/>
          <w:szCs w:val="18"/>
        </w:rPr>
        <w:t>’</w:t>
      </w:r>
      <w:r w:rsidRPr="00BA6EE4">
        <w:rPr>
          <w:rFonts w:ascii="StoneSans" w:eastAsia="StoneSans" w:hAnsi="Bauhaus-Bold" w:cs="StoneSans"/>
          <w:sz w:val="18"/>
          <w:szCs w:val="18"/>
        </w:rPr>
        <w:t>t agree, tell the referee nicely. Referees can be wrong, and when they are, they want to know.</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After a short discussion, if the referee is not sure about the score, the head referee makes the final decision.</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MID-MATCH SCORING - Sometimes part of your score is permanently determined during the match instead of at the end. EXAMPLE: When a mission is required to be achieved through a specific method, but is achieved by some other method, it is marked scoreless. Please don</w:t>
      </w:r>
      <w:r w:rsidRPr="00BA6EE4">
        <w:rPr>
          <w:rFonts w:ascii="StoneSans" w:eastAsia="StoneSans" w:hAnsi="Bauhaus-Bold" w:cs="StoneSans"/>
          <w:sz w:val="18"/>
          <w:szCs w:val="18"/>
        </w:rPr>
        <w:t>’</w:t>
      </w:r>
      <w:r w:rsidRPr="00BA6EE4">
        <w:rPr>
          <w:rFonts w:ascii="StoneSans" w:eastAsia="StoneSans" w:hAnsi="Bauhaus-Bold" w:cs="StoneSans"/>
          <w:sz w:val="18"/>
          <w:szCs w:val="18"/>
        </w:rPr>
        <w:t>t try to show video to the referees. EXAMPLE: If the robot puts Model A into a scoring condition by destroying Model B, the Model A mission is marked scoreless. EXAMPLE: If the robot is required to drive over something in the middle of the match, the referee will mark the score for that when it happens, since no lingering evidence will be visible.</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TIE BREAKING - Ties are broken using 2nd, then 3rd highest scores. In the rare occasion of a tie across all three matches, tournament officials decide what to do. Options include simply awarding multiple same-place awards.</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ACCIDENTAL REMOVAL - Please don</w:t>
      </w:r>
      <w:r w:rsidRPr="00BA6EE4">
        <w:rPr>
          <w:rFonts w:ascii="StoneSans" w:eastAsia="StoneSans" w:hAnsi="Bauhaus-Bold" w:cs="StoneSans"/>
          <w:sz w:val="18"/>
          <w:szCs w:val="18"/>
        </w:rPr>
        <w:t>’</w:t>
      </w:r>
      <w:r w:rsidRPr="00BA6EE4">
        <w:rPr>
          <w:rFonts w:ascii="StoneSans" w:eastAsia="StoneSans" w:hAnsi="Bauhaus-Bold" w:cs="StoneSans"/>
          <w:sz w:val="18"/>
          <w:szCs w:val="18"/>
        </w:rPr>
        <w:t>t walk away with mission models from the competition field, and bring them back quickly if you do. Thanks.</w:t>
      </w:r>
    </w:p>
    <w:p w:rsidR="00410702" w:rsidRDefault="00410702" w:rsidP="00FC25CA">
      <w:pPr>
        <w:pStyle w:val="Default"/>
        <w:rPr>
          <w:rFonts w:ascii="StoneSans" w:eastAsia="StoneSans" w:hAnsi="Bauhaus-Bold" w:cs="StoneSans"/>
          <w:sz w:val="18"/>
          <w:szCs w:val="18"/>
        </w:rPr>
      </w:pPr>
    </w:p>
    <w:p w:rsidR="00410702" w:rsidRPr="00136CEB"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w:t>
      </w:r>
      <w:r>
        <w:rPr>
          <w:rFonts w:ascii="StoneSans" w:eastAsia="StoneSans" w:hAnsi="Bauhaus-Bold" w:cs="StoneSans"/>
          <w:b/>
          <w:bCs/>
          <w:color w:val="7030A0"/>
          <w:sz w:val="22"/>
          <w:szCs w:val="22"/>
          <w:lang w:eastAsia="en-US"/>
        </w:rPr>
        <w:t>17</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LOOP DECISION</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In order to have more than six loops to put on the Project-Based Learning scale, yes, you have to sacrifice at least 45</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 xml:space="preserve">Search Engine points. This is a simple consequence of Rule 51, </w:t>
      </w:r>
      <w:r w:rsidR="00F71B16">
        <w:rPr>
          <w:rFonts w:ascii="StoneSans" w:eastAsia="StoneSans" w:hAnsi="Bauhaus-Bold" w:cs="StoneSans"/>
          <w:color w:val="7030A0"/>
          <w:sz w:val="18"/>
          <w:szCs w:val="18"/>
          <w:lang w:eastAsia="en-US"/>
        </w:rPr>
        <w:t>3</w:t>
      </w:r>
      <w:r w:rsidR="00F71B16" w:rsidRPr="00F71B16">
        <w:rPr>
          <w:rFonts w:ascii="StoneSans" w:eastAsia="StoneSans" w:hAnsi="Bauhaus-Bold" w:cs="StoneSans"/>
          <w:color w:val="7030A0"/>
          <w:sz w:val="18"/>
          <w:szCs w:val="18"/>
          <w:vertAlign w:val="superscript"/>
          <w:lang w:eastAsia="en-US"/>
        </w:rPr>
        <w:t>rd</w:t>
      </w:r>
      <w:r w:rsidR="00F71B16">
        <w:rPr>
          <w:rFonts w:ascii="StoneSans" w:eastAsia="StoneSans" w:hAnsi="Bauhaus-Bold" w:cs="StoneSans"/>
          <w:color w:val="7030A0"/>
          <w:sz w:val="18"/>
          <w:szCs w:val="18"/>
          <w:lang w:eastAsia="en-US"/>
        </w:rPr>
        <w:t xml:space="preserve"> bullet down</w:t>
      </w:r>
      <w:r w:rsidRPr="00410702">
        <w:rPr>
          <w:rFonts w:ascii="StoneSans" w:eastAsia="StoneSans" w:hAnsi="Bauhaus-Bold" w:cs="StoneSans"/>
          <w:color w:val="7030A0"/>
          <w:sz w:val="18"/>
          <w:szCs w:val="18"/>
          <w:lang w:eastAsia="en-US"/>
        </w:rPr>
        <w:t xml:space="preserve">, and redundantly of the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end of the </w:t>
      </w:r>
      <w:proofErr w:type="spellStart"/>
      <w:r w:rsidRPr="00410702">
        <w:rPr>
          <w:rFonts w:ascii="StoneSans" w:eastAsia="StoneSans" w:hAnsi="Bauhaus-Bold" w:cs="StoneSans"/>
          <w:color w:val="7030A0"/>
          <w:sz w:val="18"/>
          <w:szCs w:val="18"/>
          <w:lang w:eastAsia="en-US"/>
        </w:rPr>
        <w:t>match</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phrase</w:t>
      </w:r>
      <w:proofErr w:type="spellEnd"/>
      <w:r w:rsidRPr="00410702">
        <w:rPr>
          <w:rFonts w:ascii="StoneSans" w:eastAsia="StoneSans" w:hAnsi="Bauhaus-Bold" w:cs="StoneSans"/>
          <w:color w:val="7030A0"/>
          <w:sz w:val="18"/>
          <w:szCs w:val="18"/>
          <w:lang w:eastAsia="en-US"/>
        </w:rPr>
        <w:t xml:space="preserve"> at the top of the Search Engine mission itself. It is not a penalty, or a loss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it</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s your strategic choice. (Rule 51 and</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Mission text reminder and insight)</w:t>
      </w:r>
    </w:p>
    <w:p w:rsidR="00410702" w:rsidRDefault="00410702" w:rsidP="00FC25CA">
      <w:pPr>
        <w:pStyle w:val="Default"/>
        <w:rPr>
          <w:rFonts w:ascii="Helvetica 55 Roman" w:hAnsi="Helvetica 55 Roman" w:cs="Helvetica 55 Roman"/>
          <w:sz w:val="18"/>
          <w:szCs w:val="18"/>
        </w:rPr>
      </w:pPr>
    </w:p>
    <w:p w:rsidR="002F0BA5" w:rsidRPr="002F0BA5" w:rsidRDefault="00F307BD" w:rsidP="00FC25CA">
      <w:pPr>
        <w:pStyle w:val="Default"/>
        <w:rPr>
          <w:rFonts w:ascii="Bauhaus-Demi" w:eastAsia="Calibri" w:hAnsi="Bauhaus-Demi" w:cs="Bauhaus-Demi"/>
          <w:color w:val="E5691F"/>
          <w:sz w:val="30"/>
          <w:szCs w:val="30"/>
        </w:rPr>
      </w:pPr>
      <w:r w:rsidRPr="002F0BA5">
        <w:rPr>
          <w:rFonts w:ascii="Bauhaus-Demi" w:eastAsia="Calibri" w:hAnsi="Bauhaus-Demi" w:cs="Bauhaus-Demi"/>
          <w:color w:val="E5691F"/>
          <w:sz w:val="30"/>
          <w:szCs w:val="30"/>
        </w:rPr>
        <w:lastRenderedPageBreak/>
        <w:t>Changes for 2</w:t>
      </w:r>
      <w:r w:rsidR="00A53AC3">
        <w:rPr>
          <w:rFonts w:ascii="Bauhaus-Demi" w:eastAsia="Calibri" w:hAnsi="Bauhaus-Demi" w:cs="Bauhaus-Demi"/>
          <w:color w:val="E5691F"/>
          <w:sz w:val="30"/>
          <w:szCs w:val="30"/>
        </w:rPr>
        <w:t>0</w:t>
      </w:r>
      <w:r w:rsidRPr="002F0BA5">
        <w:rPr>
          <w:rFonts w:ascii="Bauhaus-Demi" w:eastAsia="Calibri" w:hAnsi="Bauhaus-Demi" w:cs="Bauhaus-Demi"/>
          <w:color w:val="E5691F"/>
          <w:sz w:val="30"/>
          <w:szCs w:val="30"/>
        </w:rPr>
        <w:t xml:space="preserve">14 </w:t>
      </w:r>
    </w:p>
    <w:p w:rsidR="002F0BA5" w:rsidRDefault="002F0BA5" w:rsidP="00FC25CA">
      <w:pPr>
        <w:pStyle w:val="Default"/>
        <w:rPr>
          <w:sz w:val="32"/>
          <w:szCs w:val="32"/>
        </w:rPr>
      </w:pPr>
    </w:p>
    <w:p w:rsidR="00F307BD" w:rsidRDefault="00F307BD" w:rsidP="00FC25CA">
      <w:pPr>
        <w:pStyle w:val="Default"/>
        <w:rPr>
          <w:rFonts w:ascii="Helvetica 55 Roman" w:hAnsi="Helvetica 55 Roman" w:cs="Helvetica 55 Roman"/>
          <w:sz w:val="18"/>
          <w:szCs w:val="18"/>
        </w:rPr>
      </w:pPr>
      <w:proofErr w:type="gramStart"/>
      <w:r w:rsidRPr="005C7420">
        <w:rPr>
          <w:rFonts w:ascii="StoneSans-Bold" w:eastAsia="Calibri" w:hAnsi="StoneSans-Bold" w:cs="StoneSans-Bold"/>
          <w:b/>
          <w:bCs/>
          <w:color w:val="0067B4"/>
          <w:sz w:val="18"/>
          <w:szCs w:val="18"/>
        </w:rPr>
        <w:t>Trivial</w:t>
      </w:r>
      <w:r>
        <w:rPr>
          <w:rFonts w:ascii="Helvetica 55 Roman" w:hAnsi="Helvetica 55 Roman" w:cs="Helvetica 55 Roman"/>
          <w:b/>
          <w:bCs/>
          <w:sz w:val="22"/>
          <w:szCs w:val="22"/>
        </w:rPr>
        <w:t xml:space="preserve"> </w:t>
      </w:r>
      <w:r>
        <w:rPr>
          <w:rFonts w:ascii="Helvetica 55 Roman" w:hAnsi="Helvetica 55 Roman" w:cs="Helvetica 55 Roman"/>
          <w:sz w:val="12"/>
          <w:szCs w:val="12"/>
        </w:rPr>
        <w:t xml:space="preserve"> </w:t>
      </w:r>
      <w:r w:rsidR="005C7420">
        <w:rPr>
          <w:rFonts w:ascii="Helvetica 55 Roman" w:hAnsi="Helvetica 55 Roman" w:cs="Helvetica 55 Roman"/>
          <w:sz w:val="12"/>
          <w:szCs w:val="12"/>
        </w:rPr>
        <w:t>-</w:t>
      </w:r>
      <w:proofErr w:type="gramEnd"/>
      <w:r w:rsidR="005C7420">
        <w:rPr>
          <w:rFonts w:ascii="Helvetica 55 Roman" w:hAnsi="Helvetica 55 Roman" w:cs="Helvetica 55 Roman"/>
          <w:sz w:val="12"/>
          <w:szCs w:val="12"/>
        </w:rPr>
        <w:t xml:space="preserve"> </w:t>
      </w:r>
      <w:r w:rsidR="00611579">
        <w:rPr>
          <w:rFonts w:ascii="Helvetica 55 Roman" w:hAnsi="Helvetica 55 Roman" w:cs="Helvetica 55 Roman"/>
          <w:sz w:val="12"/>
          <w:szCs w:val="12"/>
        </w:rPr>
        <w:t xml:space="preserve"> </w:t>
      </w:r>
      <w:r w:rsidRPr="00BA6EE4">
        <w:rPr>
          <w:rFonts w:ascii="StoneSans" w:eastAsia="StoneSans" w:hAnsi="Bauhaus-Bold" w:cs="StoneSans"/>
          <w:sz w:val="18"/>
          <w:szCs w:val="18"/>
        </w:rPr>
        <w:t>Word-count has been reduced by ~12%.</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 xml:space="preserve">Rules are categorized now. </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By similarity first, then by chronology. </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Rules that govern are separated from definitions. </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Rules governing the robot are separated from rules governing the team.</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Giant rules and branching/logic rules have been broken down for easier reading.</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Many rules have been clarified, refreshed, streamlined, and tightened for readability and simplicity.</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Cross-references have been added for concept reinforcement.</w:t>
      </w:r>
    </w:p>
    <w:p w:rsidR="00F307BD" w:rsidRDefault="00F307BD" w:rsidP="00FC25CA">
      <w:pPr>
        <w:pStyle w:val="Default"/>
        <w:rPr>
          <w:rFonts w:ascii="Helvetica 55 Roman" w:hAnsi="Helvetica 55 Roman" w:cs="Helvetica 55 Roman"/>
          <w:sz w:val="18"/>
          <w:szCs w:val="18"/>
        </w:rPr>
      </w:pPr>
    </w:p>
    <w:p w:rsidR="00F307BD" w:rsidRDefault="00F307BD" w:rsidP="00FC25CA">
      <w:pPr>
        <w:pStyle w:val="Default"/>
        <w:rPr>
          <w:sz w:val="18"/>
          <w:szCs w:val="18"/>
        </w:rPr>
      </w:pPr>
      <w:r w:rsidRPr="005C7420">
        <w:rPr>
          <w:rFonts w:ascii="StoneSans-Bold" w:eastAsia="Calibri" w:hAnsi="StoneSans-Bold" w:cs="StoneSans-Bold"/>
          <w:b/>
          <w:bCs/>
          <w:color w:val="0067B4"/>
          <w:sz w:val="18"/>
          <w:szCs w:val="18"/>
        </w:rPr>
        <w:t>Significant</w:t>
      </w:r>
      <w:r>
        <w:rPr>
          <w:sz w:val="12"/>
          <w:szCs w:val="12"/>
        </w:rPr>
        <w:t xml:space="preserve"> </w:t>
      </w:r>
      <w:proofErr w:type="gramStart"/>
      <w:r w:rsidR="005C7420">
        <w:rPr>
          <w:sz w:val="12"/>
          <w:szCs w:val="12"/>
        </w:rPr>
        <w:t xml:space="preserve">- </w:t>
      </w:r>
      <w:r w:rsidR="00BA6EE4">
        <w:rPr>
          <w:sz w:val="12"/>
          <w:szCs w:val="12"/>
        </w:rPr>
        <w:t xml:space="preserve"> </w:t>
      </w:r>
      <w:r w:rsidRPr="00BA6EE4">
        <w:rPr>
          <w:rFonts w:ascii="StoneSans" w:eastAsia="StoneSans" w:hAnsi="Bauhaus-Bold" w:cs="StoneSans"/>
          <w:sz w:val="18"/>
          <w:szCs w:val="18"/>
        </w:rPr>
        <w:t>A</w:t>
      </w:r>
      <w:proofErr w:type="gramEnd"/>
      <w:r w:rsidRPr="00BA6EE4">
        <w:rPr>
          <w:rFonts w:ascii="StoneSans" w:eastAsia="StoneSans" w:hAnsi="Bauhaus-Bold" w:cs="StoneSans"/>
          <w:sz w:val="18"/>
          <w:szCs w:val="18"/>
        </w:rPr>
        <w:t xml:space="preserve"> loophole has been removed: Picking up a huge strategic object left only partly in Base by the robot will now cause a sprawl penalty. See Rules 33 and 45.</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 xml:space="preserve">A cluster of small objects is considered one object when evaluating </w:t>
      </w:r>
      <w:r w:rsidRPr="00BA6EE4">
        <w:rPr>
          <w:rFonts w:ascii="StoneSans" w:eastAsia="StoneSans" w:hAnsi="Bauhaus-Bold" w:cs="StoneSans"/>
          <w:sz w:val="18"/>
          <w:szCs w:val="18"/>
        </w:rPr>
        <w:t>“</w:t>
      </w:r>
      <w:r w:rsidRPr="00BA6EE4">
        <w:rPr>
          <w:rFonts w:ascii="StoneSans" w:eastAsia="StoneSans" w:hAnsi="Bauhaus-Bold" w:cs="StoneSans"/>
          <w:sz w:val="18"/>
          <w:szCs w:val="18"/>
        </w:rPr>
        <w:t>in.</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See Rule 27.</w:t>
      </w:r>
      <w:r w:rsidR="00BA6EE4">
        <w:rPr>
          <w:rFonts w:ascii="StoneSans" w:eastAsia="StoneSans" w:hAnsi="Bauhaus-Bold" w:cs="StoneSans"/>
          <w:sz w:val="18"/>
          <w:szCs w:val="18"/>
        </w:rPr>
        <w:t xml:space="preserve"> </w:t>
      </w:r>
      <w:r w:rsidRPr="00BA6EE4">
        <w:rPr>
          <w:rFonts w:ascii="StoneSans" w:eastAsia="StoneSans" w:hAnsi="Bauhaus-Bold" w:cs="StoneSans"/>
          <w:sz w:val="18"/>
          <w:szCs w:val="18"/>
        </w:rPr>
        <w:t xml:space="preserve">The gravity test has been lightened up and folded into </w:t>
      </w:r>
      <w:r w:rsidRPr="00BA6EE4">
        <w:rPr>
          <w:rFonts w:ascii="StoneSans" w:eastAsia="StoneSans" w:hAnsi="Bauhaus-Bold" w:cs="StoneSans"/>
          <w:sz w:val="18"/>
          <w:szCs w:val="18"/>
        </w:rPr>
        <w:t>“</w:t>
      </w:r>
      <w:r w:rsidRPr="00BA6EE4">
        <w:rPr>
          <w:rFonts w:ascii="StoneSans" w:eastAsia="StoneSans" w:hAnsi="Bauhaus-Bold" w:cs="StoneSans"/>
          <w:sz w:val="18"/>
          <w:szCs w:val="18"/>
        </w:rPr>
        <w:t>Starting/Restart Position.</w:t>
      </w:r>
      <w:r w:rsidRPr="00BA6EE4">
        <w:rPr>
          <w:rFonts w:ascii="StoneSans" w:eastAsia="StoneSans" w:hAnsi="Bauhaus-Bold" w:cs="StoneSans"/>
          <w:sz w:val="18"/>
          <w:szCs w:val="18"/>
        </w:rPr>
        <w:t>”</w:t>
      </w:r>
      <w:r w:rsidRPr="00BA6EE4">
        <w:rPr>
          <w:rFonts w:ascii="StoneSans" w:eastAsia="StoneSans" w:hAnsi="Bauhaus-Bold" w:cs="StoneSans"/>
          <w:sz w:val="18"/>
          <w:szCs w:val="18"/>
        </w:rPr>
        <w:t xml:space="preserve"> See Rule 39.</w:t>
      </w:r>
    </w:p>
    <w:p w:rsidR="00F307BD" w:rsidRPr="00740406" w:rsidRDefault="00F307BD" w:rsidP="00642696">
      <w:pPr>
        <w:autoSpaceDE w:val="0"/>
        <w:autoSpaceDN w:val="0"/>
        <w:adjustRightInd w:val="0"/>
        <w:rPr>
          <w:rFonts w:ascii="Bauhaus-Bold" w:eastAsia="Calibri" w:hAnsi="Bauhaus-Bold" w:cs="Bauhaus-Bold"/>
          <w:b/>
          <w:bCs/>
          <w:color w:val="260859"/>
          <w:sz w:val="32"/>
          <w:szCs w:val="32"/>
          <w:lang w:eastAsia="en-US"/>
        </w:rPr>
      </w:pPr>
      <w:r>
        <w:rPr>
          <w:sz w:val="18"/>
          <w:szCs w:val="18"/>
        </w:rPr>
        <w:br w:type="page"/>
      </w:r>
      <w:r w:rsidRPr="00740406">
        <w:rPr>
          <w:rFonts w:ascii="Bauhaus-Bold" w:eastAsia="Calibri" w:hAnsi="Bauhaus-Bold" w:cs="Bauhaus-Bold"/>
          <w:b/>
          <w:bCs/>
          <w:color w:val="260859"/>
          <w:sz w:val="32"/>
          <w:szCs w:val="32"/>
          <w:lang w:eastAsia="en-US"/>
        </w:rPr>
        <w:lastRenderedPageBreak/>
        <w:t>Robot Game Missions</w:t>
      </w:r>
    </w:p>
    <w:p w:rsidR="00642696" w:rsidRPr="00642696" w:rsidRDefault="00642696" w:rsidP="00FC25CA">
      <w:pPr>
        <w:pStyle w:val="Default"/>
        <w:rPr>
          <w:rFonts w:ascii="Times New Roman" w:hAnsi="Times New Roman" w:cs="Times New Roman"/>
          <w:color w:val="auto"/>
          <w:sz w:val="20"/>
          <w:szCs w:val="20"/>
          <w:lang w:eastAsia="ja-JP"/>
        </w:rPr>
      </w:pPr>
    </w:p>
    <w:p w:rsidR="00740406" w:rsidRDefault="00740406" w:rsidP="00FC25CA">
      <w:pPr>
        <w:pStyle w:val="Default"/>
        <w:rPr>
          <w:rFonts w:ascii="StoneSans-Bold" w:eastAsia="Calibri" w:hAnsi="StoneSans-Bold" w:cs="StoneSans-Bold"/>
          <w:b/>
          <w:bCs/>
          <w:color w:val="0067B4"/>
        </w:rPr>
      </w:pPr>
    </w:p>
    <w:p w:rsidR="00642696" w:rsidRPr="00740406" w:rsidRDefault="00F307BD" w:rsidP="00FC25CA">
      <w:pPr>
        <w:pStyle w:val="Default"/>
        <w:rPr>
          <w:b/>
          <w:bCs/>
        </w:rPr>
      </w:pPr>
      <w:r w:rsidRPr="00740406">
        <w:rPr>
          <w:rFonts w:ascii="StoneSans-Bold" w:eastAsia="Calibri" w:hAnsi="StoneSans-Bold" w:cs="StoneSans-Bold"/>
          <w:b/>
          <w:bCs/>
          <w:color w:val="0067B4"/>
        </w:rPr>
        <w:t>Opening Doors</w:t>
      </w:r>
      <w:r w:rsidRPr="00740406">
        <w:rPr>
          <w:b/>
          <w:bCs/>
        </w:rPr>
        <w:t xml:space="preserve"> </w:t>
      </w:r>
    </w:p>
    <w:p w:rsidR="00642696" w:rsidRDefault="00642696" w:rsidP="00FC25CA">
      <w:pPr>
        <w:pStyle w:val="Default"/>
        <w:rPr>
          <w:b/>
          <w:bCs/>
          <w:sz w:val="22"/>
          <w:szCs w:val="22"/>
        </w:rPr>
      </w:pPr>
    </w:p>
    <w:p w:rsidR="00F307BD" w:rsidRDefault="00F50AAB" w:rsidP="00FC25CA">
      <w:pPr>
        <w:pStyle w:val="Default"/>
        <w:rPr>
          <w:b/>
          <w:bCs/>
          <w:sz w:val="18"/>
          <w:szCs w:val="18"/>
        </w:rPr>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635</wp:posOffset>
            </wp:positionV>
            <wp:extent cx="2962275" cy="1581150"/>
            <wp:effectExtent l="0" t="0" r="9525" b="0"/>
            <wp:wrapTight wrapText="bothSides">
              <wp:wrapPolygon edited="0">
                <wp:start x="0" y="0"/>
                <wp:lineTo x="0" y="21340"/>
                <wp:lineTo x="21531" y="21340"/>
                <wp:lineTo x="21531" y="0"/>
                <wp:lineTo x="0" y="0"/>
              </wp:wrapPolygon>
            </wp:wrapTight>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275" cy="1581150"/>
                    </a:xfrm>
                    <a:prstGeom prst="rect">
                      <a:avLst/>
                    </a:prstGeom>
                    <a:noFill/>
                    <a:ln>
                      <a:noFill/>
                    </a:ln>
                  </pic:spPr>
                </pic:pic>
              </a:graphicData>
            </a:graphic>
          </wp:anchor>
        </w:drawing>
      </w:r>
      <w:r w:rsidR="00F307BD">
        <w:rPr>
          <w:sz w:val="18"/>
          <w:szCs w:val="18"/>
        </w:rPr>
        <w:t xml:space="preserve">Required condition visible at the end of the match: — </w:t>
      </w:r>
      <w:proofErr w:type="gramStart"/>
      <w:r w:rsidR="00F307BD">
        <w:rPr>
          <w:sz w:val="18"/>
          <w:szCs w:val="18"/>
        </w:rPr>
        <w:t>The</w:t>
      </w:r>
      <w:proofErr w:type="gramEnd"/>
      <w:r w:rsidR="00F307BD">
        <w:rPr>
          <w:sz w:val="18"/>
          <w:szCs w:val="18"/>
        </w:rPr>
        <w:t xml:space="preserve"> door must be open enough for the referee to notice. Required methods, constraints: — </w:t>
      </w:r>
      <w:proofErr w:type="gramStart"/>
      <w:r w:rsidR="00F307BD">
        <w:rPr>
          <w:sz w:val="18"/>
          <w:szCs w:val="18"/>
        </w:rPr>
        <w:t>The</w:t>
      </w:r>
      <w:proofErr w:type="gramEnd"/>
      <w:r w:rsidR="00F307BD">
        <w:rPr>
          <w:sz w:val="18"/>
          <w:szCs w:val="18"/>
        </w:rPr>
        <w:t xml:space="preserve"> handle was pushed down. </w:t>
      </w:r>
      <w:r w:rsidR="00F307BD">
        <w:rPr>
          <w:b/>
          <w:bCs/>
          <w:sz w:val="18"/>
          <w:szCs w:val="18"/>
        </w:rPr>
        <w:t>Value: 15</w:t>
      </w:r>
    </w:p>
    <w:p w:rsidR="001C6E5E" w:rsidRDefault="001C6E5E" w:rsidP="00FC25CA">
      <w:pPr>
        <w:pStyle w:val="Default"/>
        <w:rPr>
          <w:b/>
          <w:bCs/>
          <w:sz w:val="18"/>
          <w:szCs w:val="18"/>
        </w:rPr>
      </w:pPr>
    </w:p>
    <w:p w:rsidR="001C6E5E" w:rsidRDefault="001C6E5E" w:rsidP="001C6E5E">
      <w:pPr>
        <w:pStyle w:val="Default"/>
        <w:rPr>
          <w:sz w:val="18"/>
          <w:szCs w:val="18"/>
        </w:rPr>
      </w:pPr>
    </w:p>
    <w:p w:rsidR="001C6E5E" w:rsidRDefault="001C6E5E" w:rsidP="001C6E5E">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#2 DOOR SWING </w:t>
      </w:r>
    </w:p>
    <w:p w:rsidR="0019098B" w:rsidRDefault="0019098B" w:rsidP="001C6E5E">
      <w:pPr>
        <w:autoSpaceDE w:val="0"/>
        <w:autoSpaceDN w:val="0"/>
        <w:adjustRightInd w:val="0"/>
        <w:rPr>
          <w:rFonts w:ascii="StoneSans" w:eastAsia="StoneSans" w:hAnsi="Bauhaus-Bold" w:cs="StoneSans"/>
          <w:color w:val="7030A0"/>
          <w:sz w:val="18"/>
          <w:szCs w:val="18"/>
          <w:lang w:eastAsia="en-US"/>
        </w:rPr>
      </w:pPr>
    </w:p>
    <w:p w:rsidR="0019098B" w:rsidRPr="001C6E5E" w:rsidRDefault="0019098B" w:rsidP="001C6E5E">
      <w:pPr>
        <w:autoSpaceDE w:val="0"/>
        <w:autoSpaceDN w:val="0"/>
        <w:adjustRightInd w:val="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door</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 xml:space="preserve">s tendency to stay still, open, closed, is random, based on tiny variations in how the volunteers attach it to the west wall. Their job is to make it like the picture </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 xml:space="preserve"> which </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looks</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 xml:space="preserve"> level. When the robot pushes the handle down, the door is designed to be </w:t>
      </w:r>
      <w:proofErr w:type="spellStart"/>
      <w:r w:rsidRPr="0019098B">
        <w:rPr>
          <w:rFonts w:ascii="StoneSans" w:eastAsia="StoneSans" w:hAnsi="Bauhaus-Bold" w:cs="StoneSans"/>
          <w:color w:val="7030A0"/>
          <w:sz w:val="18"/>
          <w:szCs w:val="18"/>
          <w:lang w:eastAsia="en-US"/>
        </w:rPr>
        <w:t>swingable</w:t>
      </w:r>
      <w:proofErr w:type="spellEnd"/>
      <w:r w:rsidRPr="0019098B">
        <w:rPr>
          <w:rFonts w:ascii="StoneSans" w:eastAsia="StoneSans" w:hAnsi="Bauhaus-Bold" w:cs="StoneSans"/>
          <w:color w:val="7030A0"/>
          <w:sz w:val="18"/>
          <w:szCs w:val="18"/>
          <w:lang w:eastAsia="en-US"/>
        </w:rPr>
        <w:t>, and yes, it</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s sensitive. Instead of hoping for a door that swings open, or expecting the volunteers to attach it the way you want it, the engineering solution to this mission is to figure out a way to ensure that any door will be open at the end of the match, no matter how it might like to swing. (Insight and strategy advice)</w:t>
      </w:r>
    </w:p>
    <w:p w:rsidR="00740406" w:rsidRDefault="00740406" w:rsidP="00FC25CA">
      <w:pPr>
        <w:pStyle w:val="Default"/>
        <w:rPr>
          <w:rFonts w:ascii="StoneSans-Bold" w:eastAsia="Calibri" w:hAnsi="StoneSans-Bold" w:cs="StoneSans-Bold"/>
          <w:b/>
          <w:bCs/>
          <w:color w:val="0067B4"/>
        </w:rPr>
      </w:pPr>
    </w:p>
    <w:p w:rsidR="00F307BD" w:rsidRPr="00740406" w:rsidRDefault="00F307BD" w:rsidP="00FC25CA">
      <w:pPr>
        <w:pStyle w:val="Default"/>
        <w:rPr>
          <w:b/>
          <w:bCs/>
        </w:rPr>
      </w:pPr>
      <w:r w:rsidRPr="00740406">
        <w:rPr>
          <w:rFonts w:ascii="StoneSans-Bold" w:eastAsia="Calibri" w:hAnsi="StoneSans-Bold" w:cs="StoneSans-Bold"/>
          <w:b/>
          <w:bCs/>
          <w:color w:val="0067B4"/>
        </w:rPr>
        <w:t>Cloud Access</w:t>
      </w:r>
      <w:r w:rsidRPr="00740406">
        <w:rPr>
          <w:b/>
          <w:bCs/>
        </w:rPr>
        <w:t xml:space="preserve"> </w:t>
      </w:r>
    </w:p>
    <w:p w:rsidR="00F307BD" w:rsidRDefault="00F307BD" w:rsidP="00FC25CA">
      <w:pPr>
        <w:pStyle w:val="Default"/>
        <w:rPr>
          <w:b/>
          <w:bCs/>
          <w:sz w:val="18"/>
          <w:szCs w:val="18"/>
        </w:rPr>
      </w:pPr>
    </w:p>
    <w:p w:rsidR="00F307BD" w:rsidRDefault="00642696" w:rsidP="00FC25CA">
      <w:pPr>
        <w:pStyle w:val="Default"/>
      </w:pP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-4445</wp:posOffset>
            </wp:positionV>
            <wp:extent cx="2962275" cy="1552575"/>
            <wp:effectExtent l="0" t="0" r="9525" b="9525"/>
            <wp:wrapTight wrapText="bothSides">
              <wp:wrapPolygon edited="0">
                <wp:start x="0" y="0"/>
                <wp:lineTo x="0" y="21467"/>
                <wp:lineTo x="21531" y="21467"/>
                <wp:lineTo x="21531" y="0"/>
                <wp:lineTo x="0" y="0"/>
              </wp:wrapPolygon>
            </wp:wrapTight>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275" cy="1552575"/>
                    </a:xfrm>
                    <a:prstGeom prst="rect">
                      <a:avLst/>
                    </a:prstGeom>
                    <a:noFill/>
                    <a:ln>
                      <a:noFill/>
                    </a:ln>
                  </pic:spPr>
                </pic:pic>
              </a:graphicData>
            </a:graphic>
          </wp:anchor>
        </w:drawing>
      </w:r>
      <w:r w:rsidR="00F50AAB" w:rsidRPr="00F50AAB">
        <w:rPr>
          <w:sz w:val="18"/>
          <w:szCs w:val="18"/>
        </w:rPr>
        <w:t xml:space="preserve"> </w:t>
      </w:r>
      <w:r w:rsidR="00F50AAB">
        <w:rPr>
          <w:sz w:val="18"/>
          <w:szCs w:val="18"/>
        </w:rPr>
        <w:t xml:space="preserve">Required condition visible at the end of the match: — The SD card is up. Required methods, constraints: — </w:t>
      </w:r>
      <w:proofErr w:type="gramStart"/>
      <w:r w:rsidR="00F50AAB">
        <w:rPr>
          <w:sz w:val="18"/>
          <w:szCs w:val="18"/>
        </w:rPr>
        <w:t>The</w:t>
      </w:r>
      <w:proofErr w:type="gramEnd"/>
      <w:r w:rsidR="00F50AAB">
        <w:rPr>
          <w:sz w:val="18"/>
          <w:szCs w:val="18"/>
        </w:rPr>
        <w:t xml:space="preserve"> correct “key” was inserted in the cloud. </w:t>
      </w:r>
      <w:r w:rsidR="00F50AAB">
        <w:rPr>
          <w:b/>
          <w:bCs/>
          <w:sz w:val="18"/>
          <w:szCs w:val="18"/>
        </w:rPr>
        <w:t>Value: 30</w:t>
      </w:r>
    </w:p>
    <w:p w:rsidR="00812760" w:rsidRDefault="00812760" w:rsidP="00812760">
      <w:pPr>
        <w:pStyle w:val="Default"/>
        <w:rPr>
          <w:sz w:val="18"/>
          <w:szCs w:val="18"/>
        </w:rPr>
      </w:pPr>
    </w:p>
    <w:p w:rsidR="00F307BD" w:rsidRDefault="00812760" w:rsidP="00812760">
      <w:pPr>
        <w:autoSpaceDE w:val="0"/>
        <w:autoSpaceDN w:val="0"/>
        <w:adjustRightInd w:val="0"/>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#8 CLOUD KEYS WILL NOT BE JUNK</w:t>
      </w:r>
    </w:p>
    <w:p w:rsidR="00F50AAB" w:rsidRP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Leaving a cloud key outside Base will not cause a Junk penalty. (New exception to Rule 32)</w:t>
      </w:r>
    </w:p>
    <w:p w:rsidR="00F50AAB" w:rsidRDefault="00F50AAB" w:rsidP="00FC25CA">
      <w:pPr>
        <w:pStyle w:val="Default"/>
        <w:rPr>
          <w:b/>
          <w:bCs/>
          <w:sz w:val="22"/>
          <w:szCs w:val="22"/>
        </w:rPr>
      </w:pPr>
    </w:p>
    <w:p w:rsidR="000A0123" w:rsidRDefault="000A0123" w:rsidP="00FC25CA">
      <w:pPr>
        <w:pStyle w:val="Default"/>
        <w:rPr>
          <w:b/>
          <w:bCs/>
          <w:sz w:val="22"/>
          <w:szCs w:val="22"/>
        </w:rPr>
      </w:pPr>
      <w:r w:rsidRPr="00136CEB">
        <w:rPr>
          <w:rFonts w:ascii="StoneSans" w:eastAsia="StoneSans" w:hAnsi="Bauhaus-Bold" w:cs="StoneSans"/>
          <w:b/>
          <w:bCs/>
          <w:color w:val="7030A0"/>
          <w:sz w:val="22"/>
          <w:szCs w:val="22"/>
        </w:rPr>
        <w:t xml:space="preserve">UPDATE </w:t>
      </w:r>
      <w:proofErr w:type="gramStart"/>
      <w:r>
        <w:rPr>
          <w:rFonts w:ascii="StoneSans" w:eastAsia="StoneSans" w:hAnsi="Bauhaus-Bold" w:cs="StoneSans"/>
          <w:b/>
          <w:bCs/>
          <w:color w:val="7030A0"/>
          <w:sz w:val="22"/>
          <w:szCs w:val="22"/>
        </w:rPr>
        <w:t>#21 KEY INFORMATION</w:t>
      </w:r>
      <w:proofErr w:type="gramEnd"/>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The LEGO elements for the key you design/</w:t>
      </w: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SUPPLY</w:t>
      </w: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are not part of the field setup kit. Instead, you use parts from your</w:t>
      </w:r>
      <w:r>
        <w:rPr>
          <w:rFonts w:ascii="StoneSans" w:eastAsia="StoneSans" w:hAnsi="Bauhaus-Bold" w:cs="StoneSans"/>
          <w:color w:val="7030A0"/>
          <w:sz w:val="18"/>
          <w:szCs w:val="18"/>
          <w:lang w:eastAsia="en-US"/>
        </w:rPr>
        <w:t xml:space="preserve"> </w:t>
      </w:r>
      <w:r w:rsidRPr="000A0123">
        <w:rPr>
          <w:rFonts w:ascii="StoneSans" w:eastAsia="StoneSans" w:hAnsi="Bauhaus-Bold" w:cs="StoneSans"/>
          <w:color w:val="7030A0"/>
          <w:sz w:val="18"/>
          <w:szCs w:val="18"/>
          <w:lang w:eastAsia="en-US"/>
        </w:rPr>
        <w:t>own supply.</w:t>
      </w:r>
    </w:p>
    <w:p w:rsidR="00F50AAB"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A key does not need to be in the cloud at the end of the match. (Mission text clarification and reminder).</w:t>
      </w:r>
    </w:p>
    <w:p w:rsidR="00F50AAB" w:rsidRDefault="00F50AAB" w:rsidP="00FC25CA">
      <w:pPr>
        <w:pStyle w:val="Default"/>
        <w:rPr>
          <w:b/>
          <w:bCs/>
          <w:sz w:val="22"/>
          <w:szCs w:val="22"/>
        </w:rPr>
      </w:pPr>
    </w:p>
    <w:p w:rsidR="00F307BD" w:rsidRPr="00740406" w:rsidRDefault="00F307BD" w:rsidP="00FC25CA">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Community Learning </w:t>
      </w:r>
    </w:p>
    <w:p w:rsidR="00F307BD" w:rsidRDefault="00F307BD" w:rsidP="00FC25CA">
      <w:pPr>
        <w:pStyle w:val="Default"/>
        <w:rPr>
          <w:b/>
          <w:bCs/>
          <w:sz w:val="18"/>
          <w:szCs w:val="18"/>
        </w:rPr>
      </w:pPr>
    </w:p>
    <w:p w:rsidR="00F50AAB" w:rsidRDefault="00642696" w:rsidP="00FC25CA">
      <w:pPr>
        <w:pStyle w:val="Default"/>
      </w:pPr>
      <w:r>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1752600" cy="923925"/>
            <wp:effectExtent l="0" t="0" r="0" b="9525"/>
            <wp:wrapTight wrapText="bothSides">
              <wp:wrapPolygon edited="0">
                <wp:start x="0" y="0"/>
                <wp:lineTo x="0" y="21377"/>
                <wp:lineTo x="21365" y="21377"/>
                <wp:lineTo x="21365" y="0"/>
                <wp:lineTo x="0" y="0"/>
              </wp:wrapPolygon>
            </wp:wrapTight>
            <wp:docPr id="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923925"/>
                    </a:xfrm>
                    <a:prstGeom prst="rect">
                      <a:avLst/>
                    </a:prstGeom>
                    <a:noFill/>
                    <a:ln>
                      <a:noFill/>
                    </a:ln>
                  </pic:spPr>
                </pic:pic>
              </a:graphicData>
            </a:graphic>
          </wp:anchor>
        </w:drawing>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knowledge &amp; skill (loop) is no longer touching the community model. Required methods, constraints: — </w:t>
      </w:r>
      <w:proofErr w:type="gramStart"/>
      <w:r w:rsidR="00F50AAB">
        <w:rPr>
          <w:sz w:val="18"/>
          <w:szCs w:val="18"/>
        </w:rPr>
        <w:t>None</w:t>
      </w:r>
      <w:proofErr w:type="gramEnd"/>
      <w:r w:rsidR="00F50AAB">
        <w:rPr>
          <w:sz w:val="18"/>
          <w:szCs w:val="18"/>
        </w:rPr>
        <w:t xml:space="preserve">. </w:t>
      </w:r>
      <w:r w:rsidR="00F50AAB">
        <w:rPr>
          <w:b/>
          <w:bCs/>
          <w:sz w:val="18"/>
          <w:szCs w:val="18"/>
        </w:rPr>
        <w:t>Value: 25</w:t>
      </w:r>
    </w:p>
    <w:p w:rsidR="00F50AAB" w:rsidRDefault="00F50AAB" w:rsidP="00FC25CA">
      <w:pPr>
        <w:pStyle w:val="Default"/>
      </w:pPr>
    </w:p>
    <w:p w:rsidR="00F50AAB" w:rsidRDefault="00F50AAB" w:rsidP="00FC25CA">
      <w:pPr>
        <w:pStyle w:val="Default"/>
        <w:rPr>
          <w:b/>
          <w:bCs/>
          <w:sz w:val="22"/>
          <w:szCs w:val="22"/>
        </w:rPr>
      </w:pPr>
    </w:p>
    <w:p w:rsidR="00F50AAB" w:rsidRDefault="00F50AAB" w:rsidP="00FC25CA">
      <w:pPr>
        <w:pStyle w:val="Default"/>
        <w:rPr>
          <w:b/>
          <w:bCs/>
          <w:sz w:val="22"/>
          <w:szCs w:val="22"/>
        </w:rPr>
      </w:pPr>
    </w:p>
    <w:p w:rsidR="00F50AAB" w:rsidRDefault="00F50AAB" w:rsidP="00FC25CA">
      <w:pPr>
        <w:pStyle w:val="Default"/>
        <w:rPr>
          <w:b/>
          <w:bCs/>
          <w:sz w:val="22"/>
          <w:szCs w:val="22"/>
        </w:rPr>
      </w:pPr>
    </w:p>
    <w:p w:rsidR="00740406" w:rsidRDefault="00740406">
      <w:pPr>
        <w:rPr>
          <w:rFonts w:ascii="StoneSans-Bold" w:eastAsia="Calibri" w:hAnsi="StoneSans-Bold" w:cs="StoneSans-Bold"/>
          <w:b/>
          <w:bCs/>
          <w:color w:val="0067B4"/>
          <w:lang w:eastAsia="en-US"/>
        </w:rPr>
      </w:pPr>
    </w:p>
    <w:p w:rsidR="00F50AAB" w:rsidRPr="00740406" w:rsidRDefault="00F307BD" w:rsidP="00FC25CA">
      <w:pPr>
        <w:pStyle w:val="Default"/>
        <w:rPr>
          <w:b/>
          <w:bCs/>
        </w:rPr>
      </w:pPr>
      <w:r w:rsidRPr="00740406">
        <w:rPr>
          <w:rFonts w:ascii="StoneSans-Bold" w:eastAsia="Calibri" w:hAnsi="StoneSans-Bold" w:cs="StoneSans-Bold"/>
          <w:b/>
          <w:bCs/>
          <w:color w:val="0067B4"/>
        </w:rPr>
        <w:t>Robotics Competition</w:t>
      </w:r>
      <w:r w:rsidRPr="00740406">
        <w:rPr>
          <w:b/>
          <w:bCs/>
        </w:rPr>
        <w:t xml:space="preserve"> </w:t>
      </w:r>
    </w:p>
    <w:p w:rsidR="00F50AAB" w:rsidRDefault="00F50AAB" w:rsidP="00FC25CA">
      <w:pPr>
        <w:pStyle w:val="Default"/>
        <w:rPr>
          <w:sz w:val="18"/>
          <w:szCs w:val="18"/>
        </w:rPr>
      </w:pPr>
      <w:r>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264795</wp:posOffset>
            </wp:positionV>
            <wp:extent cx="2714625" cy="1699895"/>
            <wp:effectExtent l="0" t="0" r="9525" b="0"/>
            <wp:wrapTight wrapText="bothSides">
              <wp:wrapPolygon edited="0">
                <wp:start x="0" y="0"/>
                <wp:lineTo x="0" y="21301"/>
                <wp:lineTo x="21524" y="21301"/>
                <wp:lineTo x="21524" y="0"/>
                <wp:lineTo x="0" y="0"/>
              </wp:wrapPolygon>
            </wp:wrapTight>
            <wp:docPr id="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4625" cy="1699895"/>
                    </a:xfrm>
                    <a:prstGeom prst="rect">
                      <a:avLst/>
                    </a:prstGeom>
                    <a:noFill/>
                    <a:ln>
                      <a:noFill/>
                    </a:ln>
                  </pic:spPr>
                </pic:pic>
              </a:graphicData>
            </a:graphic>
          </wp:anchor>
        </w:drawing>
      </w:r>
    </w:p>
    <w:p w:rsidR="00F50AAB" w:rsidRDefault="00F50AAB" w:rsidP="00FC25CA">
      <w:pPr>
        <w:pStyle w:val="Default"/>
        <w:rPr>
          <w:sz w:val="18"/>
          <w:szCs w:val="18"/>
        </w:rPr>
      </w:pPr>
    </w:p>
    <w:p w:rsidR="00F307BD" w:rsidRDefault="00F50AAB" w:rsidP="00FC25CA">
      <w:pPr>
        <w:pStyle w:val="Default"/>
      </w:pPr>
      <w:r>
        <w:rPr>
          <w:sz w:val="18"/>
          <w:szCs w:val="18"/>
        </w:rPr>
        <w:t xml:space="preserve">Required condition visible at the end of the match: — </w:t>
      </w:r>
      <w:proofErr w:type="gramStart"/>
      <w:r>
        <w:rPr>
          <w:sz w:val="18"/>
          <w:szCs w:val="18"/>
        </w:rPr>
        <w:t>The</w:t>
      </w:r>
      <w:proofErr w:type="gramEnd"/>
      <w:r>
        <w:rPr>
          <w:sz w:val="18"/>
          <w:szCs w:val="18"/>
        </w:rPr>
        <w:t xml:space="preserve"> robotics insert is installed in the place shown. — The loop is no longer touching the robotic arm model. Required methods, constraints: — No team supplied object is touching the robotics insert. — The loop was released due to movement of the slider only. </w:t>
      </w:r>
      <w:r>
        <w:rPr>
          <w:b/>
          <w:bCs/>
          <w:sz w:val="18"/>
          <w:szCs w:val="18"/>
        </w:rPr>
        <w:t xml:space="preserve">Value/Insert: 25 Value/Insert + Loop: 55 </w:t>
      </w:r>
      <w:r>
        <w:rPr>
          <w:sz w:val="18"/>
          <w:szCs w:val="18"/>
        </w:rPr>
        <w:t>(Possible Scores = 25 or 55)</w:t>
      </w:r>
    </w:p>
    <w:p w:rsidR="00F307BD" w:rsidRDefault="00F307BD" w:rsidP="00FC25CA">
      <w:pPr>
        <w:pStyle w:val="Default"/>
      </w:pPr>
    </w:p>
    <w:p w:rsidR="00F50AAB" w:rsidRDefault="00F50AAB" w:rsidP="00FC25CA">
      <w:pPr>
        <w:pStyle w:val="Default"/>
        <w:rPr>
          <w:b/>
          <w:bCs/>
          <w:sz w:val="22"/>
          <w:szCs w:val="22"/>
        </w:rPr>
      </w:pPr>
    </w:p>
    <w:p w:rsidR="00F50AAB" w:rsidRDefault="00F50AAB" w:rsidP="00FC25CA">
      <w:pPr>
        <w:pStyle w:val="Default"/>
        <w:rPr>
          <w:b/>
          <w:bCs/>
          <w:sz w:val="22"/>
          <w:szCs w:val="22"/>
        </w:rPr>
      </w:pPr>
    </w:p>
    <w:p w:rsidR="007D3C71" w:rsidRDefault="007D3C71" w:rsidP="00FC25CA">
      <w:pPr>
        <w:pStyle w:val="Default"/>
        <w:rPr>
          <w:b/>
          <w:bCs/>
          <w:sz w:val="22"/>
          <w:szCs w:val="22"/>
        </w:rPr>
      </w:pPr>
    </w:p>
    <w:p w:rsidR="007D3C71" w:rsidRDefault="007D3C71" w:rsidP="00FC25CA">
      <w:pPr>
        <w:pStyle w:val="Default"/>
        <w:rPr>
          <w:b/>
          <w:bCs/>
          <w:sz w:val="22"/>
          <w:szCs w:val="22"/>
        </w:rPr>
      </w:pPr>
    </w:p>
    <w:p w:rsidR="007D3C71" w:rsidRDefault="007D3C71" w:rsidP="00FC25CA">
      <w:pPr>
        <w:pStyle w:val="Default"/>
        <w:rPr>
          <w:b/>
          <w:bCs/>
          <w:sz w:val="22"/>
          <w:szCs w:val="22"/>
        </w:rPr>
      </w:pPr>
    </w:p>
    <w:p w:rsidR="00F50AAB" w:rsidRPr="00740406" w:rsidRDefault="00F307BD" w:rsidP="00FC25CA">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Using the Right Senses </w:t>
      </w:r>
    </w:p>
    <w:p w:rsidR="00F307BD" w:rsidRDefault="00F307BD" w:rsidP="00FC25CA">
      <w:pPr>
        <w:pStyle w:val="Default"/>
        <w:rPr>
          <w:b/>
          <w:bCs/>
          <w:sz w:val="18"/>
          <w:szCs w:val="18"/>
        </w:rPr>
      </w:pPr>
    </w:p>
    <w:p w:rsidR="00F50AAB" w:rsidRDefault="00642696" w:rsidP="00F50AAB">
      <w:pPr>
        <w:pStyle w:val="Default"/>
        <w:rPr>
          <w:b/>
          <w:bCs/>
          <w:sz w:val="18"/>
          <w:szCs w:val="18"/>
        </w:rPr>
      </w:pPr>
      <w:r>
        <w:rPr>
          <w:b/>
          <w:bCs/>
          <w:noProof/>
          <w:sz w:val="18"/>
          <w:szCs w:val="18"/>
        </w:rPr>
        <w:drawing>
          <wp:anchor distT="0" distB="0" distL="114300" distR="114300" simplePos="0" relativeHeight="251662336" behindDoc="1" locked="0" layoutInCell="1" allowOverlap="1">
            <wp:simplePos x="0" y="0"/>
            <wp:positionH relativeFrom="column">
              <wp:posOffset>0</wp:posOffset>
            </wp:positionH>
            <wp:positionV relativeFrom="paragraph">
              <wp:posOffset>0</wp:posOffset>
            </wp:positionV>
            <wp:extent cx="2962275" cy="1581150"/>
            <wp:effectExtent l="0" t="0" r="9525" b="0"/>
            <wp:wrapTight wrapText="bothSides">
              <wp:wrapPolygon edited="0">
                <wp:start x="0" y="0"/>
                <wp:lineTo x="0" y="21340"/>
                <wp:lineTo x="21531" y="21340"/>
                <wp:lineTo x="21531" y="0"/>
                <wp:lineTo x="0" y="0"/>
              </wp:wrapPolygon>
            </wp:wrapTight>
            <wp:docPr id="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275" cy="1581150"/>
                    </a:xfrm>
                    <a:prstGeom prst="rect">
                      <a:avLst/>
                    </a:prstGeom>
                    <a:noFill/>
                    <a:ln>
                      <a:noFill/>
                    </a:ln>
                  </pic:spPr>
                </pic:pic>
              </a:graphicData>
            </a:graphic>
          </wp:anchor>
        </w:drawing>
      </w:r>
      <w:r w:rsidR="00F50AAB" w:rsidRPr="00F50AAB">
        <w:rPr>
          <w:sz w:val="18"/>
          <w:szCs w:val="18"/>
        </w:rPr>
        <w:t xml:space="preserve"> </w:t>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loop is no longer touching the senses model. Required methods, constraints: — </w:t>
      </w:r>
      <w:proofErr w:type="gramStart"/>
      <w:r w:rsidR="00F50AAB">
        <w:rPr>
          <w:sz w:val="18"/>
          <w:szCs w:val="18"/>
        </w:rPr>
        <w:t>The</w:t>
      </w:r>
      <w:proofErr w:type="gramEnd"/>
      <w:r w:rsidR="00F50AAB">
        <w:rPr>
          <w:sz w:val="18"/>
          <w:szCs w:val="18"/>
        </w:rPr>
        <w:t xml:space="preserve"> loop was released due to movement of the slider only. </w:t>
      </w:r>
      <w:r w:rsidR="00F50AAB">
        <w:rPr>
          <w:b/>
          <w:bCs/>
          <w:sz w:val="18"/>
          <w:szCs w:val="18"/>
        </w:rPr>
        <w:t>Value: 40</w:t>
      </w:r>
    </w:p>
    <w:p w:rsidR="00F307BD" w:rsidRDefault="00F307BD" w:rsidP="00F307BD">
      <w:pPr>
        <w:pStyle w:val="Default"/>
        <w:rPr>
          <w:b/>
          <w:bCs/>
          <w:sz w:val="18"/>
          <w:szCs w:val="18"/>
        </w:rPr>
      </w:pPr>
    </w:p>
    <w:p w:rsidR="00A53AC3" w:rsidRPr="00A53AC3" w:rsidRDefault="00A53AC3" w:rsidP="00A53AC3">
      <w:pPr>
        <w:autoSpaceDE w:val="0"/>
        <w:autoSpaceDN w:val="0"/>
        <w:adjustRightInd w:val="0"/>
        <w:rPr>
          <w:rFonts w:ascii="StoneSans" w:eastAsia="StoneSans" w:hAnsi="Bauhaus-Bold" w:cs="StoneSans"/>
          <w:b/>
          <w:bCs/>
          <w:color w:val="7030A0"/>
          <w:sz w:val="22"/>
          <w:szCs w:val="22"/>
          <w:lang w:eastAsia="en-US"/>
        </w:rPr>
      </w:pPr>
      <w:r w:rsidRPr="00A53AC3">
        <w:rPr>
          <w:rFonts w:ascii="StoneSans" w:eastAsia="StoneSans" w:hAnsi="Bauhaus-Bold" w:cs="StoneSans"/>
          <w:b/>
          <w:bCs/>
          <w:color w:val="7030A0"/>
          <w:sz w:val="22"/>
          <w:szCs w:val="22"/>
          <w:lang w:eastAsia="en-US"/>
        </w:rPr>
        <w:t xml:space="preserve">UPDATE #32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 xml:space="preserve">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RELEASE</w:t>
      </w:r>
      <w:r w:rsidRPr="00A53AC3">
        <w:rPr>
          <w:rFonts w:ascii="StoneSans" w:eastAsia="StoneSans" w:hAnsi="Bauhaus-Bold" w:cs="StoneSans"/>
          <w:b/>
          <w:bCs/>
          <w:color w:val="7030A0"/>
          <w:sz w:val="22"/>
          <w:szCs w:val="22"/>
          <w:lang w:eastAsia="en-US"/>
        </w:rPr>
        <w:t>”</w:t>
      </w:r>
    </w:p>
    <w:p w:rsidR="00A53AC3" w:rsidRP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 xml:space="preserve">For the Sense mission, </w:t>
      </w:r>
      <w:proofErr w:type="gramStart"/>
      <w:r w:rsidRPr="00A53AC3">
        <w:rPr>
          <w:rFonts w:ascii="StoneSans" w:eastAsia="StoneSans" w:hAnsi="Bauhaus-Bold" w:cs="StoneSans"/>
          <w:color w:val="7030A0"/>
          <w:sz w:val="18"/>
          <w:szCs w:val="18"/>
          <w:lang w:eastAsia="en-US"/>
        </w:rPr>
        <w:t>it</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w:t>
      </w:r>
      <w:proofErr w:type="gramEnd"/>
      <w:r w:rsidRPr="00A53AC3">
        <w:rPr>
          <w:rFonts w:ascii="StoneSans" w:eastAsia="StoneSans" w:hAnsi="Bauhaus-Bold" w:cs="StoneSans"/>
          <w:color w:val="7030A0"/>
          <w:sz w:val="18"/>
          <w:szCs w:val="18"/>
          <w:lang w:eastAsia="en-US"/>
        </w:rPr>
        <w:t xml:space="preserve"> important know the actual definition of </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release</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 xml:space="preserve"> To release something is to allow it to move or be taken.</w:t>
      </w:r>
    </w:p>
    <w:p w:rsidR="00F307BD" w:rsidRP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 xml:space="preserve">Release does not mean </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eject.</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 xml:space="preserve"> (Senses mission clarification)</w:t>
      </w:r>
    </w:p>
    <w:p w:rsidR="00F50AAB" w:rsidRDefault="00F50AAB" w:rsidP="00F307BD">
      <w:pPr>
        <w:pStyle w:val="Default"/>
        <w:rPr>
          <w:b/>
          <w:bCs/>
          <w:sz w:val="18"/>
          <w:szCs w:val="18"/>
        </w:rPr>
      </w:pPr>
    </w:p>
    <w:p w:rsidR="00F50AAB" w:rsidRDefault="00F50AAB" w:rsidP="00F307BD">
      <w:pPr>
        <w:pStyle w:val="Default"/>
        <w:rPr>
          <w:b/>
          <w:bCs/>
          <w:sz w:val="18"/>
          <w:szCs w:val="18"/>
        </w:rPr>
      </w:pPr>
    </w:p>
    <w:p w:rsidR="00F50AAB" w:rsidRDefault="00F50AAB" w:rsidP="00F307BD">
      <w:pPr>
        <w:pStyle w:val="Default"/>
        <w:rPr>
          <w:b/>
          <w:bCs/>
          <w:sz w:val="18"/>
          <w:szCs w:val="18"/>
        </w:rPr>
      </w:pPr>
    </w:p>
    <w:p w:rsidR="00F50AAB" w:rsidRDefault="00F50AAB" w:rsidP="00F307BD">
      <w:pPr>
        <w:pStyle w:val="Default"/>
        <w:rPr>
          <w:b/>
          <w:bCs/>
          <w:sz w:val="18"/>
          <w:szCs w:val="18"/>
        </w:rPr>
      </w:pPr>
    </w:p>
    <w:p w:rsidR="00F05551" w:rsidRDefault="00F05551" w:rsidP="00F307BD">
      <w:pPr>
        <w:pStyle w:val="Default"/>
        <w:rPr>
          <w:rFonts w:ascii="StoneSans-Bold" w:eastAsia="Calibri" w:hAnsi="StoneSans-Bold" w:cs="StoneSans-Bold"/>
          <w:b/>
          <w:bCs/>
          <w:color w:val="0067B4"/>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Thinking </w:t>
      </w:r>
      <w:proofErr w:type="gramStart"/>
      <w:r w:rsidRPr="00740406">
        <w:rPr>
          <w:rFonts w:ascii="StoneSans-Bold" w:eastAsia="Calibri" w:hAnsi="StoneSans-Bold" w:cs="StoneSans-Bold"/>
          <w:b/>
          <w:bCs/>
          <w:color w:val="0067B4"/>
        </w:rPr>
        <w:t>Outside</w:t>
      </w:r>
      <w:proofErr w:type="gramEnd"/>
      <w:r w:rsidR="00740406">
        <w:rPr>
          <w:rFonts w:ascii="StoneSans-Bold" w:eastAsia="Calibri" w:hAnsi="StoneSans-Bold" w:cs="StoneSans-Bold"/>
          <w:b/>
          <w:bCs/>
          <w:color w:val="0067B4"/>
        </w:rPr>
        <w:t xml:space="preserve"> </w:t>
      </w:r>
      <w:r w:rsidRPr="00740406">
        <w:rPr>
          <w:rFonts w:ascii="StoneSans-Bold" w:eastAsia="Calibri" w:hAnsi="StoneSans-Bold" w:cs="StoneSans-Bold"/>
          <w:b/>
          <w:bCs/>
          <w:color w:val="0067B4"/>
        </w:rPr>
        <w:t xml:space="preserve">the Box </w:t>
      </w:r>
    </w:p>
    <w:p w:rsidR="00F50AAB" w:rsidRDefault="00F50AAB" w:rsidP="00F307BD">
      <w:pPr>
        <w:pStyle w:val="Default"/>
        <w:rPr>
          <w:b/>
          <w:bCs/>
          <w:sz w:val="22"/>
          <w:szCs w:val="22"/>
        </w:rPr>
      </w:pPr>
    </w:p>
    <w:p w:rsidR="00F307BD" w:rsidRDefault="00F307BD" w:rsidP="00F307BD">
      <w:pPr>
        <w:pStyle w:val="Default"/>
        <w:rPr>
          <w:sz w:val="18"/>
          <w:szCs w:val="18"/>
        </w:rPr>
      </w:pPr>
    </w:p>
    <w:p w:rsidR="00F50AAB" w:rsidRDefault="00642696" w:rsidP="00F50AAB">
      <w:pPr>
        <w:pStyle w:val="Default"/>
        <w:rPr>
          <w:sz w:val="18"/>
          <w:szCs w:val="18"/>
        </w:rPr>
      </w:pPr>
      <w:r>
        <w:rPr>
          <w:b/>
          <w:bCs/>
          <w:noProof/>
          <w:sz w:val="18"/>
          <w:szCs w:val="18"/>
        </w:rPr>
        <w:drawing>
          <wp:anchor distT="0" distB="0" distL="114300" distR="114300" simplePos="0" relativeHeight="251663360" behindDoc="1" locked="0" layoutInCell="1" allowOverlap="1">
            <wp:simplePos x="0" y="0"/>
            <wp:positionH relativeFrom="column">
              <wp:posOffset>0</wp:posOffset>
            </wp:positionH>
            <wp:positionV relativeFrom="paragraph">
              <wp:posOffset>-3175</wp:posOffset>
            </wp:positionV>
            <wp:extent cx="1726565" cy="1371600"/>
            <wp:effectExtent l="0" t="0" r="6985" b="0"/>
            <wp:wrapTight wrapText="bothSides">
              <wp:wrapPolygon edited="0">
                <wp:start x="0" y="0"/>
                <wp:lineTo x="0" y="21300"/>
                <wp:lineTo x="21449" y="21300"/>
                <wp:lineTo x="21449" y="0"/>
                <wp:lineTo x="0" y="0"/>
              </wp:wrapPolygon>
            </wp:wrapTight>
            <wp:docPr id="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6565" cy="1371600"/>
                    </a:xfrm>
                    <a:prstGeom prst="rect">
                      <a:avLst/>
                    </a:prstGeom>
                    <a:noFill/>
                    <a:ln>
                      <a:noFill/>
                    </a:ln>
                  </pic:spPr>
                </pic:pic>
              </a:graphicData>
            </a:graphic>
          </wp:anchor>
        </w:drawing>
      </w:r>
      <w:r w:rsidR="00F50AAB" w:rsidRPr="00F50AAB">
        <w:rPr>
          <w:sz w:val="18"/>
          <w:szCs w:val="18"/>
        </w:rPr>
        <w:t xml:space="preserve"> </w:t>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idea model is no longer touching the box model. — If the idea is no longer touching the model, the bulb faces up. Required methods, constraints: — </w:t>
      </w:r>
      <w:proofErr w:type="gramStart"/>
      <w:r w:rsidR="00F50AAB">
        <w:rPr>
          <w:sz w:val="18"/>
          <w:szCs w:val="18"/>
        </w:rPr>
        <w:t>The</w:t>
      </w:r>
      <w:proofErr w:type="gramEnd"/>
      <w:r w:rsidR="00F50AAB">
        <w:rPr>
          <w:sz w:val="18"/>
          <w:szCs w:val="18"/>
        </w:rPr>
        <w:t xml:space="preserve"> box model was never in Base. </w:t>
      </w:r>
      <w:r w:rsidR="00F50AAB">
        <w:rPr>
          <w:b/>
          <w:bCs/>
          <w:sz w:val="18"/>
          <w:szCs w:val="18"/>
        </w:rPr>
        <w:t xml:space="preserve">Value/Idea Out, Bulb Down: 25 Value/Idea Out, Bulb Up: 40 </w:t>
      </w:r>
      <w:r w:rsidR="00F50AAB">
        <w:rPr>
          <w:sz w:val="18"/>
          <w:szCs w:val="18"/>
        </w:rPr>
        <w:t>(Possible Scores = 25 or 40)</w:t>
      </w:r>
    </w:p>
    <w:p w:rsidR="00F307BD" w:rsidRDefault="00F307BD" w:rsidP="00F307BD">
      <w:pPr>
        <w:pStyle w:val="Default"/>
        <w:rPr>
          <w:b/>
          <w:bCs/>
          <w:sz w:val="18"/>
          <w:szCs w:val="18"/>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#12</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w:t>
      </w:r>
      <w:r w:rsidR="00410702">
        <w:rPr>
          <w:rFonts w:ascii="StoneSans" w:eastAsia="StoneSans" w:hAnsi="Bauhaus-Bold" w:cs="StoneSans"/>
          <w:b/>
          <w:bCs/>
          <w:color w:val="7030A0"/>
          <w:sz w:val="22"/>
          <w:szCs w:val="22"/>
          <w:lang w:eastAsia="en-US"/>
        </w:rPr>
        <w:t>IDEA IN BASE</w:t>
      </w:r>
    </w:p>
    <w:p w:rsidR="00F307BD" w:rsidRPr="00410702" w:rsidRDefault="00812760"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 xml:space="preserve">Since </w:t>
      </w:r>
      <w:proofErr w:type="gramStart"/>
      <w:r w:rsidRPr="00410702">
        <w:rPr>
          <w:rFonts w:ascii="StoneSans" w:eastAsia="StoneSans" w:hAnsi="Bauhaus-Bold" w:cs="StoneSans"/>
          <w:color w:val="7030A0"/>
          <w:sz w:val="18"/>
          <w:szCs w:val="18"/>
          <w:lang w:eastAsia="en-US"/>
        </w:rPr>
        <w:t>it</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s</w:t>
      </w:r>
      <w:proofErr w:type="gramEnd"/>
      <w:r w:rsidRPr="00410702">
        <w:rPr>
          <w:rFonts w:ascii="StoneSans" w:eastAsia="StoneSans" w:hAnsi="Bauhaus-Bold" w:cs="StoneSans"/>
          <w:color w:val="7030A0"/>
          <w:sz w:val="18"/>
          <w:szCs w:val="18"/>
          <w:lang w:eastAsia="en-US"/>
        </w:rPr>
        <w:t xml:space="preserve"> not clear if the light bulb slab </w:t>
      </w:r>
      <w:r w:rsidR="00674A57">
        <w:rPr>
          <w:rFonts w:ascii="StoneSans" w:eastAsia="StoneSans" w:hAnsi="Bauhaus-Bold" w:cs="StoneSans"/>
          <w:color w:val="7030A0"/>
          <w:sz w:val="18"/>
          <w:szCs w:val="18"/>
          <w:lang w:eastAsia="en-US"/>
        </w:rPr>
        <w:t xml:space="preserve">is </w:t>
      </w:r>
      <w:r w:rsidRPr="00410702">
        <w:rPr>
          <w:rFonts w:ascii="StoneSans" w:eastAsia="StoneSans" w:hAnsi="Bauhaus-Bold" w:cs="StoneSans"/>
          <w:color w:val="7030A0"/>
          <w:sz w:val="18"/>
          <w:szCs w:val="18"/>
          <w:lang w:eastAsia="en-US"/>
        </w:rPr>
        <w:t xml:space="preserve">part of the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box</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mission model, you may bring this part to Base. (Rule 2 related </w:t>
      </w:r>
      <w:proofErr w:type="gramStart"/>
      <w:r w:rsidRPr="00410702">
        <w:rPr>
          <w:rFonts w:ascii="StoneSans" w:eastAsia="StoneSans" w:hAnsi="Bauhaus-Bold" w:cs="StoneSans"/>
          <w:color w:val="7030A0"/>
          <w:sz w:val="18"/>
          <w:szCs w:val="18"/>
          <w:lang w:eastAsia="en-US"/>
        </w:rPr>
        <w:t>mission</w:t>
      </w:r>
      <w:proofErr w:type="gramEnd"/>
      <w:r w:rsidRPr="00410702">
        <w:rPr>
          <w:rFonts w:ascii="StoneSans" w:eastAsia="StoneSans" w:hAnsi="Bauhaus-Bold" w:cs="StoneSans"/>
          <w:color w:val="7030A0"/>
          <w:sz w:val="18"/>
          <w:szCs w:val="18"/>
          <w:lang w:eastAsia="en-US"/>
        </w:rPr>
        <w:t xml:space="preserve"> ruling)</w:t>
      </w:r>
    </w:p>
    <w:p w:rsidR="00F50AAB" w:rsidRDefault="00F50AAB" w:rsidP="00F307BD">
      <w:pPr>
        <w:pStyle w:val="Default"/>
        <w:rPr>
          <w:b/>
          <w:bCs/>
          <w:sz w:val="22"/>
          <w:szCs w:val="22"/>
        </w:rPr>
      </w:pPr>
    </w:p>
    <w:p w:rsidR="00A53AC3" w:rsidRPr="00A53AC3" w:rsidRDefault="00A53AC3" w:rsidP="00A53AC3">
      <w:pPr>
        <w:autoSpaceDE w:val="0"/>
        <w:autoSpaceDN w:val="0"/>
        <w:adjustRightInd w:val="0"/>
        <w:rPr>
          <w:rFonts w:ascii="StoneSans" w:eastAsia="StoneSans" w:hAnsi="Bauhaus-Bold" w:cs="StoneSans"/>
          <w:b/>
          <w:bCs/>
          <w:color w:val="7030A0"/>
          <w:sz w:val="22"/>
          <w:szCs w:val="22"/>
          <w:lang w:eastAsia="en-US"/>
        </w:rPr>
      </w:pPr>
      <w:r w:rsidRPr="00A53AC3">
        <w:rPr>
          <w:rFonts w:ascii="StoneSans" w:eastAsia="StoneSans" w:hAnsi="Bauhaus-Bold" w:cs="StoneSans"/>
          <w:b/>
          <w:bCs/>
          <w:color w:val="7030A0"/>
          <w:sz w:val="22"/>
          <w:szCs w:val="22"/>
          <w:lang w:eastAsia="en-US"/>
        </w:rPr>
        <w:t xml:space="preserve">UPDATE #33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 xml:space="preserve"> BULB SIDEWAYS</w:t>
      </w:r>
    </w:p>
    <w:p w:rsidR="00A53AC3" w:rsidRP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 xml:space="preserve">If the bulb slab is on its side, that shall count as up. </w:t>
      </w:r>
      <w:proofErr w:type="gramStart"/>
      <w:r w:rsidRPr="00A53AC3">
        <w:rPr>
          <w:rFonts w:ascii="StoneSans" w:eastAsia="StoneSans" w:hAnsi="Bauhaus-Bold" w:cs="StoneSans"/>
          <w:color w:val="7030A0"/>
          <w:sz w:val="18"/>
          <w:szCs w:val="18"/>
          <w:lang w:eastAsia="en-US"/>
        </w:rPr>
        <w:t>(Out-Of-Box leniency announcement).</w:t>
      </w:r>
      <w:proofErr w:type="gramEnd"/>
    </w:p>
    <w:p w:rsidR="00740406" w:rsidRDefault="00740406">
      <w:pPr>
        <w:rPr>
          <w:rFonts w:ascii="StoneSans-Bold" w:eastAsia="Calibri" w:hAnsi="StoneSans-Bold" w:cs="StoneSans-Bold"/>
          <w:b/>
          <w:bCs/>
          <w:color w:val="0067B4"/>
          <w:lang w:eastAsia="en-US"/>
        </w:rPr>
      </w:pPr>
    </w:p>
    <w:p w:rsidR="00F50AAB" w:rsidRPr="00740406" w:rsidRDefault="00F307BD" w:rsidP="00F307BD">
      <w:pPr>
        <w:pStyle w:val="Default"/>
        <w:rPr>
          <w:b/>
          <w:bCs/>
        </w:rPr>
      </w:pPr>
      <w:r w:rsidRPr="00740406">
        <w:rPr>
          <w:rFonts w:ascii="StoneSans-Bold" w:eastAsia="Calibri" w:hAnsi="StoneSans-Bold" w:cs="StoneSans-Bold"/>
          <w:b/>
          <w:bCs/>
          <w:color w:val="0067B4"/>
        </w:rPr>
        <w:t>Remote Communications/Learning</w:t>
      </w:r>
      <w:r w:rsidRPr="00740406">
        <w:rPr>
          <w:b/>
          <w:bCs/>
        </w:rPr>
        <w:t xml:space="preserve"> </w:t>
      </w:r>
    </w:p>
    <w:p w:rsidR="00F307BD" w:rsidRDefault="00642696" w:rsidP="00F307BD">
      <w:pPr>
        <w:pStyle w:val="Default"/>
        <w:rPr>
          <w:b/>
          <w:bCs/>
          <w:sz w:val="18"/>
          <w:szCs w:val="18"/>
        </w:rPr>
      </w:pPr>
      <w:r>
        <w:rPr>
          <w:b/>
          <w:bCs/>
          <w:noProof/>
          <w:sz w:val="18"/>
          <w:szCs w:val="18"/>
        </w:rPr>
        <w:drawing>
          <wp:anchor distT="0" distB="0" distL="114300" distR="114300" simplePos="0" relativeHeight="251664384" behindDoc="1" locked="0" layoutInCell="1" allowOverlap="1">
            <wp:simplePos x="0" y="0"/>
            <wp:positionH relativeFrom="column">
              <wp:posOffset>0</wp:posOffset>
            </wp:positionH>
            <wp:positionV relativeFrom="paragraph">
              <wp:posOffset>269240</wp:posOffset>
            </wp:positionV>
            <wp:extent cx="2400300" cy="1296035"/>
            <wp:effectExtent l="0" t="0" r="0" b="0"/>
            <wp:wrapTight wrapText="bothSides">
              <wp:wrapPolygon edited="0">
                <wp:start x="0" y="0"/>
                <wp:lineTo x="0" y="21272"/>
                <wp:lineTo x="21429" y="21272"/>
                <wp:lineTo x="21429" y="0"/>
                <wp:lineTo x="0" y="0"/>
              </wp:wrapPolygon>
            </wp:wrapTight>
            <wp:docPr id="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1296035"/>
                    </a:xfrm>
                    <a:prstGeom prst="rect">
                      <a:avLst/>
                    </a:prstGeom>
                    <a:noFill/>
                    <a:ln>
                      <a:noFill/>
                    </a:ln>
                  </pic:spPr>
                </pic:pic>
              </a:graphicData>
            </a:graphic>
          </wp:anchor>
        </w:drawing>
      </w:r>
    </w:p>
    <w:p w:rsidR="00740406" w:rsidRDefault="00740406" w:rsidP="00F307BD">
      <w:pPr>
        <w:pStyle w:val="Default"/>
        <w:rPr>
          <w:b/>
          <w:bCs/>
          <w:sz w:val="18"/>
          <w:szCs w:val="18"/>
        </w:rPr>
      </w:pPr>
    </w:p>
    <w:p w:rsidR="00740406" w:rsidRDefault="00740406" w:rsidP="00740406">
      <w:pPr>
        <w:pStyle w:val="Default"/>
        <w:rPr>
          <w:b/>
          <w:bCs/>
          <w:sz w:val="18"/>
          <w:szCs w:val="18"/>
        </w:rPr>
      </w:pPr>
      <w:r>
        <w:rPr>
          <w:sz w:val="18"/>
          <w:szCs w:val="18"/>
        </w:rPr>
        <w:t xml:space="preserve">Required condition visible at the end of the match: — </w:t>
      </w:r>
      <w:proofErr w:type="gramStart"/>
      <w:r>
        <w:rPr>
          <w:sz w:val="18"/>
          <w:szCs w:val="18"/>
        </w:rPr>
        <w:t>None</w:t>
      </w:r>
      <w:proofErr w:type="gramEnd"/>
      <w:r>
        <w:rPr>
          <w:sz w:val="18"/>
          <w:szCs w:val="18"/>
        </w:rPr>
        <w:t xml:space="preserve">. Required methods, constraints: — </w:t>
      </w:r>
      <w:proofErr w:type="gramStart"/>
      <w:r>
        <w:rPr>
          <w:sz w:val="18"/>
          <w:szCs w:val="18"/>
        </w:rPr>
        <w:t>The</w:t>
      </w:r>
      <w:proofErr w:type="gramEnd"/>
      <w:r>
        <w:rPr>
          <w:sz w:val="18"/>
          <w:szCs w:val="18"/>
        </w:rPr>
        <w:t xml:space="preserve"> referee has seen the robot pull the slider west. </w:t>
      </w:r>
      <w:r>
        <w:rPr>
          <w:b/>
          <w:bCs/>
          <w:sz w:val="18"/>
          <w:szCs w:val="18"/>
        </w:rPr>
        <w:t>Value: 40</w:t>
      </w:r>
    </w:p>
    <w:p w:rsidR="00812760" w:rsidRDefault="00812760" w:rsidP="00740406">
      <w:pPr>
        <w:pStyle w:val="Default"/>
        <w:rPr>
          <w:b/>
          <w:bCs/>
          <w:sz w:val="18"/>
          <w:szCs w:val="18"/>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#6</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SHARED MISSION</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The screen and camera system works very well when set up perfectly. But an always-perfect setup is unrealistic to expect during</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tournaments. So this year</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s shared center model will represent sharing, simply because of what it is, and physically it won</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t work</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unless both teams activate it, but the</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 xml:space="preserve">POINTS you earn will not be dependent on the other team. </w:t>
      </w:r>
      <w:proofErr w:type="gramStart"/>
      <w:r w:rsidRPr="00812760">
        <w:rPr>
          <w:rFonts w:ascii="StoneSans" w:eastAsia="StoneSans" w:hAnsi="Bauhaus-Bold" w:cs="StoneSans"/>
          <w:color w:val="7030A0"/>
          <w:sz w:val="18"/>
          <w:szCs w:val="18"/>
          <w:lang w:eastAsia="en-US"/>
        </w:rPr>
        <w:t>(Reminder of Rule 2.)</w:t>
      </w:r>
      <w:proofErr w:type="gramEnd"/>
    </w:p>
    <w:p w:rsidR="003D17C6" w:rsidRDefault="003D17C6" w:rsidP="003D17C6">
      <w:pPr>
        <w:pStyle w:val="Default"/>
        <w:rPr>
          <w:b/>
          <w:bCs/>
          <w:sz w:val="18"/>
          <w:szCs w:val="18"/>
        </w:rPr>
      </w:pPr>
    </w:p>
    <w:p w:rsidR="003D17C6" w:rsidRPr="003D17C6" w:rsidRDefault="003D17C6" w:rsidP="003D17C6">
      <w:pPr>
        <w:autoSpaceDE w:val="0"/>
        <w:autoSpaceDN w:val="0"/>
        <w:adjustRightInd w:val="0"/>
        <w:spacing w:after="180" w:line="161" w:lineRule="atLeast"/>
        <w:rPr>
          <w:rFonts w:ascii="Helvetica 55 Roman" w:hAnsi="Helvetica 55 Roman" w:cs="Helvetica 55 Roman"/>
          <w:color w:val="000000"/>
          <w:sz w:val="18"/>
          <w:szCs w:val="18"/>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#26 </w:t>
      </w:r>
      <w:r w:rsidRPr="003D17C6">
        <w:rPr>
          <w:rFonts w:ascii="StoneSans" w:eastAsia="StoneSans" w:hAnsi="Bauhaus-Bold" w:cs="StoneSans"/>
          <w:b/>
          <w:bCs/>
          <w:color w:val="7030A0"/>
          <w:sz w:val="22"/>
          <w:szCs w:val="22"/>
          <w:lang w:eastAsia="en-US"/>
        </w:rPr>
        <w:t>–</w:t>
      </w:r>
      <w:r w:rsidRPr="003D17C6">
        <w:rPr>
          <w:rFonts w:ascii="StoneSans" w:eastAsia="StoneSans" w:hAnsi="Bauhaus-Bold" w:cs="StoneSans"/>
          <w:b/>
          <w:bCs/>
          <w:color w:val="7030A0"/>
          <w:sz w:val="22"/>
          <w:szCs w:val="22"/>
          <w:lang w:eastAsia="en-US"/>
        </w:rPr>
        <w:t xml:space="preserve"> COMMUNICATION </w:t>
      </w:r>
      <w:r w:rsidRPr="003D17C6">
        <w:rPr>
          <w:rFonts w:ascii="StoneSans" w:eastAsia="StoneSans" w:hAnsi="Bauhaus-Bold" w:cs="StoneSans"/>
          <w:b/>
          <w:bCs/>
          <w:color w:val="7030A0"/>
          <w:sz w:val="22"/>
          <w:szCs w:val="22"/>
          <w:lang w:eastAsia="en-US"/>
        </w:rPr>
        <w:t>“</w:t>
      </w:r>
      <w:r w:rsidRPr="003D17C6">
        <w:rPr>
          <w:rFonts w:ascii="StoneSans" w:eastAsia="StoneSans" w:hAnsi="Bauhaus-Bold" w:cs="StoneSans"/>
          <w:b/>
          <w:bCs/>
          <w:color w:val="7030A0"/>
          <w:sz w:val="22"/>
          <w:szCs w:val="22"/>
          <w:lang w:eastAsia="en-US"/>
        </w:rPr>
        <w:t>PULL</w:t>
      </w:r>
      <w:r w:rsidRPr="003D17C6">
        <w:rPr>
          <w:rFonts w:ascii="StoneSans" w:eastAsia="StoneSans" w:hAnsi="Bauhaus-Bold" w:cs="StoneSans"/>
          <w:b/>
          <w:bCs/>
          <w:color w:val="7030A0"/>
          <w:sz w:val="22"/>
          <w:szCs w:val="22"/>
          <w:lang w:eastAsia="en-US"/>
        </w:rPr>
        <w:t>”</w:t>
      </w:r>
    </w:p>
    <w:p w:rsidR="003D17C6" w:rsidRPr="00812760" w:rsidRDefault="003D17C6" w:rsidP="003D17C6">
      <w:pPr>
        <w:autoSpaceDE w:val="0"/>
        <w:autoSpaceDN w:val="0"/>
        <w:adjustRightInd w:val="0"/>
        <w:rPr>
          <w:rFonts w:ascii="StoneSans" w:eastAsia="StoneSans" w:hAnsi="Bauhaus-Bold" w:cs="StoneSans"/>
          <w:color w:val="7030A0"/>
          <w:sz w:val="18"/>
          <w:szCs w:val="18"/>
          <w:lang w:eastAsia="en-US"/>
        </w:rPr>
      </w:pPr>
      <w:r w:rsidRPr="003D17C6">
        <w:rPr>
          <w:rFonts w:ascii="StoneSans" w:eastAsia="StoneSans" w:hAnsi="Bauhaus-Bold" w:cs="StoneSans"/>
          <w:color w:val="7030A0"/>
          <w:sz w:val="18"/>
          <w:szCs w:val="18"/>
          <w:lang w:eastAsia="en-US"/>
        </w:rPr>
        <w:t>People are wondering if it</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s okay for the camera model</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s slider to be moved sideways or away from the robot. That means referees would wonder about this too, as referees are a lot like people. Since inconsistent rulings at tournaments are unfavorable, this Update is to reinforce that the mission</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 xml:space="preserve">s method constraint does say to </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pull</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 xml:space="preserve"> the slider, and </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pull</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 xml:space="preserve"> has a clear physical definition. Conclusion: Make sure the action you design is one that a referee will agree causes the slider to move toward the robot. Please don</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t send me questions and videos asking if your situation will score, as I won</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 xml:space="preserve">t be your referee. Instead, just know that the more compelled you feel to ask </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Is this okay?</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 xml:space="preserve"> the more risk you</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re taking. And for referees, as usual, if you don</w:t>
      </w:r>
      <w:r w:rsidRPr="003D17C6">
        <w:rPr>
          <w:rFonts w:ascii="StoneSans" w:eastAsia="StoneSans" w:hAnsi="Bauhaus-Bold" w:cs="StoneSans"/>
          <w:color w:val="7030A0"/>
          <w:sz w:val="18"/>
          <w:szCs w:val="18"/>
          <w:lang w:eastAsia="en-US"/>
        </w:rPr>
        <w:t>’</w:t>
      </w:r>
      <w:r w:rsidRPr="003D17C6">
        <w:rPr>
          <w:rFonts w:ascii="StoneSans" w:eastAsia="StoneSans" w:hAnsi="Bauhaus-Bold" w:cs="StoneSans"/>
          <w:color w:val="7030A0"/>
          <w:sz w:val="18"/>
          <w:szCs w:val="18"/>
          <w:lang w:eastAsia="en-US"/>
        </w:rPr>
        <w:t>t feel strong when ruling about a situation compared to the text that governs it: Rule 3.</w:t>
      </w:r>
    </w:p>
    <w:p w:rsidR="00F50AAB" w:rsidRDefault="00F50AAB" w:rsidP="00F307BD">
      <w:pPr>
        <w:pStyle w:val="Default"/>
        <w:rPr>
          <w:b/>
          <w:bCs/>
          <w:sz w:val="18"/>
          <w:szCs w:val="18"/>
        </w:rPr>
      </w:pPr>
    </w:p>
    <w:p w:rsidR="00740406" w:rsidRDefault="00740406" w:rsidP="00F307BD">
      <w:pPr>
        <w:pStyle w:val="Default"/>
        <w:rPr>
          <w:b/>
          <w:bCs/>
          <w:sz w:val="18"/>
          <w:szCs w:val="18"/>
        </w:rPr>
      </w:pPr>
    </w:p>
    <w:p w:rsidR="00740406" w:rsidRDefault="00740406" w:rsidP="00F307BD">
      <w:pPr>
        <w:pStyle w:val="Default"/>
        <w:rPr>
          <w:b/>
          <w:bCs/>
          <w:sz w:val="18"/>
          <w:szCs w:val="18"/>
        </w:rPr>
      </w:pPr>
    </w:p>
    <w:p w:rsidR="007D3C71" w:rsidRDefault="007D3C71">
      <w:pPr>
        <w:rPr>
          <w:rFonts w:ascii="VAG Round" w:hAnsi="VAG Round" w:cs="VAG Round"/>
          <w:b/>
          <w:bCs/>
          <w:color w:val="000000"/>
          <w:sz w:val="18"/>
          <w:szCs w:val="18"/>
          <w:lang w:eastAsia="en-US"/>
        </w:rPr>
      </w:pPr>
      <w:r>
        <w:rPr>
          <w:b/>
          <w:bCs/>
          <w:sz w:val="18"/>
          <w:szCs w:val="18"/>
        </w:rPr>
        <w:br w:type="page"/>
      </w: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lastRenderedPageBreak/>
        <w:t xml:space="preserve">Search Engine </w:t>
      </w:r>
    </w:p>
    <w:p w:rsidR="00F50AAB" w:rsidRDefault="00F50AAB" w:rsidP="00F307BD">
      <w:pPr>
        <w:pStyle w:val="Default"/>
        <w:rPr>
          <w:b/>
          <w:bCs/>
          <w:sz w:val="22"/>
          <w:szCs w:val="22"/>
        </w:rPr>
      </w:pPr>
    </w:p>
    <w:p w:rsidR="00F307BD" w:rsidRDefault="00F307BD" w:rsidP="00F307BD">
      <w:pPr>
        <w:pStyle w:val="Default"/>
        <w:rPr>
          <w:sz w:val="18"/>
          <w:szCs w:val="18"/>
        </w:rPr>
      </w:pPr>
    </w:p>
    <w:p w:rsidR="00F50AAB" w:rsidRDefault="00642696" w:rsidP="00F50AAB">
      <w:pPr>
        <w:pStyle w:val="Default"/>
        <w:rPr>
          <w:sz w:val="18"/>
          <w:szCs w:val="18"/>
        </w:rPr>
      </w:pPr>
      <w:r>
        <w:rPr>
          <w:b/>
          <w:bCs/>
          <w:noProof/>
          <w:sz w:val="18"/>
          <w:szCs w:val="18"/>
        </w:rPr>
        <w:drawing>
          <wp:anchor distT="0" distB="0" distL="114300" distR="114300" simplePos="0" relativeHeight="251665408" behindDoc="1" locked="0" layoutInCell="1" allowOverlap="1">
            <wp:simplePos x="0" y="0"/>
            <wp:positionH relativeFrom="column">
              <wp:posOffset>0</wp:posOffset>
            </wp:positionH>
            <wp:positionV relativeFrom="paragraph">
              <wp:posOffset>0</wp:posOffset>
            </wp:positionV>
            <wp:extent cx="3095625" cy="2139315"/>
            <wp:effectExtent l="0" t="0" r="9525" b="0"/>
            <wp:wrapTight wrapText="bothSides">
              <wp:wrapPolygon edited="0">
                <wp:start x="0" y="0"/>
                <wp:lineTo x="0" y="21350"/>
                <wp:lineTo x="21534" y="21350"/>
                <wp:lineTo x="21534" y="0"/>
                <wp:lineTo x="0" y="0"/>
              </wp:wrapPolygon>
            </wp:wrapTight>
            <wp:docPr id="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2139315"/>
                    </a:xfrm>
                    <a:prstGeom prst="rect">
                      <a:avLst/>
                    </a:prstGeom>
                    <a:noFill/>
                    <a:ln>
                      <a:noFill/>
                    </a:ln>
                  </pic:spPr>
                </pic:pic>
              </a:graphicData>
            </a:graphic>
          </wp:anchor>
        </w:drawing>
      </w:r>
      <w:r w:rsidR="00F50AAB" w:rsidRPr="00F50AAB">
        <w:rPr>
          <w:sz w:val="18"/>
          <w:szCs w:val="18"/>
        </w:rPr>
        <w:t xml:space="preserve"> </w:t>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color wheel has spun at least once. — If a single color appears in the white frame, its matching loop is no longer touching the model. — If two colors appear in the white frame, the remaining color’s loop is no longer touching the model. — Both “not desired” loops must be touching the model, in their holes. Required methods, constraints: — </w:t>
      </w:r>
      <w:proofErr w:type="gramStart"/>
      <w:r w:rsidR="00F50AAB">
        <w:rPr>
          <w:sz w:val="18"/>
          <w:szCs w:val="18"/>
        </w:rPr>
        <w:t>Nothing</w:t>
      </w:r>
      <w:proofErr w:type="gramEnd"/>
      <w:r w:rsidR="00F50AAB">
        <w:rPr>
          <w:sz w:val="18"/>
          <w:szCs w:val="18"/>
        </w:rPr>
        <w:t xml:space="preserve"> has caused the color wheel to spin except the slider being pushed. </w:t>
      </w:r>
      <w:r w:rsidR="00F50AAB">
        <w:rPr>
          <w:b/>
          <w:bCs/>
          <w:sz w:val="18"/>
          <w:szCs w:val="18"/>
        </w:rPr>
        <w:t xml:space="preserve">Value/Slider: 15 Value/Slider + Loop: 60 </w:t>
      </w:r>
      <w:r w:rsidR="00F50AAB">
        <w:rPr>
          <w:sz w:val="18"/>
          <w:szCs w:val="18"/>
        </w:rPr>
        <w:t>(Possible Scores = 15 or 60)</w:t>
      </w:r>
    </w:p>
    <w:p w:rsidR="00F307BD" w:rsidRDefault="00F307BD" w:rsidP="00F307BD">
      <w:pPr>
        <w:pStyle w:val="Default"/>
        <w:rPr>
          <w:b/>
          <w:bCs/>
          <w:sz w:val="18"/>
          <w:szCs w:val="18"/>
        </w:rPr>
      </w:pP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w:t>
      </w:r>
      <w:r w:rsidR="000A0123">
        <w:rPr>
          <w:rFonts w:ascii="StoneSans" w:eastAsia="StoneSans" w:hAnsi="Bauhaus-Bold" w:cs="StoneSans"/>
          <w:b/>
          <w:bCs/>
          <w:color w:val="7030A0"/>
          <w:sz w:val="22"/>
          <w:szCs w:val="22"/>
          <w:lang w:eastAsia="en-US"/>
        </w:rPr>
        <w:t>6</w:t>
      </w:r>
      <w:r w:rsidRPr="00136CEB">
        <w:rPr>
          <w:rFonts w:ascii="StoneSans" w:eastAsia="StoneSans" w:hAnsi="Bauhaus-Bold" w:cs="StoneSans"/>
          <w:b/>
          <w:bCs/>
          <w:color w:val="7030A0"/>
          <w:sz w:val="22"/>
          <w:szCs w:val="22"/>
          <w:lang w:eastAsia="en-US"/>
        </w:rPr>
        <w:t xml:space="preserve"> </w:t>
      </w:r>
      <w:r w:rsidR="00A53AC3">
        <w:rPr>
          <w:rFonts w:ascii="StoneSans" w:eastAsia="StoneSans" w:hAnsi="Bauhaus-Bold" w:cs="StoneSans"/>
          <w:b/>
          <w:bCs/>
          <w:color w:val="7030A0"/>
          <w:sz w:val="22"/>
          <w:szCs w:val="22"/>
          <w:lang w:eastAsia="en-US"/>
        </w:rPr>
        <w:t xml:space="preserve">- </w:t>
      </w:r>
      <w:r w:rsidR="000A0123">
        <w:rPr>
          <w:rFonts w:ascii="StoneSans" w:eastAsia="StoneSans" w:hAnsi="Bauhaus-Bold" w:cs="StoneSans"/>
          <w:b/>
          <w:bCs/>
          <w:color w:val="7030A0"/>
          <w:sz w:val="22"/>
          <w:szCs w:val="22"/>
          <w:lang w:eastAsia="en-US"/>
        </w:rPr>
        <w:t>SPIN AMOUNT</w:t>
      </w:r>
    </w:p>
    <w:p w:rsidR="00F50AAB" w:rsidRDefault="00410702" w:rsidP="000A0123">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 xml:space="preserve">Where the Search Engine mission requires the wheel to have been spun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at least once,</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that does not mean spun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some</w:t>
      </w:r>
      <w:r w:rsidR="000A0123">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amount.</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It means spun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at least one full revolution.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w:t>
      </w:r>
      <w:proofErr w:type="gramStart"/>
      <w:r w:rsidRPr="00410702">
        <w:rPr>
          <w:rFonts w:ascii="StoneSans" w:eastAsia="StoneSans" w:hAnsi="Bauhaus-Bold" w:cs="StoneSans"/>
          <w:color w:val="7030A0"/>
          <w:sz w:val="18"/>
          <w:szCs w:val="18"/>
          <w:lang w:eastAsia="en-US"/>
        </w:rPr>
        <w:t>My bad.</w:t>
      </w:r>
      <w:proofErr w:type="gramEnd"/>
      <w:r w:rsidRPr="00410702">
        <w:rPr>
          <w:rFonts w:ascii="StoneSans" w:eastAsia="StoneSans" w:hAnsi="Bauhaus-Bold" w:cs="StoneSans"/>
          <w:color w:val="7030A0"/>
          <w:sz w:val="18"/>
          <w:szCs w:val="18"/>
          <w:lang w:eastAsia="en-US"/>
        </w:rPr>
        <w:t xml:space="preserve"> (Mission clarification)</w:t>
      </w:r>
    </w:p>
    <w:p w:rsidR="000A0123" w:rsidRDefault="000A0123" w:rsidP="000A0123">
      <w:pPr>
        <w:autoSpaceDE w:val="0"/>
        <w:autoSpaceDN w:val="0"/>
        <w:adjustRightInd w:val="0"/>
        <w:rPr>
          <w:b/>
          <w:bCs/>
          <w:sz w:val="22"/>
          <w:szCs w:val="22"/>
        </w:rPr>
      </w:pPr>
    </w:p>
    <w:p w:rsidR="00A53AC3" w:rsidRDefault="00A53AC3" w:rsidP="000A0123">
      <w:pPr>
        <w:autoSpaceDE w:val="0"/>
        <w:autoSpaceDN w:val="0"/>
        <w:adjustRightInd w:val="0"/>
        <w:rPr>
          <w:b/>
          <w:bCs/>
          <w:sz w:val="22"/>
          <w:szCs w:val="22"/>
        </w:rPr>
      </w:pPr>
    </w:p>
    <w:p w:rsidR="000A0123" w:rsidRDefault="000A0123" w:rsidP="000A0123">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#22 </w:t>
      </w:r>
      <w:r w:rsidR="00A53AC3">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SEARCH ENGINE SLIDER</w:t>
      </w:r>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After being used to spin the wheel 1+ times, the final location of the slider doesn</w:t>
      </w: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t matter.</w:t>
      </w:r>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When earning only 15 points for the Search Engine mission, you will still get those points no matter what happens to any</w:t>
      </w:r>
      <w:r>
        <w:rPr>
          <w:rFonts w:ascii="StoneSans" w:eastAsia="StoneSans" w:hAnsi="Bauhaus-Bold" w:cs="StoneSans"/>
          <w:color w:val="7030A0"/>
          <w:sz w:val="18"/>
          <w:szCs w:val="18"/>
          <w:lang w:eastAsia="en-US"/>
        </w:rPr>
        <w:t xml:space="preserve"> </w:t>
      </w:r>
      <w:r w:rsidRPr="000A0123">
        <w:rPr>
          <w:rFonts w:ascii="StoneSans" w:eastAsia="StoneSans" w:hAnsi="Bauhaus-Bold" w:cs="StoneSans"/>
          <w:color w:val="7030A0"/>
          <w:sz w:val="18"/>
          <w:szCs w:val="18"/>
          <w:lang w:eastAsia="en-US"/>
        </w:rPr>
        <w:t xml:space="preserve">loops. (Mission text reminder and correction) </w:t>
      </w:r>
    </w:p>
    <w:p w:rsidR="000A0123" w:rsidRDefault="000A0123" w:rsidP="00F307BD">
      <w:pPr>
        <w:pStyle w:val="Default"/>
        <w:rPr>
          <w:b/>
          <w:bCs/>
          <w:sz w:val="22"/>
          <w:szCs w:val="22"/>
        </w:rPr>
      </w:pPr>
    </w:p>
    <w:p w:rsidR="000A0123" w:rsidRDefault="000A0123" w:rsidP="000A0123">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#23 </w:t>
      </w:r>
      <w:r w:rsidR="00A53AC3">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SEARCH ENGINE COLORS FOR 60</w:t>
      </w:r>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If one color is ENTIRELY in the frame, take the matching loop.</w:t>
      </w:r>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If one color is ENTIRELY above the frame, take the matching loop.</w:t>
      </w:r>
    </w:p>
    <w:p w:rsidR="000A0123" w:rsidRPr="000A0123"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t>
      </w:r>
      <w:r w:rsidRPr="000A0123">
        <w:rPr>
          <w:rFonts w:ascii="StoneSans" w:eastAsia="StoneSans" w:hAnsi="Bauhaus-Bold" w:cs="StoneSans"/>
          <w:color w:val="7030A0"/>
          <w:sz w:val="18"/>
          <w:szCs w:val="18"/>
          <w:lang w:eastAsia="en-US"/>
        </w:rPr>
        <w:t xml:space="preserve"> If one color is ENTIRELY above the frame AND another color is ENTIRELY in the frame, take EITHER matching</w:t>
      </w:r>
      <w:r w:rsidR="00FA0671">
        <w:rPr>
          <w:rFonts w:ascii="StoneSans" w:eastAsia="StoneSans" w:hAnsi="Bauhaus-Bold" w:cs="StoneSans"/>
          <w:color w:val="7030A0"/>
          <w:sz w:val="18"/>
          <w:szCs w:val="18"/>
          <w:lang w:eastAsia="en-US"/>
        </w:rPr>
        <w:t xml:space="preserve"> </w:t>
      </w:r>
      <w:r w:rsidRPr="000A0123">
        <w:rPr>
          <w:rFonts w:ascii="StoneSans" w:eastAsia="StoneSans" w:hAnsi="Bauhaus-Bold" w:cs="StoneSans"/>
          <w:color w:val="7030A0"/>
          <w:sz w:val="18"/>
          <w:szCs w:val="18"/>
          <w:lang w:eastAsia="en-US"/>
        </w:rPr>
        <w:t>loop, but not both. (Mission correction/leniency announced)</w:t>
      </w:r>
    </w:p>
    <w:p w:rsidR="00812760" w:rsidRDefault="00812760" w:rsidP="00F307BD">
      <w:pPr>
        <w:pStyle w:val="Default"/>
        <w:rPr>
          <w:rFonts w:ascii="StoneSans-Bold" w:eastAsia="Calibri" w:hAnsi="StoneSans-Bold" w:cs="StoneSans-Bold"/>
          <w:b/>
          <w:bCs/>
          <w:color w:val="0067B4"/>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Sports</w:t>
      </w:r>
    </w:p>
    <w:p w:rsidR="00F50AAB" w:rsidRDefault="00F50AAB" w:rsidP="00F307BD">
      <w:pPr>
        <w:pStyle w:val="Default"/>
        <w:rPr>
          <w:b/>
          <w:bCs/>
          <w:sz w:val="22"/>
          <w:szCs w:val="22"/>
        </w:rPr>
      </w:pPr>
    </w:p>
    <w:p w:rsidR="00F50AAB" w:rsidRDefault="00642696" w:rsidP="00F50AAB">
      <w:pPr>
        <w:pStyle w:val="Default"/>
        <w:rPr>
          <w:sz w:val="18"/>
          <w:szCs w:val="18"/>
        </w:rPr>
      </w:pPr>
      <w:r>
        <w:rPr>
          <w:noProof/>
          <w:szCs w:val="18"/>
        </w:rPr>
        <w:drawing>
          <wp:anchor distT="0" distB="0" distL="114300" distR="114300" simplePos="0" relativeHeight="251666432" behindDoc="1" locked="0" layoutInCell="1" allowOverlap="1">
            <wp:simplePos x="0" y="0"/>
            <wp:positionH relativeFrom="column">
              <wp:posOffset>0</wp:posOffset>
            </wp:positionH>
            <wp:positionV relativeFrom="paragraph">
              <wp:posOffset>635</wp:posOffset>
            </wp:positionV>
            <wp:extent cx="3305175" cy="1152525"/>
            <wp:effectExtent l="0" t="0" r="9525" b="9525"/>
            <wp:wrapTight wrapText="bothSides">
              <wp:wrapPolygon edited="0">
                <wp:start x="0" y="0"/>
                <wp:lineTo x="0" y="21421"/>
                <wp:lineTo x="21538" y="21421"/>
                <wp:lineTo x="21538" y="0"/>
                <wp:lineTo x="0" y="0"/>
              </wp:wrapPolygon>
            </wp:wrapTight>
            <wp:docPr id="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175" cy="1152525"/>
                    </a:xfrm>
                    <a:prstGeom prst="rect">
                      <a:avLst/>
                    </a:prstGeom>
                    <a:noFill/>
                    <a:ln>
                      <a:noFill/>
                    </a:ln>
                  </pic:spPr>
                </pic:pic>
              </a:graphicData>
            </a:graphic>
          </wp:anchor>
        </w:drawing>
      </w:r>
      <w:r w:rsidR="00F50AAB" w:rsidRPr="00F50AAB">
        <w:rPr>
          <w:sz w:val="18"/>
          <w:szCs w:val="18"/>
        </w:rPr>
        <w:t xml:space="preserve"> </w:t>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ball is touching the mat in the net. Required methods, constraints: — All equipment involved with the shot was completely east/north of the “Shot Lines” while sending the ball to the net. </w:t>
      </w:r>
      <w:r w:rsidR="00F50AAB">
        <w:rPr>
          <w:b/>
          <w:bCs/>
          <w:sz w:val="18"/>
          <w:szCs w:val="18"/>
        </w:rPr>
        <w:t xml:space="preserve">Value/“Took A Shot”: 30 Value/Shot + Goal: 60 </w:t>
      </w:r>
      <w:r w:rsidR="00F50AAB">
        <w:rPr>
          <w:sz w:val="18"/>
          <w:szCs w:val="18"/>
        </w:rPr>
        <w:t>(Possible Scores = 30 or 60)</w:t>
      </w:r>
    </w:p>
    <w:p w:rsidR="00812760" w:rsidRDefault="00812760" w:rsidP="00F50AAB">
      <w:pPr>
        <w:pStyle w:val="Default"/>
        <w:rPr>
          <w:sz w:val="18"/>
          <w:szCs w:val="18"/>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#9</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GET BALL OUT OF WAY</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If the robot leaves the ball outside Base in an undesirable place, you or the referee may move it away at any time, but</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it may no longer</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be used for anything. (New exception to Rule 38)</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#10</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EAST OF SHOT LINE</w:t>
      </w:r>
    </w:p>
    <w:p w:rsidR="00812760" w:rsidRP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If the robot is taking a shot at the goal, the entire robot needs to be east of the shot line. (Reminder of Rules 2, 12)</w:t>
      </w:r>
    </w:p>
    <w:p w:rsidR="00F307BD" w:rsidRDefault="00F307BD" w:rsidP="00F307BD">
      <w:pPr>
        <w:pStyle w:val="Default"/>
        <w:rPr>
          <w:b/>
          <w:bCs/>
          <w:sz w:val="18"/>
          <w:szCs w:val="18"/>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#11</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WHAT IS A SHOT</w:t>
      </w:r>
    </w:p>
    <w:p w:rsidR="00740406"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When a word isn</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t given an FLL definition, please use the common understanding of the word. Only because it has been frequently</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requested</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 xml:space="preserve"> Our meaning of </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take a shot</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 xml:space="preserve"> is to release or propel the ball in a way the referee thinks was designed to cause the ball</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to come to rest in scoring position. If you</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re not sure the action you</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re designing will look like a shot to any referee, design a different</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action. (Policy announcement, mission clarification, and strategy advice)</w:t>
      </w:r>
    </w:p>
    <w:p w:rsidR="00A53AC3" w:rsidRDefault="00A53AC3" w:rsidP="00812760">
      <w:pPr>
        <w:autoSpaceDE w:val="0"/>
        <w:autoSpaceDN w:val="0"/>
        <w:adjustRightInd w:val="0"/>
        <w:rPr>
          <w:rFonts w:ascii="StoneSans" w:eastAsia="StoneSans" w:hAnsi="Bauhaus-Bold" w:cs="StoneSans"/>
          <w:color w:val="7030A0"/>
          <w:sz w:val="18"/>
          <w:szCs w:val="18"/>
          <w:lang w:eastAsia="en-US"/>
        </w:rPr>
      </w:pPr>
    </w:p>
    <w:p w:rsidR="00A53AC3" w:rsidRPr="00A53AC3" w:rsidRDefault="00A53AC3" w:rsidP="00A53AC3">
      <w:pPr>
        <w:autoSpaceDE w:val="0"/>
        <w:autoSpaceDN w:val="0"/>
        <w:adjustRightInd w:val="0"/>
        <w:rPr>
          <w:rFonts w:ascii="StoneSans" w:eastAsia="StoneSans" w:hAnsi="Bauhaus-Bold" w:cs="StoneSans"/>
          <w:b/>
          <w:bCs/>
          <w:color w:val="7030A0"/>
          <w:sz w:val="22"/>
          <w:szCs w:val="22"/>
          <w:lang w:eastAsia="en-US"/>
        </w:rPr>
      </w:pPr>
      <w:r w:rsidRPr="00A53AC3">
        <w:rPr>
          <w:rFonts w:ascii="StoneSans" w:eastAsia="StoneSans" w:hAnsi="Bauhaus-Bold" w:cs="StoneSans"/>
          <w:b/>
          <w:bCs/>
          <w:color w:val="7030A0"/>
          <w:sz w:val="22"/>
          <w:szCs w:val="22"/>
          <w:lang w:eastAsia="en-US"/>
        </w:rPr>
        <w:t xml:space="preserve">UPDATE #31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 xml:space="preserve"> DURING THE SHOT</w:t>
      </w:r>
    </w:p>
    <w:p w:rsid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 xml:space="preserve">The process of </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sending</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 xml:space="preserve"> the ball is complete as the ball loses contact with whatever moved it. At that loss-of-contact time, the shot</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lines no longer matter. (Sports mission clarification)</w:t>
      </w: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Default="00BA30DF" w:rsidP="00812760">
      <w:pPr>
        <w:autoSpaceDE w:val="0"/>
        <w:autoSpaceDN w:val="0"/>
        <w:adjustRightInd w:val="0"/>
        <w:rPr>
          <w:rFonts w:ascii="StoneSans" w:eastAsia="StoneSans" w:hAnsi="Bauhaus-Bold" w:cs="StoneSans"/>
          <w:color w:val="7030A0"/>
          <w:sz w:val="18"/>
          <w:szCs w:val="18"/>
          <w:lang w:eastAsia="en-US"/>
        </w:rPr>
      </w:pPr>
    </w:p>
    <w:p w:rsidR="00BA30DF" w:rsidRPr="00812760" w:rsidRDefault="00BA30DF" w:rsidP="00812760">
      <w:pPr>
        <w:autoSpaceDE w:val="0"/>
        <w:autoSpaceDN w:val="0"/>
        <w:adjustRightInd w:val="0"/>
        <w:rPr>
          <w:rFonts w:ascii="StoneSans" w:eastAsia="StoneSans" w:hAnsi="Bauhaus-Bold" w:cs="StoneSans"/>
          <w:color w:val="7030A0"/>
          <w:sz w:val="18"/>
          <w:szCs w:val="18"/>
          <w:lang w:eastAsia="en-US"/>
        </w:rPr>
      </w:pPr>
    </w:p>
    <w:p w:rsidR="00F05551" w:rsidRDefault="00F05551" w:rsidP="00F307BD">
      <w:pPr>
        <w:pStyle w:val="Default"/>
        <w:rPr>
          <w:rFonts w:ascii="StoneSans-Bold" w:eastAsia="Calibri" w:hAnsi="StoneSans-Bold" w:cs="StoneSans-Bold"/>
          <w:b/>
          <w:bCs/>
          <w:color w:val="0067B4"/>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Reverse Engineering </w:t>
      </w:r>
    </w:p>
    <w:p w:rsidR="00F50AAB" w:rsidRDefault="00F50AAB" w:rsidP="00F307BD">
      <w:pPr>
        <w:pStyle w:val="Default"/>
        <w:rPr>
          <w:b/>
          <w:bCs/>
          <w:sz w:val="22"/>
          <w:szCs w:val="22"/>
        </w:rPr>
      </w:pPr>
    </w:p>
    <w:p w:rsidR="00F50AAB" w:rsidRDefault="00642696" w:rsidP="00F50AAB">
      <w:pPr>
        <w:pStyle w:val="Default"/>
        <w:rPr>
          <w:sz w:val="18"/>
          <w:szCs w:val="18"/>
        </w:rPr>
      </w:pPr>
      <w:r>
        <w:rPr>
          <w:noProof/>
          <w:szCs w:val="18"/>
        </w:rPr>
        <w:drawing>
          <wp:anchor distT="0" distB="0" distL="114300" distR="114300" simplePos="0" relativeHeight="251667456" behindDoc="1" locked="0" layoutInCell="1" allowOverlap="1">
            <wp:simplePos x="0" y="0"/>
            <wp:positionH relativeFrom="column">
              <wp:posOffset>0</wp:posOffset>
            </wp:positionH>
            <wp:positionV relativeFrom="paragraph">
              <wp:posOffset>-635</wp:posOffset>
            </wp:positionV>
            <wp:extent cx="2171700" cy="1857375"/>
            <wp:effectExtent l="0" t="0" r="0" b="9525"/>
            <wp:wrapTight wrapText="bothSides">
              <wp:wrapPolygon edited="0">
                <wp:start x="0" y="0"/>
                <wp:lineTo x="0" y="21489"/>
                <wp:lineTo x="21411" y="21489"/>
                <wp:lineTo x="21411" y="0"/>
                <wp:lineTo x="0" y="0"/>
              </wp:wrapPolygon>
            </wp:wrapTight>
            <wp:docPr id="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1700" cy="1857375"/>
                    </a:xfrm>
                    <a:prstGeom prst="rect">
                      <a:avLst/>
                    </a:prstGeom>
                    <a:noFill/>
                    <a:ln>
                      <a:noFill/>
                    </a:ln>
                  </pic:spPr>
                </pic:pic>
              </a:graphicData>
            </a:graphic>
          </wp:anchor>
        </w:drawing>
      </w:r>
      <w:r w:rsidR="00F50AAB">
        <w:rPr>
          <w:sz w:val="18"/>
          <w:szCs w:val="18"/>
        </w:rPr>
        <w:t xml:space="preserve">Required condition visible at the end of the match: — </w:t>
      </w:r>
      <w:proofErr w:type="gramStart"/>
      <w:r w:rsidR="00F50AAB">
        <w:rPr>
          <w:sz w:val="18"/>
          <w:szCs w:val="18"/>
        </w:rPr>
        <w:t>Your</w:t>
      </w:r>
      <w:proofErr w:type="gramEnd"/>
      <w:r w:rsidR="00F50AAB">
        <w:rPr>
          <w:sz w:val="18"/>
          <w:szCs w:val="18"/>
        </w:rPr>
        <w:t xml:space="preserve"> basket is in Base. — You have built a model “identical” to the one the other team put in your basket. Connections need to be the same, but where rotation is a factor, “close” is okay. — The model is in base. Required methods, constraints: — </w:t>
      </w:r>
      <w:proofErr w:type="gramStart"/>
      <w:r w:rsidR="00F50AAB">
        <w:rPr>
          <w:sz w:val="18"/>
          <w:szCs w:val="18"/>
        </w:rPr>
        <w:t>None</w:t>
      </w:r>
      <w:proofErr w:type="gramEnd"/>
      <w:r w:rsidR="00F50AAB">
        <w:rPr>
          <w:sz w:val="18"/>
          <w:szCs w:val="18"/>
        </w:rPr>
        <w:t xml:space="preserve">. </w:t>
      </w:r>
      <w:r w:rsidR="00F50AAB">
        <w:rPr>
          <w:b/>
          <w:bCs/>
          <w:sz w:val="18"/>
          <w:szCs w:val="18"/>
        </w:rPr>
        <w:t xml:space="preserve">Value/Basket: 30 Value/Basket + Model: 45 </w:t>
      </w:r>
      <w:r w:rsidR="00F50AAB">
        <w:rPr>
          <w:sz w:val="18"/>
          <w:szCs w:val="18"/>
        </w:rPr>
        <w:t>(Possible Scores = 30 or 45)</w:t>
      </w:r>
    </w:p>
    <w:p w:rsidR="00136CEB" w:rsidRDefault="00136CEB" w:rsidP="00F50AAB">
      <w:pPr>
        <w:pStyle w:val="Default"/>
        <w:rPr>
          <w:sz w:val="18"/>
          <w:szCs w:val="18"/>
        </w:rPr>
      </w:pPr>
    </w:p>
    <w:p w:rsidR="00136CEB" w:rsidRPr="00136CEB" w:rsidRDefault="00136CEB" w:rsidP="00136CEB">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1 - REVERSE ENGINEERING</w:t>
      </w:r>
    </w:p>
    <w:p w:rsidR="00410702" w:rsidRDefault="00136CEB" w:rsidP="00A56360">
      <w:pPr>
        <w:autoSpaceDE w:val="0"/>
        <w:autoSpaceDN w:val="0"/>
        <w:adjustRightInd w:val="0"/>
        <w:rPr>
          <w:rFonts w:ascii="StoneSans" w:eastAsia="StoneSans" w:hAnsi="Bauhaus-Bold" w:cs="StoneSans"/>
          <w:color w:val="7030A0"/>
          <w:sz w:val="18"/>
          <w:szCs w:val="18"/>
          <w:lang w:eastAsia="en-US"/>
        </w:rPr>
      </w:pPr>
      <w:r w:rsidRPr="00136CEB">
        <w:rPr>
          <w:rFonts w:ascii="StoneSans" w:eastAsia="StoneSans" w:hAnsi="Bauhaus-Bold" w:cs="StoneSans"/>
          <w:color w:val="7030A0"/>
          <w:sz w:val="18"/>
          <w:szCs w:val="18"/>
          <w:lang w:eastAsia="en-US"/>
        </w:rPr>
        <w:t xml:space="preserve">This relates to the setup of the </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Reverse Engineering</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 xml:space="preserve"> models, described on Page 10 of the Challenge Document. During setup at a tournament, you build your FIRST 6-piece model and hand-place it in a basket on its mark on the opposing team</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 xml:space="preserve">s field (and their FIRST model will placed on your field). Once the match starts, your robot goes and gets the basket on YOUR field, and brings it to YOUR Base, so you can build your SECOND 6-piece model </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 xml:space="preserve"> a replica of the other team</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s FIRST model. Of course in practice, you can only pretend a trade has occurred.</w:t>
      </w:r>
      <w:r w:rsidR="00A56360">
        <w:rPr>
          <w:rFonts w:ascii="StoneSans" w:eastAsia="StoneSans" w:hAnsi="Bauhaus-Bold" w:cs="StoneSans"/>
          <w:color w:val="7030A0"/>
          <w:sz w:val="18"/>
          <w:szCs w:val="18"/>
          <w:lang w:eastAsia="en-US"/>
        </w:rPr>
        <w:t xml:space="preserve">   </w:t>
      </w:r>
    </w:p>
    <w:p w:rsidR="00410702" w:rsidRDefault="00410702" w:rsidP="00A56360">
      <w:pPr>
        <w:autoSpaceDE w:val="0"/>
        <w:autoSpaceDN w:val="0"/>
        <w:adjustRightInd w:val="0"/>
        <w:rPr>
          <w:rFonts w:ascii="StoneSans" w:eastAsia="StoneSans" w:hAnsi="Bauhaus-Bold" w:cs="StoneSans"/>
          <w:color w:val="7030A0"/>
          <w:sz w:val="18"/>
          <w:szCs w:val="18"/>
          <w:lang w:eastAsia="en-US"/>
        </w:rPr>
      </w:pPr>
    </w:p>
    <w:p w:rsidR="00410702"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1</w:t>
      </w:r>
      <w:r>
        <w:rPr>
          <w:rFonts w:ascii="StoneSans" w:eastAsia="StoneSans" w:hAnsi="Bauhaus-Bold" w:cs="StoneSans"/>
          <w:b/>
          <w:bCs/>
          <w:color w:val="7030A0"/>
          <w:sz w:val="22"/>
          <w:szCs w:val="22"/>
          <w:lang w:eastAsia="en-US"/>
        </w:rPr>
        <w:t>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REVERSE</w:t>
      </w:r>
      <w:r>
        <w:rPr>
          <w:rFonts w:ascii="StoneSans" w:eastAsia="StoneSans" w:hAnsi="Bauhaus-Bold" w:cs="StoneSans"/>
          <w:b/>
          <w:bCs/>
          <w:color w:val="7030A0"/>
          <w:sz w:val="22"/>
          <w:szCs w:val="22"/>
          <w:lang w:eastAsia="en-US"/>
        </w:rPr>
        <w:t xml:space="preserve"> ENGINEERING WORKSPACE AND TIME</w:t>
      </w:r>
      <w:r w:rsidRPr="00136CEB">
        <w:rPr>
          <w:rFonts w:ascii="StoneSans" w:eastAsia="StoneSans" w:hAnsi="Bauhaus-Bold" w:cs="StoneSans"/>
          <w:b/>
          <w:bCs/>
          <w:color w:val="7030A0"/>
          <w:sz w:val="22"/>
          <w:szCs w:val="22"/>
          <w:lang w:eastAsia="en-US"/>
        </w:rPr>
        <w:t xml:space="preserve"> </w:t>
      </w:r>
    </w:p>
    <w:p w:rsidR="00136CEB"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The Rules allow only two team members at the table at a time, and they also require scoring objects to be in view of the referee during</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the whole match. So the replication work must be performed at the table by one of the two current drivers. Also: Yes, this mission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takes time during setup, and during the match. Before the match: Do not expect tournaments to help teams with this mission by</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extending setup time. This is YOUR challenge. With practice, your construction can take just a few seconds. You can make a simple</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shape, helping yourself as well as the other team, or you can enjoy challenging them and yourselves by making a complicated design.</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During the match, you don</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t have to do this mission. (Reminder of Rules 34, 35, plus a rant)</w:t>
      </w:r>
      <w:r w:rsidR="00A56360">
        <w:rPr>
          <w:rFonts w:ascii="StoneSans" w:eastAsia="StoneSans" w:hAnsi="Bauhaus-Bold" w:cs="StoneSans"/>
          <w:color w:val="7030A0"/>
          <w:sz w:val="18"/>
          <w:szCs w:val="18"/>
          <w:lang w:eastAsia="en-US"/>
        </w:rPr>
        <w:t xml:space="preserve"> </w:t>
      </w:r>
    </w:p>
    <w:p w:rsidR="00963405" w:rsidRDefault="00963405" w:rsidP="00410702">
      <w:pPr>
        <w:autoSpaceDE w:val="0"/>
        <w:autoSpaceDN w:val="0"/>
        <w:adjustRightInd w:val="0"/>
        <w:rPr>
          <w:rFonts w:ascii="StoneSans" w:eastAsia="StoneSans" w:hAnsi="Bauhaus-Bold" w:cs="StoneSans"/>
          <w:color w:val="7030A0"/>
          <w:sz w:val="18"/>
          <w:szCs w:val="18"/>
          <w:lang w:eastAsia="en-US"/>
        </w:rPr>
      </w:pPr>
    </w:p>
    <w:p w:rsidR="00963405" w:rsidRDefault="00963405" w:rsidP="00963405">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#24</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REVERSE</w:t>
      </w:r>
      <w:r>
        <w:rPr>
          <w:rFonts w:ascii="StoneSans" w:eastAsia="StoneSans" w:hAnsi="Bauhaus-Bold" w:cs="StoneSans"/>
          <w:b/>
          <w:bCs/>
          <w:color w:val="7030A0"/>
          <w:sz w:val="22"/>
          <w:szCs w:val="22"/>
          <w:lang w:eastAsia="en-US"/>
        </w:rPr>
        <w:t xml:space="preserve"> ENGINEERING REVISITED</w:t>
      </w:r>
      <w:r w:rsidRPr="00136CEB">
        <w:rPr>
          <w:rFonts w:ascii="StoneSans" w:eastAsia="StoneSans" w:hAnsi="Bauhaus-Bold" w:cs="StoneSans"/>
          <w:b/>
          <w:bCs/>
          <w:color w:val="7030A0"/>
          <w:sz w:val="22"/>
          <w:szCs w:val="22"/>
          <w:lang w:eastAsia="en-US"/>
        </w:rPr>
        <w:t xml:space="preserve"> </w:t>
      </w:r>
    </w:p>
    <w:p w:rsidR="00963405" w:rsidRDefault="00963405" w:rsidP="00963405">
      <w:pPr>
        <w:autoSpaceDE w:val="0"/>
        <w:autoSpaceDN w:val="0"/>
        <w:adjustRightInd w:val="0"/>
        <w:rPr>
          <w:rFonts w:ascii="StoneSans" w:eastAsia="StoneSans" w:hAnsi="Bauhaus-Bold" w:cs="StoneSans"/>
          <w:color w:val="7030A0"/>
          <w:sz w:val="18"/>
          <w:szCs w:val="18"/>
          <w:lang w:eastAsia="en-US"/>
        </w:rPr>
      </w:pPr>
      <w:r w:rsidRPr="00963405">
        <w:rPr>
          <w:rFonts w:ascii="StoneSans" w:eastAsia="StoneSans" w:hAnsi="Bauhaus-Bold" w:cs="StoneSans"/>
          <w:color w:val="7030A0"/>
          <w:sz w:val="18"/>
          <w:szCs w:val="18"/>
          <w:lang w:eastAsia="en-US"/>
        </w:rPr>
        <w:t>The parts used for the Reverse Engineering model/practice come in your Field Setup kit. This explains the similarity</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between your left-over Field Setup kit parts and the parts shown and described in the middle of Page 10</w:t>
      </w:r>
      <w:r>
        <w:rPr>
          <w:rFonts w:ascii="StoneSans" w:eastAsia="StoneSans" w:hAnsi="Bauhaus-Bold" w:cs="StoneSans"/>
          <w:color w:val="7030A0"/>
          <w:sz w:val="18"/>
          <w:szCs w:val="18"/>
          <w:lang w:eastAsia="en-US"/>
        </w:rPr>
        <w:t xml:space="preserve"> (i.e. </w:t>
      </w:r>
      <w:r w:rsidRPr="00963405">
        <w:rPr>
          <w:rFonts w:ascii="StoneSans" w:eastAsia="StoneSans" w:hAnsi="Bauhaus-Bold" w:cs="StoneSans"/>
          <w:color w:val="7030A0"/>
          <w:sz w:val="18"/>
          <w:szCs w:val="18"/>
          <w:lang w:eastAsia="en-US"/>
        </w:rPr>
        <w:t xml:space="preserve">BUILD SOMETHING LIKE THIS (JUST ONE), under </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Reverse</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Engineering.</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 xml:space="preserve"> Unlike the Apprenticeship model parts, the parts for the Reverse Engineering model are sitting in Base</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when you walk up to the table. During setup before your match, that</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s when you *use one full set of 6 of those parts</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to build a quick little model and put it in the other team</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s basket, as described on Page 10. *This is a mandatory part</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of regulation field setup - you must do this, even if you don</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t plan on doing the Reverse Engineering mission during</w:t>
      </w:r>
      <w:r>
        <w:rPr>
          <w:rFonts w:ascii="StoneSans" w:eastAsia="StoneSans" w:hAnsi="Bauhaus-Bold" w:cs="StoneSans"/>
          <w:color w:val="7030A0"/>
          <w:sz w:val="18"/>
          <w:szCs w:val="18"/>
          <w:lang w:eastAsia="en-US"/>
        </w:rPr>
        <w:t xml:space="preserve"> t</w:t>
      </w:r>
      <w:r w:rsidRPr="00963405">
        <w:rPr>
          <w:rFonts w:ascii="StoneSans" w:eastAsia="StoneSans" w:hAnsi="Bauhaus-Bold" w:cs="StoneSans"/>
          <w:color w:val="7030A0"/>
          <w:sz w:val="18"/>
          <w:szCs w:val="18"/>
          <w:lang w:eastAsia="en-US"/>
        </w:rPr>
        <w:t>he</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match. If you</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d like to save time doing this, plan on making a simple model, and practice it before the tournament.</w:t>
      </w:r>
      <w:r w:rsidR="00BA30DF">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(Mission text clarification and reminder)</w:t>
      </w:r>
    </w:p>
    <w:p w:rsidR="00BA30DF" w:rsidRDefault="00BA30DF" w:rsidP="00963405">
      <w:pPr>
        <w:autoSpaceDE w:val="0"/>
        <w:autoSpaceDN w:val="0"/>
        <w:adjustRightInd w:val="0"/>
        <w:rPr>
          <w:rFonts w:ascii="StoneSans" w:eastAsia="StoneSans" w:hAnsi="Bauhaus-Bold" w:cs="StoneSans"/>
          <w:color w:val="7030A0"/>
          <w:sz w:val="18"/>
          <w:szCs w:val="18"/>
          <w:lang w:eastAsia="en-US"/>
        </w:rPr>
      </w:pPr>
    </w:p>
    <w:p w:rsidR="00BA30DF" w:rsidRPr="00BA30DF" w:rsidRDefault="00BA30DF" w:rsidP="00BA30DF">
      <w:pPr>
        <w:autoSpaceDE w:val="0"/>
        <w:autoSpaceDN w:val="0"/>
        <w:adjustRightInd w:val="0"/>
        <w:rPr>
          <w:rFonts w:ascii="StoneSans" w:eastAsia="StoneSans" w:hAnsi="Bauhaus-Bold" w:cs="StoneSans"/>
          <w:color w:val="7030A0"/>
          <w:sz w:val="18"/>
          <w:szCs w:val="18"/>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#28</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w:t>
      </w:r>
      <w:r w:rsidRPr="00BA30DF">
        <w:rPr>
          <w:rFonts w:ascii="StoneSans" w:eastAsia="StoneSans" w:hAnsi="Bauhaus-Bold" w:cs="StoneSans"/>
          <w:b/>
          <w:bCs/>
          <w:color w:val="7030A0"/>
          <w:sz w:val="22"/>
          <w:szCs w:val="22"/>
          <w:lang w:eastAsia="en-US"/>
        </w:rPr>
        <w:t>REVERSE ENGINEERING DECISIONS/</w:t>
      </w:r>
      <w:proofErr w:type="gramStart"/>
      <w:r w:rsidRPr="00BA30DF">
        <w:rPr>
          <w:rFonts w:ascii="StoneSans" w:eastAsia="StoneSans" w:hAnsi="Bauhaus-Bold" w:cs="StoneSans"/>
          <w:b/>
          <w:bCs/>
          <w:color w:val="7030A0"/>
          <w:sz w:val="22"/>
          <w:szCs w:val="22"/>
          <w:lang w:eastAsia="en-US"/>
        </w:rPr>
        <w:t>CLARIFICATIONS</w:t>
      </w:r>
      <w:r>
        <w:rPr>
          <w:rFonts w:ascii="StoneSans" w:eastAsia="StoneSans" w:hAnsi="Bauhaus-Bold" w:cs="StoneSans"/>
          <w:b/>
          <w:bCs/>
          <w:color w:val="7030A0"/>
          <w:sz w:val="22"/>
          <w:szCs w:val="22"/>
          <w:lang w:eastAsia="en-US"/>
        </w:rPr>
        <w:t xml:space="preserve"> </w:t>
      </w:r>
      <w:r w:rsidRPr="00BA30DF">
        <w:rPr>
          <w:rFonts w:ascii="StoneSans" w:eastAsia="StoneSans" w:hAnsi="Bauhaus-Bold" w:cs="StoneSans"/>
          <w:color w:val="7030A0"/>
          <w:sz w:val="18"/>
          <w:szCs w:val="18"/>
          <w:lang w:eastAsia="en-US"/>
        </w:rPr>
        <w:t xml:space="preserve"> *</w:t>
      </w:r>
      <w:proofErr w:type="gramEnd"/>
      <w:r w:rsidRPr="00BA30DF">
        <w:rPr>
          <w:rFonts w:ascii="StoneSans" w:eastAsia="StoneSans" w:hAnsi="Bauhaus-Bold" w:cs="StoneSans"/>
          <w:color w:val="7030A0"/>
          <w:sz w:val="18"/>
          <w:szCs w:val="18"/>
          <w:lang w:eastAsia="en-US"/>
        </w:rPr>
        <w:t>Though it</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s not required, let</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s all build our models simple and compact,</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so this mission runs smoothly!</w:t>
      </w:r>
    </w:p>
    <w:p w:rsidR="00BA30DF" w:rsidRPr="00BA30DF" w:rsidRDefault="00BA30DF" w:rsidP="00BA30DF">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If the robot gets the basket to Base, but all or some of the model came out along the way, anyone may simply (carefully!) move it to Base by hand (this is an exception to Rule 38).</w:t>
      </w:r>
    </w:p>
    <w:p w:rsidR="00BA30DF" w:rsidRPr="00BA30DF" w:rsidRDefault="00BA30DF" w:rsidP="00BA30DF">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You need to replicate the model you get, as-is, even if it</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s in more than one piece.</w:t>
      </w:r>
    </w:p>
    <w:p w:rsidR="00BA30DF" w:rsidRPr="00410702" w:rsidRDefault="00BA30DF" w:rsidP="00BA30DF">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 xml:space="preserve">Where the mission requires </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the</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 xml:space="preserve"> model to be in Base, take that to mean this: At the end of the match, be sure the original and the replica are easy for the referee to inspect. (Reverse Engineering Rulings and clarifications)</w:t>
      </w:r>
    </w:p>
    <w:p w:rsidR="00F05551" w:rsidRDefault="00F05551" w:rsidP="00F307BD">
      <w:pPr>
        <w:pStyle w:val="Default"/>
        <w:rPr>
          <w:rFonts w:ascii="StoneSans-Bold" w:eastAsia="Calibri" w:hAnsi="StoneSans-Bold" w:cs="StoneSans-Bold"/>
          <w:b/>
          <w:bCs/>
          <w:color w:val="0067B4"/>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Adapting to Changing Conditions </w:t>
      </w:r>
    </w:p>
    <w:p w:rsidR="00F50AAB" w:rsidRDefault="00F50AAB" w:rsidP="00F307BD">
      <w:pPr>
        <w:pStyle w:val="Default"/>
        <w:rPr>
          <w:b/>
          <w:bCs/>
          <w:sz w:val="22"/>
          <w:szCs w:val="22"/>
        </w:rPr>
      </w:pPr>
    </w:p>
    <w:p w:rsidR="00F50AAB" w:rsidRDefault="00642696" w:rsidP="00F50AAB">
      <w:pPr>
        <w:pStyle w:val="Default"/>
        <w:rPr>
          <w:b/>
          <w:bCs/>
          <w:sz w:val="18"/>
          <w:szCs w:val="18"/>
        </w:rPr>
      </w:pPr>
      <w:r>
        <w:rPr>
          <w:noProof/>
          <w:szCs w:val="18"/>
        </w:rPr>
        <w:drawing>
          <wp:anchor distT="0" distB="0" distL="114300" distR="114300" simplePos="0" relativeHeight="251668480" behindDoc="1" locked="0" layoutInCell="1" allowOverlap="1">
            <wp:simplePos x="0" y="0"/>
            <wp:positionH relativeFrom="column">
              <wp:posOffset>0</wp:posOffset>
            </wp:positionH>
            <wp:positionV relativeFrom="paragraph">
              <wp:posOffset>-2540</wp:posOffset>
            </wp:positionV>
            <wp:extent cx="2133600" cy="1114425"/>
            <wp:effectExtent l="0" t="0" r="0" b="9525"/>
            <wp:wrapTight wrapText="bothSides">
              <wp:wrapPolygon edited="0">
                <wp:start x="0" y="0"/>
                <wp:lineTo x="0" y="21415"/>
                <wp:lineTo x="21407" y="21415"/>
                <wp:lineTo x="21407" y="0"/>
                <wp:lineTo x="0" y="0"/>
              </wp:wrapPolygon>
            </wp:wrapTight>
            <wp:docPr id="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3600" cy="1114425"/>
                    </a:xfrm>
                    <a:prstGeom prst="rect">
                      <a:avLst/>
                    </a:prstGeom>
                    <a:noFill/>
                    <a:ln>
                      <a:noFill/>
                    </a:ln>
                  </pic:spPr>
                </pic:pic>
              </a:graphicData>
            </a:graphic>
          </wp:anchor>
        </w:drawing>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model is rotated 90° counter-clockwise from its setup position as shown here. Required methods, constraints: — </w:t>
      </w:r>
      <w:proofErr w:type="gramStart"/>
      <w:r w:rsidR="00F50AAB">
        <w:rPr>
          <w:sz w:val="18"/>
          <w:szCs w:val="18"/>
        </w:rPr>
        <w:t>None</w:t>
      </w:r>
      <w:proofErr w:type="gramEnd"/>
      <w:r w:rsidR="00F50AAB">
        <w:rPr>
          <w:sz w:val="18"/>
          <w:szCs w:val="18"/>
        </w:rPr>
        <w:t xml:space="preserve">. </w:t>
      </w:r>
      <w:r w:rsidR="00F50AAB">
        <w:rPr>
          <w:b/>
          <w:bCs/>
          <w:sz w:val="18"/>
          <w:szCs w:val="18"/>
        </w:rPr>
        <w:t>Value: 15</w:t>
      </w:r>
    </w:p>
    <w:p w:rsidR="00F50AAB" w:rsidRDefault="00F71B16" w:rsidP="00F307BD">
      <w:pPr>
        <w:pStyle w:val="Default"/>
        <w:rPr>
          <w:b/>
          <w:bCs/>
          <w:sz w:val="18"/>
          <w:szCs w:val="18"/>
        </w:rPr>
      </w:pPr>
      <w:r>
        <w:rPr>
          <w:b/>
          <w:bCs/>
          <w:sz w:val="18"/>
          <w:szCs w:val="18"/>
        </w:rPr>
        <w:t xml:space="preserve"> </w:t>
      </w:r>
    </w:p>
    <w:p w:rsidR="00F71B16" w:rsidRDefault="00F71B16" w:rsidP="00F71B16">
      <w:pPr>
        <w:autoSpaceDE w:val="0"/>
        <w:autoSpaceDN w:val="0"/>
        <w:adjustRightInd w:val="0"/>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 xml:space="preserve">#18 - </w:t>
      </w:r>
      <w:r w:rsidRPr="00F71B16">
        <w:rPr>
          <w:rFonts w:ascii="StoneSans" w:eastAsia="StoneSans" w:hAnsi="Bauhaus-Bold" w:cs="StoneSans"/>
          <w:b/>
          <w:bCs/>
          <w:color w:val="7030A0"/>
          <w:sz w:val="22"/>
          <w:szCs w:val="22"/>
          <w:lang w:eastAsia="en-US"/>
        </w:rPr>
        <w:t>CHANGING CONDITIONS 90 DEGREES-ISH</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Because this model is proving to be more fragile than it should be, Rule 30 will still apply, but calls will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lean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toward benefit</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of the doubt.</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lastRenderedPageBreak/>
        <w:t>•</w:t>
      </w:r>
      <w:r w:rsidRPr="00F71B16">
        <w:rPr>
          <w:rFonts w:ascii="StoneSans" w:eastAsia="StoneSans" w:hAnsi="Bauhaus-Bold" w:cs="StoneSans"/>
          <w:color w:val="7030A0"/>
          <w:sz w:val="18"/>
          <w:szCs w:val="18"/>
          <w:lang w:eastAsia="en-US"/>
        </w:rPr>
        <w:t xml:space="preserve"> Because this model isn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t always dropping into its 90 degree position, you will get benefit of the doubt when the rotation is</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close</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to complete, by referee judgment.</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Please do not email asking what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lean</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and </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close</w:t>
      </w:r>
      <w:r w:rsidRPr="00F71B16">
        <w:rPr>
          <w:rFonts w:ascii="StoneSans" w:eastAsia="StoneSans" w:hAnsi="Bauhaus-Bold" w:cs="StoneSans"/>
          <w:color w:val="7030A0"/>
          <w:sz w:val="18"/>
          <w:szCs w:val="18"/>
          <w:lang w:eastAsia="en-US"/>
        </w:rPr>
        <w:t>”</w:t>
      </w:r>
      <w:r w:rsidRPr="00F71B16">
        <w:rPr>
          <w:rFonts w:ascii="StoneSans" w:eastAsia="StoneSans" w:hAnsi="Bauhaus-Bold" w:cs="StoneSans"/>
          <w:color w:val="7030A0"/>
          <w:sz w:val="18"/>
          <w:szCs w:val="18"/>
          <w:lang w:eastAsia="en-US"/>
        </w:rPr>
        <w:t xml:space="preserve"> mean. Please expect referees to disagree with you. Please remember</w:t>
      </w:r>
    </w:p>
    <w:p w:rsidR="00F71B16" w:rsidRPr="00F71B16" w:rsidRDefault="00F71B16" w:rsidP="00F71B16">
      <w:pPr>
        <w:autoSpaceDE w:val="0"/>
        <w:autoSpaceDN w:val="0"/>
        <w:adjustRightInd w:val="0"/>
        <w:rPr>
          <w:rFonts w:ascii="StoneSans" w:eastAsia="StoneSans" w:hAnsi="Bauhaus-Bold" w:cs="StoneSans"/>
          <w:color w:val="7030A0"/>
          <w:sz w:val="18"/>
          <w:szCs w:val="18"/>
          <w:lang w:eastAsia="en-US"/>
        </w:rPr>
      </w:pPr>
      <w:proofErr w:type="gramStart"/>
      <w:r w:rsidRPr="00F71B16">
        <w:rPr>
          <w:rFonts w:ascii="StoneSans" w:eastAsia="StoneSans" w:hAnsi="Bauhaus-Bold" w:cs="StoneSans"/>
          <w:color w:val="7030A0"/>
          <w:sz w:val="18"/>
          <w:szCs w:val="18"/>
          <w:lang w:eastAsia="en-US"/>
        </w:rPr>
        <w:t>that</w:t>
      </w:r>
      <w:proofErr w:type="gramEnd"/>
      <w:r w:rsidRPr="00F71B16">
        <w:rPr>
          <w:rFonts w:ascii="StoneSans" w:eastAsia="StoneSans" w:hAnsi="Bauhaus-Bold" w:cs="StoneSans"/>
          <w:color w:val="7030A0"/>
          <w:sz w:val="18"/>
          <w:szCs w:val="18"/>
          <w:lang w:eastAsia="en-US"/>
        </w:rPr>
        <w:t xml:space="preserve"> before this leniency Update, you had to be a lot more gentle and precise than you do now. Please remember you still have</w:t>
      </w:r>
      <w:r>
        <w:rPr>
          <w:rFonts w:ascii="StoneSans" w:eastAsia="StoneSans" w:hAnsi="Bauhaus-Bold" w:cs="StoneSans"/>
          <w:color w:val="7030A0"/>
          <w:sz w:val="18"/>
          <w:szCs w:val="18"/>
          <w:lang w:eastAsia="en-US"/>
        </w:rPr>
        <w:t xml:space="preserve"> </w:t>
      </w:r>
      <w:r w:rsidRPr="00F71B16">
        <w:rPr>
          <w:rFonts w:ascii="StoneSans" w:eastAsia="StoneSans" w:hAnsi="Bauhaus-Bold" w:cs="StoneSans"/>
          <w:color w:val="7030A0"/>
          <w:sz w:val="18"/>
          <w:szCs w:val="18"/>
          <w:lang w:eastAsia="en-US"/>
        </w:rPr>
        <w:t>engineering control: Teams who get closest to perfect will score most reliably. (Mission and Rule 30 leniency announcement)</w:t>
      </w:r>
    </w:p>
    <w:p w:rsidR="00F71B16" w:rsidRDefault="00F71B16" w:rsidP="00F307BD">
      <w:pPr>
        <w:pStyle w:val="Default"/>
        <w:rPr>
          <w:b/>
          <w:bCs/>
          <w:sz w:val="18"/>
          <w:szCs w:val="18"/>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Apprenticeship </w:t>
      </w:r>
    </w:p>
    <w:p w:rsidR="00F50AAB" w:rsidRDefault="00F50AAB" w:rsidP="00F307BD">
      <w:pPr>
        <w:pStyle w:val="Default"/>
        <w:rPr>
          <w:sz w:val="18"/>
          <w:szCs w:val="18"/>
        </w:rPr>
      </w:pPr>
    </w:p>
    <w:p w:rsidR="00F50AAB" w:rsidRDefault="00642696" w:rsidP="00F50AAB">
      <w:pPr>
        <w:pStyle w:val="Default"/>
        <w:rPr>
          <w:sz w:val="18"/>
          <w:szCs w:val="18"/>
        </w:rPr>
      </w:pPr>
      <w:r>
        <w:rPr>
          <w:noProof/>
          <w:szCs w:val="18"/>
        </w:rPr>
        <w:drawing>
          <wp:anchor distT="0" distB="0" distL="114300" distR="114300" simplePos="0" relativeHeight="251669504" behindDoc="1" locked="0" layoutInCell="1" allowOverlap="1">
            <wp:simplePos x="0" y="0"/>
            <wp:positionH relativeFrom="column">
              <wp:posOffset>0</wp:posOffset>
            </wp:positionH>
            <wp:positionV relativeFrom="paragraph">
              <wp:posOffset>0</wp:posOffset>
            </wp:positionV>
            <wp:extent cx="1809750" cy="1394460"/>
            <wp:effectExtent l="0" t="0" r="0" b="0"/>
            <wp:wrapTight wrapText="bothSides">
              <wp:wrapPolygon edited="0">
                <wp:start x="0" y="0"/>
                <wp:lineTo x="0" y="21246"/>
                <wp:lineTo x="21373" y="21246"/>
                <wp:lineTo x="21373" y="0"/>
                <wp:lineTo x="0" y="0"/>
              </wp:wrapPolygon>
            </wp:wrapTight>
            <wp:docPr id="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394460"/>
                    </a:xfrm>
                    <a:prstGeom prst="rect">
                      <a:avLst/>
                    </a:prstGeom>
                    <a:noFill/>
                    <a:ln>
                      <a:noFill/>
                    </a:ln>
                  </pic:spPr>
                </pic:pic>
              </a:graphicData>
            </a:graphic>
          </wp:anchor>
        </w:drawing>
      </w:r>
      <w:r w:rsidR="00F50AAB">
        <w:rPr>
          <w:sz w:val="18"/>
          <w:szCs w:val="18"/>
        </w:rPr>
        <w:t xml:space="preserve">Required condition visible at the end of the match: — </w:t>
      </w:r>
      <w:proofErr w:type="gramStart"/>
      <w:r w:rsidR="00F50AAB">
        <w:rPr>
          <w:sz w:val="18"/>
          <w:szCs w:val="18"/>
        </w:rPr>
        <w:t>The</w:t>
      </w:r>
      <w:proofErr w:type="gramEnd"/>
      <w:r w:rsidR="00F50AAB">
        <w:rPr>
          <w:sz w:val="18"/>
          <w:szCs w:val="18"/>
        </w:rPr>
        <w:t xml:space="preserve"> people are both bound (any way you like) to a model you design/supply, which represents a skill, achievement, career, or hobby that has meaning for your team. — The model is touching the white circle around the scale. — The model is not in Base. — Binding mission models is usually not allowed under Rule 39, but we make an exception here. — The model can be simple or complex, primitive or realistic – it’s up to you. Required methods, constraints: — </w:t>
      </w:r>
      <w:proofErr w:type="gramStart"/>
      <w:r w:rsidR="00F50AAB">
        <w:rPr>
          <w:sz w:val="18"/>
          <w:szCs w:val="18"/>
        </w:rPr>
        <w:t>None</w:t>
      </w:r>
      <w:proofErr w:type="gramEnd"/>
      <w:r w:rsidR="00F50AAB">
        <w:rPr>
          <w:sz w:val="18"/>
          <w:szCs w:val="18"/>
        </w:rPr>
        <w:t xml:space="preserve">. </w:t>
      </w:r>
      <w:r w:rsidR="00F50AAB">
        <w:rPr>
          <w:b/>
          <w:bCs/>
          <w:sz w:val="18"/>
          <w:szCs w:val="18"/>
        </w:rPr>
        <w:t xml:space="preserve">Value/Model: 20 Value/Model </w:t>
      </w:r>
      <w:proofErr w:type="gramStart"/>
      <w:r w:rsidR="00F50AAB">
        <w:rPr>
          <w:b/>
          <w:bCs/>
          <w:sz w:val="18"/>
          <w:szCs w:val="18"/>
        </w:rPr>
        <w:t>Touching</w:t>
      </w:r>
      <w:proofErr w:type="gramEnd"/>
      <w:r w:rsidR="00F50AAB">
        <w:rPr>
          <w:b/>
          <w:bCs/>
          <w:sz w:val="18"/>
          <w:szCs w:val="18"/>
        </w:rPr>
        <w:t xml:space="preserve"> Circle: 35 </w:t>
      </w:r>
      <w:r w:rsidR="00F50AAB">
        <w:rPr>
          <w:sz w:val="18"/>
          <w:szCs w:val="18"/>
        </w:rPr>
        <w:t>(Possible Scores = 20 or 35)</w:t>
      </w:r>
      <w:r w:rsidR="00812760">
        <w:rPr>
          <w:sz w:val="18"/>
          <w:szCs w:val="18"/>
        </w:rPr>
        <w:t xml:space="preserve">  </w:t>
      </w:r>
    </w:p>
    <w:p w:rsidR="00812760" w:rsidRDefault="00812760" w:rsidP="00812760">
      <w:pPr>
        <w:autoSpaceDE w:val="0"/>
        <w:autoSpaceDN w:val="0"/>
        <w:adjustRightInd w:val="0"/>
        <w:rPr>
          <w:rFonts w:ascii="HelveticaNeue-Roman" w:hAnsi="HelveticaNeue-Roman" w:cs="HelveticaNeue-Roman"/>
          <w:sz w:val="18"/>
          <w:szCs w:val="18"/>
          <w:lang w:eastAsia="en-US"/>
        </w:rPr>
      </w:pPr>
    </w:p>
    <w:p w:rsidR="00812760" w:rsidRPr="00136CEB" w:rsidRDefault="00812760" w:rsidP="00812760">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#7</w:t>
      </w:r>
      <w:r w:rsidRPr="00136CEB">
        <w:rPr>
          <w:rFonts w:ascii="StoneSans" w:eastAsia="StoneSans" w:hAnsi="Bauhaus-Bold" w:cs="StoneSans"/>
          <w:b/>
          <w:bCs/>
          <w:color w:val="7030A0"/>
          <w:sz w:val="22"/>
          <w:szCs w:val="22"/>
          <w:lang w:eastAsia="en-US"/>
        </w:rPr>
        <w:t xml:space="preserve"> - </w:t>
      </w:r>
      <w:r>
        <w:rPr>
          <w:rFonts w:ascii="StoneSans" w:eastAsia="StoneSans" w:hAnsi="Bauhaus-Bold" w:cs="StoneSans"/>
          <w:b/>
          <w:bCs/>
          <w:color w:val="7030A0"/>
          <w:sz w:val="22"/>
          <w:szCs w:val="22"/>
          <w:lang w:eastAsia="en-US"/>
        </w:rPr>
        <w:t>APPRENTICESHIP</w:t>
      </w:r>
    </w:p>
    <w:p w:rsidR="00812760" w:rsidRDefault="00812760" w:rsidP="00812760">
      <w:pPr>
        <w:autoSpaceDE w:val="0"/>
        <w:autoSpaceDN w:val="0"/>
        <w:adjustRightInd w:val="0"/>
        <w:rPr>
          <w:rFonts w:ascii="StoneSans" w:eastAsia="StoneSans" w:hAnsi="Bauhaus-Bold" w:cs="StoneSans"/>
          <w:color w:val="7030A0"/>
          <w:sz w:val="18"/>
          <w:szCs w:val="18"/>
          <w:lang w:eastAsia="en-US"/>
        </w:rPr>
      </w:pPr>
      <w:r w:rsidRPr="00812760">
        <w:rPr>
          <w:rFonts w:ascii="StoneSans" w:eastAsia="StoneSans" w:hAnsi="Bauhaus-Bold" w:cs="StoneSans"/>
          <w:color w:val="7030A0"/>
          <w:sz w:val="18"/>
          <w:szCs w:val="18"/>
          <w:lang w:eastAsia="en-US"/>
        </w:rPr>
        <w:t xml:space="preserve">You arrive at the table with your Apprenticeship model already built. You may add the people to it by hand, any time, including </w:t>
      </w:r>
      <w:proofErr w:type="spellStart"/>
      <w:r w:rsidRPr="00812760">
        <w:rPr>
          <w:rFonts w:ascii="StoneSans" w:eastAsia="StoneSans" w:hAnsi="Bauhaus-Bold" w:cs="StoneSans"/>
          <w:color w:val="7030A0"/>
          <w:sz w:val="18"/>
          <w:szCs w:val="18"/>
          <w:lang w:eastAsia="en-US"/>
        </w:rPr>
        <w:t>prematch</w:t>
      </w:r>
      <w:proofErr w:type="spellEnd"/>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 xml:space="preserve">setup. Just by having the model in view of the referee (in Base or any other Rule 35 storage </w:t>
      </w:r>
      <w:proofErr w:type="gramStart"/>
      <w:r w:rsidRPr="00812760">
        <w:rPr>
          <w:rFonts w:ascii="StoneSans" w:eastAsia="StoneSans" w:hAnsi="Bauhaus-Bold" w:cs="StoneSans"/>
          <w:color w:val="7030A0"/>
          <w:sz w:val="18"/>
          <w:szCs w:val="18"/>
          <w:lang w:eastAsia="en-US"/>
        </w:rPr>
        <w:t>area</w:t>
      </w:r>
      <w:proofErr w:type="gramEnd"/>
      <w:r w:rsidRPr="00812760">
        <w:rPr>
          <w:rFonts w:ascii="StoneSans" w:eastAsia="StoneSans" w:hAnsi="Bauhaus-Bold" w:cs="StoneSans"/>
          <w:color w:val="7030A0"/>
          <w:sz w:val="18"/>
          <w:szCs w:val="18"/>
          <w:lang w:eastAsia="en-US"/>
        </w:rPr>
        <w:t>) you get 20 points. To get 35</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points instead, bind the people to it, and have the robot place it such that it</w:t>
      </w:r>
      <w:r w:rsidRPr="00812760">
        <w:rPr>
          <w:rFonts w:ascii="StoneSans" w:eastAsia="StoneSans" w:hAnsi="Bauhaus-Bold" w:cs="StoneSans"/>
          <w:color w:val="7030A0"/>
          <w:sz w:val="18"/>
          <w:szCs w:val="18"/>
          <w:lang w:eastAsia="en-US"/>
        </w:rPr>
        <w:t>’</w:t>
      </w:r>
      <w:r w:rsidRPr="00812760">
        <w:rPr>
          <w:rFonts w:ascii="StoneSans" w:eastAsia="StoneSans" w:hAnsi="Bauhaus-Bold" w:cs="StoneSans"/>
          <w:color w:val="7030A0"/>
          <w:sz w:val="18"/>
          <w:szCs w:val="18"/>
          <w:lang w:eastAsia="en-US"/>
        </w:rPr>
        <w:t>s touching the northwest circle and not touching Base.</w:t>
      </w:r>
      <w:r>
        <w:rPr>
          <w:rFonts w:ascii="StoneSans" w:eastAsia="StoneSans" w:hAnsi="Bauhaus-Bold" w:cs="StoneSans"/>
          <w:color w:val="7030A0"/>
          <w:sz w:val="18"/>
          <w:szCs w:val="18"/>
          <w:lang w:eastAsia="en-US"/>
        </w:rPr>
        <w:t xml:space="preserve">  </w:t>
      </w:r>
      <w:r w:rsidRPr="00812760">
        <w:rPr>
          <w:rFonts w:ascii="StoneSans" w:eastAsia="StoneSans" w:hAnsi="Bauhaus-Bold" w:cs="StoneSans"/>
          <w:color w:val="7030A0"/>
          <w:sz w:val="18"/>
          <w:szCs w:val="18"/>
          <w:lang w:eastAsia="en-US"/>
        </w:rPr>
        <w:t>This will not cause a Junk Penalty. (Mission clarification)</w:t>
      </w:r>
    </w:p>
    <w:p w:rsidR="000A0123" w:rsidRPr="00812760" w:rsidRDefault="000A0123" w:rsidP="00812760">
      <w:pPr>
        <w:autoSpaceDE w:val="0"/>
        <w:autoSpaceDN w:val="0"/>
        <w:adjustRightInd w:val="0"/>
        <w:rPr>
          <w:rFonts w:ascii="StoneSans" w:eastAsia="StoneSans" w:hAnsi="Bauhaus-Bold" w:cs="StoneSans"/>
          <w:color w:val="7030A0"/>
          <w:sz w:val="18"/>
          <w:szCs w:val="18"/>
          <w:lang w:eastAsia="en-US"/>
        </w:rPr>
      </w:pPr>
    </w:p>
    <w:p w:rsidR="000A0123" w:rsidRPr="00136CEB" w:rsidRDefault="000A0123" w:rsidP="000A0123">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#20</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PEOPLE ATTACHMENT</w:t>
      </w:r>
    </w:p>
    <w:p w:rsidR="00F307BD"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When earning only 20 points for the Apprenticeship mission, you will still get those points if you forget to attach the people your</w:t>
      </w:r>
      <w:r>
        <w:rPr>
          <w:rFonts w:ascii="StoneSans" w:eastAsia="StoneSans" w:hAnsi="Bauhaus-Bold" w:cs="StoneSans"/>
          <w:color w:val="7030A0"/>
          <w:sz w:val="18"/>
          <w:szCs w:val="18"/>
          <w:lang w:eastAsia="en-US"/>
        </w:rPr>
        <w:t xml:space="preserve"> </w:t>
      </w:r>
      <w:r w:rsidRPr="000A0123">
        <w:rPr>
          <w:rFonts w:ascii="StoneSans" w:eastAsia="StoneSans" w:hAnsi="Bauhaus-Bold" w:cs="StoneSans"/>
          <w:color w:val="7030A0"/>
          <w:sz w:val="18"/>
          <w:szCs w:val="18"/>
          <w:lang w:eastAsia="en-US"/>
        </w:rPr>
        <w:t>model. (Leniency announced)</w:t>
      </w:r>
    </w:p>
    <w:p w:rsidR="00963405" w:rsidRDefault="00963405" w:rsidP="000A0123">
      <w:pPr>
        <w:autoSpaceDE w:val="0"/>
        <w:autoSpaceDN w:val="0"/>
        <w:adjustRightInd w:val="0"/>
        <w:rPr>
          <w:rFonts w:ascii="StoneSans" w:eastAsia="StoneSans" w:hAnsi="Bauhaus-Bold" w:cs="StoneSans"/>
          <w:color w:val="7030A0"/>
          <w:sz w:val="18"/>
          <w:szCs w:val="18"/>
          <w:lang w:eastAsia="en-US"/>
        </w:rPr>
      </w:pPr>
    </w:p>
    <w:p w:rsidR="00963405" w:rsidRPr="00136CEB" w:rsidRDefault="00963405" w:rsidP="00963405">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#25</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 xml:space="preserve">APPRENTICESHIP PARTS </w:t>
      </w:r>
    </w:p>
    <w:p w:rsidR="00963405" w:rsidRDefault="00963405" w:rsidP="000A0123">
      <w:pPr>
        <w:autoSpaceDE w:val="0"/>
        <w:autoSpaceDN w:val="0"/>
        <w:adjustRightInd w:val="0"/>
        <w:rPr>
          <w:rFonts w:ascii="StoneSans" w:eastAsia="StoneSans" w:hAnsi="Bauhaus-Bold" w:cs="StoneSans"/>
          <w:color w:val="7030A0"/>
          <w:sz w:val="18"/>
          <w:szCs w:val="18"/>
          <w:lang w:eastAsia="en-US"/>
        </w:rPr>
      </w:pPr>
    </w:p>
    <w:p w:rsidR="00963405" w:rsidRDefault="00963405" w:rsidP="00963405">
      <w:pPr>
        <w:autoSpaceDE w:val="0"/>
        <w:autoSpaceDN w:val="0"/>
        <w:adjustRightInd w:val="0"/>
        <w:rPr>
          <w:rFonts w:ascii="StoneSans" w:eastAsia="StoneSans" w:hAnsi="Bauhaus-Bold" w:cs="StoneSans"/>
          <w:color w:val="7030A0"/>
          <w:sz w:val="18"/>
          <w:szCs w:val="18"/>
          <w:lang w:eastAsia="en-US"/>
        </w:rPr>
      </w:pPr>
      <w:r w:rsidRPr="00963405">
        <w:rPr>
          <w:rFonts w:ascii="StoneSans" w:eastAsia="StoneSans" w:hAnsi="Bauhaus-Bold" w:cs="StoneSans"/>
          <w:color w:val="7030A0"/>
          <w:sz w:val="18"/>
          <w:szCs w:val="18"/>
          <w:lang w:eastAsia="en-US"/>
        </w:rPr>
        <w:t>The parts used to make your Apprenticeship model come from your own LEGO supply. If you want to do this mission, you</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build the model (your own design) before the tournament, and bring it to the competition table with NO people on it. If</w:t>
      </w:r>
      <w:r>
        <w:rPr>
          <w:rFonts w:ascii="StoneSans" w:eastAsia="StoneSans" w:hAnsi="Bauhaus-Bold" w:cs="StoneSans"/>
          <w:color w:val="7030A0"/>
          <w:sz w:val="18"/>
          <w:szCs w:val="18"/>
          <w:lang w:eastAsia="en-US"/>
        </w:rPr>
        <w:t xml:space="preserve"> </w:t>
      </w:r>
      <w:r w:rsidRPr="00963405">
        <w:rPr>
          <w:rFonts w:ascii="StoneSans" w:eastAsia="StoneSans" w:hAnsi="Bauhaus-Bold" w:cs="StoneSans"/>
          <w:color w:val="7030A0"/>
          <w:sz w:val="18"/>
          <w:szCs w:val="18"/>
          <w:lang w:eastAsia="en-US"/>
        </w:rPr>
        <w:t>you</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ll be attaching people, you</w:t>
      </w:r>
      <w:r w:rsidRPr="00963405">
        <w:rPr>
          <w:rFonts w:ascii="StoneSans" w:eastAsia="StoneSans" w:hAnsi="Bauhaus-Bold" w:cs="StoneSans"/>
          <w:color w:val="7030A0"/>
          <w:sz w:val="18"/>
          <w:szCs w:val="18"/>
          <w:lang w:eastAsia="en-US"/>
        </w:rPr>
        <w:t>’</w:t>
      </w:r>
      <w:r w:rsidRPr="00963405">
        <w:rPr>
          <w:rFonts w:ascii="StoneSans" w:eastAsia="StoneSans" w:hAnsi="Bauhaus-Bold" w:cs="StoneSans"/>
          <w:color w:val="7030A0"/>
          <w:sz w:val="18"/>
          <w:szCs w:val="18"/>
          <w:lang w:eastAsia="en-US"/>
        </w:rPr>
        <w:t>ll use the ones supplied by the tournament. (Mission text clarification and reminder)</w:t>
      </w:r>
    </w:p>
    <w:p w:rsidR="00A53AC3" w:rsidRDefault="00A53AC3" w:rsidP="00963405">
      <w:pPr>
        <w:autoSpaceDE w:val="0"/>
        <w:autoSpaceDN w:val="0"/>
        <w:adjustRightInd w:val="0"/>
        <w:rPr>
          <w:rFonts w:ascii="StoneSans" w:eastAsia="StoneSans" w:hAnsi="Bauhaus-Bold" w:cs="StoneSans"/>
          <w:color w:val="7030A0"/>
          <w:sz w:val="18"/>
          <w:szCs w:val="18"/>
          <w:lang w:eastAsia="en-US"/>
        </w:rPr>
      </w:pPr>
    </w:p>
    <w:p w:rsidR="00A53AC3" w:rsidRPr="00A53AC3" w:rsidRDefault="00A53AC3" w:rsidP="00A53AC3">
      <w:pPr>
        <w:autoSpaceDE w:val="0"/>
        <w:autoSpaceDN w:val="0"/>
        <w:adjustRightInd w:val="0"/>
        <w:rPr>
          <w:rFonts w:ascii="StoneSans" w:eastAsia="StoneSans" w:hAnsi="Bauhaus-Bold" w:cs="StoneSans"/>
          <w:b/>
          <w:bCs/>
          <w:color w:val="7030A0"/>
          <w:sz w:val="22"/>
          <w:szCs w:val="22"/>
          <w:lang w:eastAsia="en-US"/>
        </w:rPr>
      </w:pPr>
      <w:r w:rsidRPr="00A53AC3">
        <w:rPr>
          <w:rFonts w:ascii="StoneSans" w:eastAsia="StoneSans" w:hAnsi="Bauhaus-Bold" w:cs="StoneSans"/>
          <w:b/>
          <w:bCs/>
          <w:color w:val="7030A0"/>
          <w:sz w:val="22"/>
          <w:szCs w:val="22"/>
          <w:lang w:eastAsia="en-US"/>
        </w:rPr>
        <w:t xml:space="preserve">UPDATE #30 </w:t>
      </w:r>
      <w:r w:rsidRPr="00A53AC3">
        <w:rPr>
          <w:rFonts w:ascii="StoneSans" w:eastAsia="StoneSans" w:hAnsi="Bauhaus-Bold" w:cs="StoneSans"/>
          <w:b/>
          <w:bCs/>
          <w:color w:val="7030A0"/>
          <w:sz w:val="22"/>
          <w:szCs w:val="22"/>
          <w:lang w:eastAsia="en-US"/>
        </w:rPr>
        <w:t>–</w:t>
      </w:r>
      <w:r w:rsidRPr="00A53AC3">
        <w:rPr>
          <w:rFonts w:ascii="StoneSans" w:eastAsia="StoneSans" w:hAnsi="Bauhaus-Bold" w:cs="StoneSans"/>
          <w:b/>
          <w:bCs/>
          <w:color w:val="7030A0"/>
          <w:sz w:val="22"/>
          <w:szCs w:val="22"/>
          <w:lang w:eastAsia="en-US"/>
        </w:rPr>
        <w:t xml:space="preserve"> APPRENTICESHIP PEOPLE, WHITE CIRCLE</w:t>
      </w:r>
    </w:p>
    <w:p w:rsidR="00A53AC3" w:rsidRPr="00A53AC3" w:rsidRDefault="00A53AC3" w:rsidP="00A53AC3">
      <w:pPr>
        <w:autoSpaceDE w:val="0"/>
        <w:autoSpaceDN w:val="0"/>
        <w:adjustRightInd w:val="0"/>
        <w:rPr>
          <w:rFonts w:ascii="StoneSans" w:eastAsia="StoneSans" w:hAnsi="Bauhaus-Bold" w:cs="StoneSans"/>
          <w:color w:val="7030A0"/>
          <w:sz w:val="18"/>
          <w:szCs w:val="18"/>
          <w:lang w:eastAsia="en-US"/>
        </w:rPr>
      </w:pPr>
      <w:r w:rsidRPr="00A53AC3">
        <w:rPr>
          <w:rFonts w:ascii="StoneSans" w:eastAsia="StoneSans" w:hAnsi="Bauhaus-Bold" w:cs="StoneSans"/>
          <w:color w:val="7030A0"/>
          <w:sz w:val="18"/>
          <w:szCs w:val="18"/>
          <w:lang w:eastAsia="en-US"/>
        </w:rPr>
        <w:t>Update 25 was meant to remind you about Rule 18, Exception 2. You ARE allowed to arrive with people as part of your model, if they</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aren</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t duplicates of this year</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 mission model people. (Clarification of Update 25)</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 xml:space="preserve">Of the two interpretations of what could be meant by </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white circle,</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 xml:space="preserve"> area vs perimeter, the area is what matters. So if your model ends</w:t>
      </w:r>
      <w:r>
        <w:rPr>
          <w:rFonts w:ascii="StoneSans" w:eastAsia="StoneSans" w:hAnsi="Bauhaus-Bold" w:cs="StoneSans"/>
          <w:color w:val="7030A0"/>
          <w:sz w:val="18"/>
          <w:szCs w:val="18"/>
          <w:lang w:eastAsia="en-US"/>
        </w:rPr>
        <w:t xml:space="preserve"> </w:t>
      </w:r>
      <w:r w:rsidRPr="00A53AC3">
        <w:rPr>
          <w:rFonts w:ascii="StoneSans" w:eastAsia="StoneSans" w:hAnsi="Bauhaus-Bold" w:cs="StoneSans"/>
          <w:color w:val="7030A0"/>
          <w:sz w:val="18"/>
          <w:szCs w:val="18"/>
          <w:lang w:eastAsia="en-US"/>
        </w:rPr>
        <w:t>up touching only the interior, and not the edge, that</w:t>
      </w:r>
      <w:r w:rsidRPr="00A53AC3">
        <w:rPr>
          <w:rFonts w:ascii="StoneSans" w:eastAsia="StoneSans" w:hAnsi="Bauhaus-Bold" w:cs="StoneSans"/>
          <w:color w:val="7030A0"/>
          <w:sz w:val="18"/>
          <w:szCs w:val="18"/>
          <w:lang w:eastAsia="en-US"/>
        </w:rPr>
        <w:t>’</w:t>
      </w:r>
      <w:r w:rsidRPr="00A53AC3">
        <w:rPr>
          <w:rFonts w:ascii="StoneSans" w:eastAsia="StoneSans" w:hAnsi="Bauhaus-Bold" w:cs="StoneSans"/>
          <w:color w:val="7030A0"/>
          <w:sz w:val="18"/>
          <w:szCs w:val="18"/>
          <w:lang w:eastAsia="en-US"/>
        </w:rPr>
        <w:t>s okay. (Apprenticeship clarification)</w:t>
      </w:r>
    </w:p>
    <w:p w:rsidR="000A0123" w:rsidRDefault="000A0123" w:rsidP="00F307BD">
      <w:pPr>
        <w:pStyle w:val="Default"/>
        <w:rPr>
          <w:b/>
          <w:bCs/>
          <w:sz w:val="18"/>
          <w:szCs w:val="18"/>
        </w:rPr>
      </w:pPr>
    </w:p>
    <w:p w:rsidR="000A0123" w:rsidRDefault="000A0123" w:rsidP="00F307BD">
      <w:pPr>
        <w:pStyle w:val="Default"/>
        <w:rPr>
          <w:b/>
          <w:bCs/>
          <w:sz w:val="18"/>
          <w:szCs w:val="18"/>
        </w:rPr>
      </w:pPr>
    </w:p>
    <w:p w:rsidR="00F50AAB"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Engagement </w:t>
      </w:r>
    </w:p>
    <w:p w:rsidR="00F50AAB" w:rsidRDefault="00740406" w:rsidP="00F307BD">
      <w:pPr>
        <w:pStyle w:val="Default"/>
        <w:rPr>
          <w:b/>
          <w:bCs/>
          <w:sz w:val="22"/>
          <w:szCs w:val="22"/>
        </w:rPr>
      </w:pPr>
      <w:r>
        <w:rPr>
          <w:noProof/>
          <w:szCs w:val="18"/>
        </w:rPr>
        <w:drawing>
          <wp:anchor distT="0" distB="0" distL="114300" distR="114300" simplePos="0" relativeHeight="251670528" behindDoc="1" locked="0" layoutInCell="1" allowOverlap="1">
            <wp:simplePos x="0" y="0"/>
            <wp:positionH relativeFrom="column">
              <wp:posOffset>0</wp:posOffset>
            </wp:positionH>
            <wp:positionV relativeFrom="paragraph">
              <wp:posOffset>160655</wp:posOffset>
            </wp:positionV>
            <wp:extent cx="2105025" cy="1320800"/>
            <wp:effectExtent l="0" t="0" r="9525" b="0"/>
            <wp:wrapTight wrapText="bothSides">
              <wp:wrapPolygon edited="0">
                <wp:start x="0" y="0"/>
                <wp:lineTo x="0" y="21185"/>
                <wp:lineTo x="21502" y="21185"/>
                <wp:lineTo x="21502" y="0"/>
                <wp:lineTo x="0" y="0"/>
              </wp:wrapPolygon>
            </wp:wrapTight>
            <wp:docPr id="1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5025" cy="1320800"/>
                    </a:xfrm>
                    <a:prstGeom prst="rect">
                      <a:avLst/>
                    </a:prstGeom>
                    <a:noFill/>
                    <a:ln>
                      <a:noFill/>
                    </a:ln>
                  </pic:spPr>
                </pic:pic>
              </a:graphicData>
            </a:graphic>
          </wp:anchor>
        </w:drawing>
      </w:r>
    </w:p>
    <w:p w:rsidR="00F50AAB" w:rsidRDefault="00F50AAB" w:rsidP="00F50AAB">
      <w:pPr>
        <w:pStyle w:val="Default"/>
        <w:rPr>
          <w:i/>
          <w:iCs/>
          <w:sz w:val="18"/>
          <w:szCs w:val="18"/>
        </w:rPr>
      </w:pPr>
      <w:r w:rsidRPr="00F50AAB">
        <w:rPr>
          <w:sz w:val="18"/>
          <w:szCs w:val="18"/>
        </w:rPr>
        <w:t xml:space="preserve"> </w:t>
      </w:r>
      <w:r>
        <w:rPr>
          <w:sz w:val="18"/>
          <w:szCs w:val="18"/>
        </w:rPr>
        <w:t xml:space="preserve">Required condition visible at the end of the match: — Yellow section is moved south. — Dial is obviously clockwise of its setup position; see chart for score. Required methods, constraints — </w:t>
      </w:r>
      <w:proofErr w:type="gramStart"/>
      <w:r>
        <w:rPr>
          <w:sz w:val="18"/>
          <w:szCs w:val="18"/>
        </w:rPr>
        <w:t>The</w:t>
      </w:r>
      <w:proofErr w:type="gramEnd"/>
      <w:r>
        <w:rPr>
          <w:sz w:val="18"/>
          <w:szCs w:val="18"/>
        </w:rPr>
        <w:t xml:space="preserve"> dial may only move as a result of the robot turning the pinwheel. — Between any two starts/restarts (see Rules 39 &amp; 40), the pinwheel may be turned 180° maximum. The referee will undo any extras turns. </w:t>
      </w:r>
      <w:r>
        <w:rPr>
          <w:b/>
          <w:bCs/>
          <w:sz w:val="18"/>
          <w:szCs w:val="18"/>
        </w:rPr>
        <w:t xml:space="preserve">Value/Engage: 20 Value/90° Pinwheel Turns: See Chart </w:t>
      </w:r>
      <w:proofErr w:type="gramStart"/>
      <w:r>
        <w:rPr>
          <w:b/>
          <w:bCs/>
          <w:sz w:val="18"/>
          <w:szCs w:val="18"/>
        </w:rPr>
        <w:t>For</w:t>
      </w:r>
      <w:proofErr w:type="gramEnd"/>
      <w:r>
        <w:rPr>
          <w:b/>
          <w:bCs/>
          <w:sz w:val="18"/>
          <w:szCs w:val="18"/>
        </w:rPr>
        <w:t xml:space="preserve"> Percentage Added To Your Non-Engagement Mission Score Total </w:t>
      </w:r>
      <w:r>
        <w:rPr>
          <w:sz w:val="18"/>
          <w:szCs w:val="18"/>
        </w:rPr>
        <w:t xml:space="preserve">EXAMPLE: </w:t>
      </w:r>
      <w:r>
        <w:rPr>
          <w:i/>
          <w:iCs/>
          <w:sz w:val="18"/>
          <w:szCs w:val="18"/>
        </w:rPr>
        <w:t xml:space="preserve">If your score from all other missions is 350, and the robot does one 90° turn, that’s worth 35. </w:t>
      </w:r>
      <w:r>
        <w:rPr>
          <w:sz w:val="18"/>
          <w:szCs w:val="18"/>
        </w:rPr>
        <w:t xml:space="preserve">EXAMPLE: </w:t>
      </w:r>
      <w:r>
        <w:rPr>
          <w:i/>
          <w:iCs/>
          <w:sz w:val="18"/>
          <w:szCs w:val="18"/>
        </w:rPr>
        <w:t>If your score from all other missions is 300, and the robot does six 90° turns, that’s worth 45.</w:t>
      </w:r>
    </w:p>
    <w:p w:rsidR="00F307BD" w:rsidRDefault="00F307BD" w:rsidP="00F307BD">
      <w:pPr>
        <w:pStyle w:val="Default"/>
        <w:rPr>
          <w:b/>
          <w:bCs/>
          <w:sz w:val="18"/>
          <w:szCs w:val="18"/>
        </w:rPr>
      </w:pPr>
    </w:p>
    <w:p w:rsidR="00F307BD" w:rsidRDefault="00642696" w:rsidP="00F307BD">
      <w:pPr>
        <w:pStyle w:val="Default"/>
        <w:rPr>
          <w:b/>
          <w:bCs/>
          <w:sz w:val="18"/>
          <w:szCs w:val="18"/>
        </w:rPr>
      </w:pPr>
      <w:r>
        <w:rPr>
          <w:noProof/>
          <w:szCs w:val="18"/>
        </w:rPr>
        <w:lastRenderedPageBreak/>
        <w:drawing>
          <wp:inline distT="0" distB="0" distL="0" distR="0">
            <wp:extent cx="5486400" cy="2257425"/>
            <wp:effectExtent l="0" t="0" r="0" b="9525"/>
            <wp:docPr id="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a:noFill/>
                    </a:ln>
                  </pic:spPr>
                </pic:pic>
              </a:graphicData>
            </a:graphic>
          </wp:inline>
        </w:drawing>
      </w:r>
    </w:p>
    <w:p w:rsidR="00136CEB" w:rsidRDefault="00136CEB" w:rsidP="00F307BD">
      <w:pPr>
        <w:pStyle w:val="Default"/>
        <w:rPr>
          <w:b/>
          <w:bCs/>
          <w:sz w:val="18"/>
          <w:szCs w:val="18"/>
        </w:rPr>
      </w:pPr>
    </w:p>
    <w:p w:rsidR="00136CEB" w:rsidRPr="00136CEB" w:rsidRDefault="00136CEB" w:rsidP="00136CEB">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#5 - PICTURE FLAWS</w:t>
      </w:r>
    </w:p>
    <w:p w:rsidR="00136CEB" w:rsidRDefault="00136CEB" w:rsidP="00136CEB">
      <w:pPr>
        <w:autoSpaceDE w:val="0"/>
        <w:autoSpaceDN w:val="0"/>
        <w:adjustRightInd w:val="0"/>
        <w:rPr>
          <w:rFonts w:ascii="StoneSans" w:eastAsia="StoneSans" w:hAnsi="Bauhaus-Bold" w:cs="StoneSans"/>
          <w:color w:val="7030A0"/>
          <w:sz w:val="18"/>
          <w:szCs w:val="18"/>
          <w:lang w:eastAsia="en-US"/>
        </w:rPr>
      </w:pPr>
      <w:r w:rsidRPr="00136CEB">
        <w:rPr>
          <w:rFonts w:ascii="StoneSans" w:eastAsia="StoneSans" w:hAnsi="Bauhaus-Bold" w:cs="StoneSans"/>
          <w:color w:val="7030A0"/>
          <w:sz w:val="18"/>
          <w:szCs w:val="18"/>
          <w:lang w:eastAsia="en-US"/>
        </w:rPr>
        <w:t>There are a few flaws in pictures (sorry), and we</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re fixing the ones we can, but the last bullet of Rule 5 was written for a reason. Please take it at its word. This means the engagement pinwheel (which has only 2 arms) is setup is with its red arm up.</w:t>
      </w:r>
    </w:p>
    <w:p w:rsidR="00136CEB" w:rsidRDefault="00136CEB" w:rsidP="00136CEB">
      <w:pPr>
        <w:autoSpaceDE w:val="0"/>
        <w:autoSpaceDN w:val="0"/>
        <w:adjustRightInd w:val="0"/>
        <w:rPr>
          <w:rFonts w:ascii="StoneSans" w:eastAsia="StoneSans" w:hAnsi="Bauhaus-Bold" w:cs="StoneSans"/>
          <w:color w:val="7030A0"/>
          <w:sz w:val="18"/>
          <w:szCs w:val="18"/>
          <w:lang w:eastAsia="en-US"/>
        </w:rPr>
      </w:pPr>
    </w:p>
    <w:p w:rsidR="00136CEB" w:rsidRPr="00136CEB" w:rsidRDefault="00136CEB" w:rsidP="00136CEB">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#3 - ENGAGEMENT DIAL MATH</w:t>
      </w:r>
    </w:p>
    <w:p w:rsidR="00136CEB" w:rsidRDefault="00136CEB" w:rsidP="00136CEB">
      <w:pPr>
        <w:autoSpaceDE w:val="0"/>
        <w:autoSpaceDN w:val="0"/>
        <w:adjustRightInd w:val="0"/>
        <w:rPr>
          <w:rFonts w:ascii="StoneSans" w:eastAsia="StoneSans" w:hAnsi="Bauhaus-Bold" w:cs="StoneSans"/>
          <w:color w:val="7030A0"/>
          <w:sz w:val="18"/>
          <w:szCs w:val="18"/>
          <w:lang w:eastAsia="en-US"/>
        </w:rPr>
      </w:pPr>
      <w:r w:rsidRPr="00136CEB">
        <w:rPr>
          <w:rFonts w:ascii="StoneSans" w:eastAsia="StoneSans" w:hAnsi="Bauhaus-Bold" w:cs="StoneSans"/>
          <w:color w:val="7030A0"/>
          <w:sz w:val="18"/>
          <w:szCs w:val="18"/>
          <w:lang w:eastAsia="en-US"/>
        </w:rPr>
        <w:t>There is no error in the Engagement mission scoring examples when you realize this: When the dial is set all the way counterclockwise like it</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s supposed to be, it</w:t>
      </w:r>
      <w:r w:rsidRPr="00136CEB">
        <w:rPr>
          <w:rFonts w:ascii="StoneSans" w:eastAsia="StoneSans" w:hAnsi="Bauhaus-Bold" w:cs="StoneSans"/>
          <w:color w:val="7030A0"/>
          <w:sz w:val="18"/>
          <w:szCs w:val="18"/>
          <w:lang w:eastAsia="en-US"/>
        </w:rPr>
        <w:t>’</w:t>
      </w:r>
      <w:r w:rsidRPr="00136CEB">
        <w:rPr>
          <w:rFonts w:ascii="StoneSans" w:eastAsia="StoneSans" w:hAnsi="Bauhaus-Bold" w:cs="StoneSans"/>
          <w:color w:val="7030A0"/>
          <w:sz w:val="18"/>
          <w:szCs w:val="18"/>
          <w:lang w:eastAsia="en-US"/>
        </w:rPr>
        <w:t>s one tic BELOW the first red position.</w:t>
      </w:r>
    </w:p>
    <w:p w:rsidR="00F71B16" w:rsidRDefault="00F71B16" w:rsidP="00136CEB">
      <w:pPr>
        <w:autoSpaceDE w:val="0"/>
        <w:autoSpaceDN w:val="0"/>
        <w:adjustRightInd w:val="0"/>
        <w:rPr>
          <w:rFonts w:ascii="StoneSans" w:eastAsia="StoneSans" w:hAnsi="Bauhaus-Bold" w:cs="StoneSans"/>
          <w:color w:val="7030A0"/>
          <w:sz w:val="18"/>
          <w:szCs w:val="18"/>
          <w:lang w:eastAsia="en-US"/>
        </w:rPr>
      </w:pPr>
    </w:p>
    <w:p w:rsidR="00F71B16" w:rsidRDefault="00F71B16" w:rsidP="00136CEB">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w:t>
      </w:r>
      <w:r>
        <w:rPr>
          <w:rFonts w:ascii="StoneSans" w:eastAsia="StoneSans" w:hAnsi="Bauhaus-Bold" w:cs="StoneSans"/>
          <w:b/>
          <w:bCs/>
          <w:color w:val="7030A0"/>
          <w:sz w:val="22"/>
          <w:szCs w:val="22"/>
          <w:lang w:eastAsia="en-US"/>
        </w:rPr>
        <w:t>19</w:t>
      </w:r>
      <w:r w:rsidRPr="00136CEB">
        <w:rPr>
          <w:rFonts w:ascii="StoneSans" w:eastAsia="StoneSans" w:hAnsi="Bauhaus-Bold" w:cs="StoneSans"/>
          <w:b/>
          <w:bCs/>
          <w:color w:val="7030A0"/>
          <w:sz w:val="22"/>
          <w:szCs w:val="22"/>
          <w:lang w:eastAsia="en-US"/>
        </w:rPr>
        <w:t xml:space="preserve"> - ENGAGEMENT </w:t>
      </w:r>
      <w:r>
        <w:rPr>
          <w:rFonts w:ascii="StoneSans" w:eastAsia="StoneSans" w:hAnsi="Bauhaus-Bold" w:cs="StoneSans"/>
          <w:b/>
          <w:bCs/>
          <w:color w:val="7030A0"/>
          <w:sz w:val="22"/>
          <w:szCs w:val="22"/>
          <w:lang w:eastAsia="en-US"/>
        </w:rPr>
        <w:t>20</w:t>
      </w:r>
    </w:p>
    <w:p w:rsidR="00F71B16" w:rsidRDefault="000A0123" w:rsidP="000A0123">
      <w:pPr>
        <w:autoSpaceDE w:val="0"/>
        <w:autoSpaceDN w:val="0"/>
        <w:adjustRightInd w:val="0"/>
        <w:rPr>
          <w:rFonts w:ascii="StoneSans" w:eastAsia="StoneSans" w:hAnsi="Bauhaus-Bold" w:cs="StoneSans"/>
          <w:color w:val="7030A0"/>
          <w:sz w:val="18"/>
          <w:szCs w:val="18"/>
          <w:lang w:eastAsia="en-US"/>
        </w:rPr>
      </w:pPr>
      <w:r w:rsidRPr="000A0123">
        <w:rPr>
          <w:rFonts w:ascii="StoneSans" w:eastAsia="StoneSans" w:hAnsi="Bauhaus-Bold" w:cs="StoneSans"/>
          <w:color w:val="7030A0"/>
          <w:sz w:val="18"/>
          <w:szCs w:val="18"/>
          <w:lang w:eastAsia="en-US"/>
        </w:rPr>
        <w:t>The 20 points for pushing the yellow section south are earned even if the pinwheel is never spun. Also: If the pinwheel is spun, these</w:t>
      </w:r>
      <w:r>
        <w:rPr>
          <w:rFonts w:ascii="StoneSans" w:eastAsia="StoneSans" w:hAnsi="Bauhaus-Bold" w:cs="StoneSans"/>
          <w:color w:val="7030A0"/>
          <w:sz w:val="18"/>
          <w:szCs w:val="18"/>
          <w:lang w:eastAsia="en-US"/>
        </w:rPr>
        <w:t xml:space="preserve"> </w:t>
      </w:r>
      <w:r w:rsidRPr="000A0123">
        <w:rPr>
          <w:rFonts w:ascii="StoneSans" w:eastAsia="StoneSans" w:hAnsi="Bauhaus-Bold" w:cs="StoneSans"/>
          <w:color w:val="7030A0"/>
          <w:sz w:val="18"/>
          <w:szCs w:val="18"/>
          <w:lang w:eastAsia="en-US"/>
        </w:rPr>
        <w:t>20 points are not affected by the multiplier. Also: Any penalties are affected by the multiplier. (Mission text correction and reminders).</w:t>
      </w:r>
    </w:p>
    <w:p w:rsidR="00BA30DF" w:rsidRDefault="00BA30DF" w:rsidP="00BA30DF">
      <w:pPr>
        <w:autoSpaceDE w:val="0"/>
        <w:autoSpaceDN w:val="0"/>
        <w:adjustRightInd w:val="0"/>
        <w:rPr>
          <w:rFonts w:ascii="StoneSans" w:eastAsia="StoneSans" w:hAnsi="Bauhaus-Bold" w:cs="StoneSans"/>
          <w:b/>
          <w:bCs/>
          <w:color w:val="7030A0"/>
          <w:sz w:val="22"/>
          <w:szCs w:val="22"/>
          <w:lang w:eastAsia="en-US"/>
        </w:rPr>
      </w:pPr>
    </w:p>
    <w:p w:rsidR="00BA30DF" w:rsidRPr="00136CEB" w:rsidRDefault="00BA30DF" w:rsidP="00BA30DF">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 xml:space="preserve">UPDATE </w:t>
      </w:r>
      <w:r>
        <w:rPr>
          <w:rFonts w:ascii="StoneSans" w:eastAsia="StoneSans" w:hAnsi="Bauhaus-Bold" w:cs="StoneSans"/>
          <w:b/>
          <w:bCs/>
          <w:color w:val="7030A0"/>
          <w:sz w:val="22"/>
          <w:szCs w:val="22"/>
          <w:lang w:eastAsia="en-US"/>
        </w:rPr>
        <w:t>#27</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E</w:t>
      </w:r>
      <w:r w:rsidR="00DB7837">
        <w:rPr>
          <w:rFonts w:ascii="StoneSans" w:eastAsia="StoneSans" w:hAnsi="Bauhaus-Bold" w:cs="StoneSans"/>
          <w:b/>
          <w:bCs/>
          <w:color w:val="7030A0"/>
          <w:sz w:val="22"/>
          <w:szCs w:val="22"/>
          <w:lang w:eastAsia="en-US"/>
        </w:rPr>
        <w:t xml:space="preserve">NGAGEMENT </w:t>
      </w:r>
      <w:proofErr w:type="spellStart"/>
      <w:r w:rsidR="00DB7837">
        <w:rPr>
          <w:rFonts w:ascii="StoneSans" w:eastAsia="StoneSans" w:hAnsi="Bauhaus-Bold" w:cs="StoneSans"/>
          <w:b/>
          <w:bCs/>
          <w:color w:val="7030A0"/>
          <w:sz w:val="22"/>
          <w:szCs w:val="22"/>
          <w:lang w:eastAsia="en-US"/>
        </w:rPr>
        <w:t>ENGAGEMENT</w:t>
      </w:r>
      <w:proofErr w:type="spellEnd"/>
    </w:p>
    <w:p w:rsidR="00BA30DF" w:rsidRPr="00812760" w:rsidRDefault="00BA30DF" w:rsidP="00BA30DF">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For rare yellow lever pushes, the engagement model</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 xml:space="preserve">s black </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ball</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 xml:space="preserve"> gears don</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 settle down and mesh. Anyone who sees this should immediately spin the lower gear (direction doesn</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 matter) a little by hand to settle the components (this is an exception to Rule 38). If any dial progress is lost due to late discovery of this problem, the team will be on their honor to tell the referee where the dial should actually be. (Policy announcement)</w:t>
      </w:r>
    </w:p>
    <w:p w:rsidR="00740406" w:rsidRDefault="00740406" w:rsidP="00F307BD">
      <w:pPr>
        <w:pStyle w:val="Default"/>
        <w:rPr>
          <w:rFonts w:ascii="StoneSans-Bold" w:eastAsia="Calibri" w:hAnsi="StoneSans-Bold" w:cs="StoneSans-Bold"/>
          <w:b/>
          <w:bCs/>
          <w:color w:val="0067B4"/>
        </w:rPr>
      </w:pPr>
    </w:p>
    <w:p w:rsidR="00740406"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 xml:space="preserve">Project-Based Learning </w:t>
      </w:r>
    </w:p>
    <w:p w:rsidR="00F307BD" w:rsidRDefault="00F307BD" w:rsidP="00F307BD">
      <w:pPr>
        <w:pStyle w:val="Default"/>
        <w:rPr>
          <w:sz w:val="18"/>
          <w:szCs w:val="18"/>
        </w:rPr>
      </w:pPr>
    </w:p>
    <w:p w:rsidR="00740406" w:rsidRDefault="00642696" w:rsidP="00740406">
      <w:pPr>
        <w:pStyle w:val="Default"/>
        <w:rPr>
          <w:sz w:val="18"/>
          <w:szCs w:val="18"/>
        </w:rPr>
      </w:pPr>
      <w:r>
        <w:rPr>
          <w:noProof/>
          <w:szCs w:val="18"/>
        </w:rPr>
        <w:drawing>
          <wp:anchor distT="0" distB="0" distL="114300" distR="114300" simplePos="0" relativeHeight="251671552" behindDoc="1" locked="0" layoutInCell="1" allowOverlap="1">
            <wp:simplePos x="0" y="0"/>
            <wp:positionH relativeFrom="column">
              <wp:posOffset>0</wp:posOffset>
            </wp:positionH>
            <wp:positionV relativeFrom="paragraph">
              <wp:posOffset>-3810</wp:posOffset>
            </wp:positionV>
            <wp:extent cx="1295400" cy="1830070"/>
            <wp:effectExtent l="0" t="0" r="0" b="0"/>
            <wp:wrapTight wrapText="bothSides">
              <wp:wrapPolygon edited="0">
                <wp:start x="0" y="0"/>
                <wp:lineTo x="0" y="21360"/>
                <wp:lineTo x="21282" y="21360"/>
                <wp:lineTo x="21282" y="0"/>
                <wp:lineTo x="0" y="0"/>
              </wp:wrapPolygon>
            </wp:wrapTight>
            <wp:docPr id="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1830070"/>
                    </a:xfrm>
                    <a:prstGeom prst="rect">
                      <a:avLst/>
                    </a:prstGeom>
                    <a:noFill/>
                    <a:ln>
                      <a:noFill/>
                    </a:ln>
                  </pic:spPr>
                </pic:pic>
              </a:graphicData>
            </a:graphic>
          </wp:anchor>
        </w:drawing>
      </w:r>
      <w:r w:rsidR="00740406" w:rsidRPr="00740406">
        <w:rPr>
          <w:sz w:val="18"/>
          <w:szCs w:val="18"/>
        </w:rPr>
        <w:t xml:space="preserve"> </w:t>
      </w:r>
      <w:r w:rsidR="00740406">
        <w:rPr>
          <w:sz w:val="18"/>
          <w:szCs w:val="18"/>
        </w:rPr>
        <w:t xml:space="preserve">Required condition visible at the end of the match: — </w:t>
      </w:r>
      <w:proofErr w:type="gramStart"/>
      <w:r w:rsidR="00740406">
        <w:rPr>
          <w:sz w:val="18"/>
          <w:szCs w:val="18"/>
        </w:rPr>
        <w:t>The</w:t>
      </w:r>
      <w:proofErr w:type="gramEnd"/>
      <w:r w:rsidR="00740406">
        <w:rPr>
          <w:sz w:val="18"/>
          <w:szCs w:val="18"/>
        </w:rPr>
        <w:t xml:space="preserve"> scale holds loops (representing knowledge and skill) as shown. Required methods, constraints: — </w:t>
      </w:r>
      <w:proofErr w:type="gramStart"/>
      <w:r w:rsidR="00740406">
        <w:rPr>
          <w:sz w:val="18"/>
          <w:szCs w:val="18"/>
        </w:rPr>
        <w:t>None</w:t>
      </w:r>
      <w:proofErr w:type="gramEnd"/>
      <w:r w:rsidR="00740406">
        <w:rPr>
          <w:sz w:val="18"/>
          <w:szCs w:val="18"/>
        </w:rPr>
        <w:t xml:space="preserve">. </w:t>
      </w:r>
      <w:r w:rsidR="00740406">
        <w:rPr>
          <w:b/>
          <w:bCs/>
          <w:sz w:val="18"/>
          <w:szCs w:val="18"/>
        </w:rPr>
        <w:t xml:space="preserve">Value/1st Loop: 20 Value/More Loops: 10 EACH </w:t>
      </w:r>
      <w:r w:rsidR="00740406">
        <w:rPr>
          <w:sz w:val="18"/>
          <w:szCs w:val="18"/>
        </w:rPr>
        <w:t>(Possible Scores = 0 or 20 or 30 or 40 or 50 or 60 or 70 or 80 or 90)</w:t>
      </w:r>
    </w:p>
    <w:p w:rsidR="00410702" w:rsidRDefault="00410702" w:rsidP="00740406">
      <w:pPr>
        <w:pStyle w:val="Default"/>
        <w:rPr>
          <w:sz w:val="18"/>
          <w:szCs w:val="18"/>
        </w:rPr>
      </w:pPr>
    </w:p>
    <w:p w:rsidR="00410702" w:rsidRPr="00136CEB" w:rsidRDefault="00410702" w:rsidP="00410702">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w:t>
      </w:r>
      <w:r>
        <w:rPr>
          <w:rFonts w:ascii="StoneSans" w:eastAsia="StoneSans" w:hAnsi="Bauhaus-Bold" w:cs="StoneSans"/>
          <w:b/>
          <w:bCs/>
          <w:color w:val="7030A0"/>
          <w:sz w:val="22"/>
          <w:szCs w:val="22"/>
          <w:lang w:eastAsia="en-US"/>
        </w:rPr>
        <w:t>17</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136CEB">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LOOP DECISION</w:t>
      </w:r>
    </w:p>
    <w:p w:rsidR="00410702" w:rsidRPr="00410702" w:rsidRDefault="00410702" w:rsidP="00410702">
      <w:pPr>
        <w:autoSpaceDE w:val="0"/>
        <w:autoSpaceDN w:val="0"/>
        <w:adjustRightInd w:val="0"/>
        <w:rPr>
          <w:rFonts w:ascii="StoneSans" w:eastAsia="StoneSans" w:hAnsi="Bauhaus-Bold" w:cs="StoneSans"/>
          <w:color w:val="7030A0"/>
          <w:sz w:val="18"/>
          <w:szCs w:val="18"/>
          <w:lang w:eastAsia="en-US"/>
        </w:rPr>
      </w:pPr>
      <w:r w:rsidRPr="00410702">
        <w:rPr>
          <w:rFonts w:ascii="StoneSans" w:eastAsia="StoneSans" w:hAnsi="Bauhaus-Bold" w:cs="StoneSans"/>
          <w:color w:val="7030A0"/>
          <w:sz w:val="18"/>
          <w:szCs w:val="18"/>
          <w:lang w:eastAsia="en-US"/>
        </w:rPr>
        <w:t>In order to have more than six loops to put on the Project-Based Learning scale, yes, you have to sacrifice at least 45</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 xml:space="preserve">Search Engine points. This is a simple consequence of Rule 51, 5th bullet up, and redundantly of the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end of the match</w:t>
      </w:r>
      <w:r w:rsidRPr="00410702">
        <w:rPr>
          <w:rFonts w:ascii="StoneSans" w:eastAsia="StoneSans" w:hAnsi="Bauhaus-Bold" w:cs="StoneSans"/>
          <w:color w:val="7030A0"/>
          <w:sz w:val="18"/>
          <w:szCs w:val="18"/>
          <w:lang w:eastAsia="en-US"/>
        </w:rPr>
        <w:t>”</w:t>
      </w:r>
      <w:r w:rsidR="0051622E">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 xml:space="preserve">phrase at the top of the Search Engine mission itself. It is not a penalty, or a loss </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 xml:space="preserve"> it</w:t>
      </w:r>
      <w:r w:rsidRPr="00410702">
        <w:rPr>
          <w:rFonts w:ascii="StoneSans" w:eastAsia="StoneSans" w:hAnsi="Bauhaus-Bold" w:cs="StoneSans"/>
          <w:color w:val="7030A0"/>
          <w:sz w:val="18"/>
          <w:szCs w:val="18"/>
          <w:lang w:eastAsia="en-US"/>
        </w:rPr>
        <w:t>’</w:t>
      </w:r>
      <w:r w:rsidRPr="00410702">
        <w:rPr>
          <w:rFonts w:ascii="StoneSans" w:eastAsia="StoneSans" w:hAnsi="Bauhaus-Bold" w:cs="StoneSans"/>
          <w:color w:val="7030A0"/>
          <w:sz w:val="18"/>
          <w:szCs w:val="18"/>
          <w:lang w:eastAsia="en-US"/>
        </w:rPr>
        <w:t>s your strategic choice. (Rule 51 and</w:t>
      </w:r>
      <w:r>
        <w:rPr>
          <w:rFonts w:ascii="StoneSans" w:eastAsia="StoneSans" w:hAnsi="Bauhaus-Bold" w:cs="StoneSans"/>
          <w:color w:val="7030A0"/>
          <w:sz w:val="18"/>
          <w:szCs w:val="18"/>
          <w:lang w:eastAsia="en-US"/>
        </w:rPr>
        <w:t xml:space="preserve"> </w:t>
      </w:r>
      <w:r w:rsidRPr="00410702">
        <w:rPr>
          <w:rFonts w:ascii="StoneSans" w:eastAsia="StoneSans" w:hAnsi="Bauhaus-Bold" w:cs="StoneSans"/>
          <w:color w:val="7030A0"/>
          <w:sz w:val="18"/>
          <w:szCs w:val="18"/>
          <w:lang w:eastAsia="en-US"/>
        </w:rPr>
        <w:t>Mission text reminder and insight)</w:t>
      </w:r>
    </w:p>
    <w:p w:rsidR="00740406" w:rsidRDefault="00740406" w:rsidP="00740406">
      <w:pPr>
        <w:pStyle w:val="Default"/>
        <w:rPr>
          <w:sz w:val="18"/>
          <w:szCs w:val="18"/>
        </w:rPr>
      </w:pPr>
    </w:p>
    <w:p w:rsidR="00740406" w:rsidRDefault="00740406" w:rsidP="00740406">
      <w:pPr>
        <w:pStyle w:val="Default"/>
        <w:rPr>
          <w:sz w:val="18"/>
          <w:szCs w:val="18"/>
        </w:rPr>
      </w:pPr>
    </w:p>
    <w:p w:rsidR="00740406" w:rsidRDefault="00740406" w:rsidP="00740406">
      <w:pPr>
        <w:pStyle w:val="Default"/>
        <w:rPr>
          <w:sz w:val="18"/>
          <w:szCs w:val="18"/>
        </w:rPr>
      </w:pPr>
    </w:p>
    <w:p w:rsidR="00410702" w:rsidRDefault="00410702" w:rsidP="00F307BD">
      <w:pPr>
        <w:pStyle w:val="Default"/>
        <w:rPr>
          <w:rFonts w:ascii="StoneSans-Bold" w:eastAsia="Calibri" w:hAnsi="StoneSans-Bold" w:cs="StoneSans-Bold"/>
          <w:b/>
          <w:bCs/>
          <w:color w:val="0067B4"/>
        </w:rPr>
      </w:pPr>
    </w:p>
    <w:p w:rsidR="00740406" w:rsidRPr="00740406" w:rsidRDefault="00F307BD" w:rsidP="00F307BD">
      <w:pPr>
        <w:pStyle w:val="Default"/>
        <w:rPr>
          <w:rFonts w:ascii="StoneSans-Bold" w:eastAsia="Calibri" w:hAnsi="StoneSans-Bold" w:cs="StoneSans-Bold"/>
          <w:b/>
          <w:bCs/>
          <w:color w:val="0067B4"/>
        </w:rPr>
      </w:pPr>
      <w:r w:rsidRPr="00740406">
        <w:rPr>
          <w:rFonts w:ascii="StoneSans-Bold" w:eastAsia="Calibri" w:hAnsi="StoneSans-Bold" w:cs="StoneSans-Bold"/>
          <w:b/>
          <w:bCs/>
          <w:color w:val="0067B4"/>
        </w:rPr>
        <w:t>Penalties</w:t>
      </w:r>
    </w:p>
    <w:p w:rsidR="00740406" w:rsidRDefault="00740406" w:rsidP="00F307BD">
      <w:pPr>
        <w:pStyle w:val="Default"/>
        <w:rPr>
          <w:rFonts w:ascii="StoneSans-Bold" w:eastAsia="Calibri" w:hAnsi="StoneSans-Bold" w:cs="StoneSans-Bold"/>
          <w:b/>
          <w:bCs/>
          <w:color w:val="0067B4"/>
          <w:sz w:val="20"/>
          <w:szCs w:val="20"/>
        </w:rPr>
      </w:pPr>
    </w:p>
    <w:p w:rsidR="00685284" w:rsidRDefault="00642696" w:rsidP="00DB7837">
      <w:pPr>
        <w:pStyle w:val="Default"/>
        <w:rPr>
          <w:b/>
          <w:bCs/>
          <w:sz w:val="18"/>
          <w:szCs w:val="18"/>
        </w:rPr>
      </w:pPr>
      <w:r w:rsidRPr="00740406">
        <w:rPr>
          <w:noProof/>
          <w:sz w:val="18"/>
          <w:szCs w:val="18"/>
        </w:rPr>
        <w:drawing>
          <wp:anchor distT="0" distB="0" distL="114300" distR="114300" simplePos="0" relativeHeight="251672576" behindDoc="1" locked="0" layoutInCell="1" allowOverlap="1">
            <wp:simplePos x="0" y="0"/>
            <wp:positionH relativeFrom="column">
              <wp:posOffset>0</wp:posOffset>
            </wp:positionH>
            <wp:positionV relativeFrom="paragraph">
              <wp:posOffset>-3175</wp:posOffset>
            </wp:positionV>
            <wp:extent cx="800100" cy="1095375"/>
            <wp:effectExtent l="0" t="0" r="0" b="9525"/>
            <wp:wrapTight wrapText="bothSides">
              <wp:wrapPolygon edited="0">
                <wp:start x="0" y="0"/>
                <wp:lineTo x="0" y="21412"/>
                <wp:lineTo x="21086" y="21412"/>
                <wp:lineTo x="21086" y="0"/>
                <wp:lineTo x="0" y="0"/>
              </wp:wrapPolygon>
            </wp:wrapTight>
            <wp:docPr id="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1095375"/>
                    </a:xfrm>
                    <a:prstGeom prst="rect">
                      <a:avLst/>
                    </a:prstGeom>
                    <a:noFill/>
                    <a:ln>
                      <a:noFill/>
                    </a:ln>
                  </pic:spPr>
                </pic:pic>
              </a:graphicData>
            </a:graphic>
          </wp:anchor>
        </w:drawing>
      </w:r>
      <w:r w:rsidR="00740406" w:rsidRPr="00740406">
        <w:rPr>
          <w:sz w:val="18"/>
          <w:szCs w:val="18"/>
        </w:rPr>
        <w:t>If</w:t>
      </w:r>
      <w:r w:rsidR="00740406">
        <w:rPr>
          <w:sz w:val="18"/>
          <w:szCs w:val="18"/>
        </w:rPr>
        <w:t xml:space="preserve"> a Robot, Sprawl, or Junk penalty earned (as described in the Rules), the referee keeps account by obvious placement of these penalty markers in some manner as to stay out of the way of you and your robot. Loss of cargo is its own penalty. </w:t>
      </w:r>
      <w:r w:rsidR="00740406">
        <w:rPr>
          <w:b/>
          <w:bCs/>
          <w:sz w:val="18"/>
          <w:szCs w:val="18"/>
        </w:rPr>
        <w:t xml:space="preserve">Robot, Sprawl, or Junk Penalty: -10 EACH </w:t>
      </w:r>
      <w:r w:rsidR="00740406">
        <w:rPr>
          <w:sz w:val="18"/>
          <w:szCs w:val="18"/>
        </w:rPr>
        <w:t xml:space="preserve">(Max Penalties </w:t>
      </w:r>
      <w:proofErr w:type="gramStart"/>
      <w:r w:rsidR="00740406">
        <w:rPr>
          <w:sz w:val="18"/>
          <w:szCs w:val="18"/>
        </w:rPr>
        <w:t>Of</w:t>
      </w:r>
      <w:proofErr w:type="gramEnd"/>
      <w:r w:rsidR="00740406">
        <w:rPr>
          <w:sz w:val="18"/>
          <w:szCs w:val="18"/>
        </w:rPr>
        <w:t xml:space="preserve"> These Types = -80) </w:t>
      </w:r>
      <w:r w:rsidR="00740406">
        <w:rPr>
          <w:b/>
          <w:bCs/>
          <w:sz w:val="18"/>
          <w:szCs w:val="18"/>
        </w:rPr>
        <w:t>Cargo Penalty: Loss Of Cargo</w:t>
      </w:r>
      <w:r w:rsidR="00685284">
        <w:rPr>
          <w:b/>
          <w:bCs/>
          <w:sz w:val="18"/>
          <w:szCs w:val="18"/>
        </w:rPr>
        <w:br w:type="page"/>
      </w:r>
    </w:p>
    <w:p w:rsidR="002321BF" w:rsidRDefault="00685284" w:rsidP="00685284">
      <w:pPr>
        <w:pStyle w:val="Default"/>
        <w:jc w:val="center"/>
      </w:pPr>
      <w:r w:rsidRPr="00685284">
        <w:rPr>
          <w:noProof/>
        </w:rPr>
        <w:lastRenderedPageBreak/>
        <w:drawing>
          <wp:inline distT="0" distB="0" distL="0" distR="0">
            <wp:extent cx="6400800" cy="6080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6400800" cy="6080076"/>
                    </a:xfrm>
                    <a:prstGeom prst="rect">
                      <a:avLst/>
                    </a:prstGeom>
                  </pic:spPr>
                </pic:pic>
              </a:graphicData>
            </a:graphic>
          </wp:inline>
        </w:drawing>
      </w:r>
    </w:p>
    <w:p w:rsidR="002321BF" w:rsidRDefault="002321BF">
      <w:pPr>
        <w:rPr>
          <w:rFonts w:ascii="VAG Round" w:hAnsi="VAG Round" w:cs="VAG Round"/>
          <w:color w:val="000000"/>
          <w:lang w:eastAsia="en-US"/>
        </w:rPr>
      </w:pPr>
      <w:r>
        <w:br w:type="page"/>
      </w:r>
    </w:p>
    <w:p w:rsidR="002321BF" w:rsidRDefault="002321BF" w:rsidP="00685284">
      <w:pPr>
        <w:pStyle w:val="Default"/>
        <w:jc w:val="center"/>
        <w:rPr>
          <w:sz w:val="32"/>
          <w:szCs w:val="32"/>
        </w:rPr>
      </w:pPr>
      <w:r w:rsidRPr="002321BF">
        <w:rPr>
          <w:rFonts w:ascii="Bauhaus-Bold" w:eastAsia="Calibri" w:hAnsi="Bauhaus-Bold" w:cs="Bauhaus-Bold"/>
          <w:b/>
          <w:bCs/>
          <w:color w:val="260859"/>
          <w:sz w:val="32"/>
          <w:szCs w:val="32"/>
        </w:rPr>
        <w:lastRenderedPageBreak/>
        <w:t>Mission Model Arrangement and Setup</w:t>
      </w:r>
      <w:r>
        <w:rPr>
          <w:sz w:val="32"/>
          <w:szCs w:val="32"/>
        </w:rPr>
        <w:t xml:space="preserve"> </w:t>
      </w:r>
    </w:p>
    <w:p w:rsidR="002321BF" w:rsidRDefault="002321BF" w:rsidP="00685284">
      <w:pPr>
        <w:pStyle w:val="Default"/>
        <w:jc w:val="center"/>
        <w:rPr>
          <w:sz w:val="32"/>
          <w:szCs w:val="32"/>
        </w:rPr>
      </w:pPr>
    </w:p>
    <w:p w:rsidR="001C6E5E" w:rsidRPr="00136CEB" w:rsidRDefault="001C6E5E" w:rsidP="001C6E5E">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 #</w:t>
      </w:r>
      <w:r>
        <w:rPr>
          <w:rFonts w:ascii="StoneSans" w:eastAsia="StoneSans" w:hAnsi="Bauhaus-Bold" w:cs="StoneSans"/>
          <w:b/>
          <w:bCs/>
          <w:color w:val="7030A0"/>
          <w:sz w:val="22"/>
          <w:szCs w:val="22"/>
          <w:lang w:eastAsia="en-US"/>
        </w:rPr>
        <w:t xml:space="preserve">5 </w:t>
      </w:r>
      <w:r>
        <w:rPr>
          <w:rFonts w:ascii="StoneSans" w:eastAsia="StoneSans" w:hAnsi="Bauhaus-Bold" w:cs="StoneSans"/>
          <w:b/>
          <w:bCs/>
          <w:color w:val="7030A0"/>
          <w:sz w:val="22"/>
          <w:szCs w:val="22"/>
          <w:lang w:eastAsia="en-US"/>
        </w:rPr>
        <w:t>–</w:t>
      </w:r>
      <w:r>
        <w:rPr>
          <w:rFonts w:ascii="StoneSans" w:eastAsia="StoneSans" w:hAnsi="Bauhaus-Bold" w:cs="StoneSans"/>
          <w:b/>
          <w:bCs/>
          <w:color w:val="7030A0"/>
          <w:sz w:val="22"/>
          <w:szCs w:val="22"/>
          <w:lang w:eastAsia="en-US"/>
        </w:rPr>
        <w:t xml:space="preserve"> FIELD SETUP FACTS</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 xml:space="preserve">The picture at the bottom right of Page 11 should be labeled </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EAST CENTER GUIDE.</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 xml:space="preserve"> (Page 11 correction)</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lone loop in the south center of the field is to be placed as shown at the top right of Page 10. (Page 13 picture correction).</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correct color order for the search engine</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s slots: yellow, blue, red, running west to east. (Page 13 picture correction)</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setup position of the search engine</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s wheel in random. (Mission clarification)</w:t>
      </w:r>
    </w:p>
    <w:p w:rsid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engagement pinwheel only has two arms (Page 29 picture correction)</w:t>
      </w:r>
    </w:p>
    <w:p w:rsidR="008C2A9B" w:rsidRPr="005D1AB3" w:rsidRDefault="008C2A9B" w:rsidP="005D1AB3">
      <w:pPr>
        <w:pStyle w:val="ListParagraph"/>
        <w:numPr>
          <w:ilvl w:val="0"/>
          <w:numId w:val="17"/>
        </w:numPr>
        <w:autoSpaceDE w:val="0"/>
        <w:autoSpaceDN w:val="0"/>
        <w:adjustRightInd w:val="0"/>
        <w:ind w:left="360"/>
        <w:rPr>
          <w:rFonts w:ascii="StoneSans" w:eastAsia="StoneSans" w:hAnsi="Bauhaus-Bold" w:cs="StoneSans"/>
          <w:color w:val="7030A0"/>
          <w:sz w:val="18"/>
          <w:szCs w:val="18"/>
          <w:highlight w:val="yellow"/>
          <w:lang w:eastAsia="en-US"/>
        </w:rPr>
      </w:pPr>
      <w:r w:rsidRPr="005D1AB3">
        <w:rPr>
          <w:rFonts w:ascii="StoneSans" w:eastAsia="StoneSans" w:hAnsi="Bauhaus-Bold" w:cs="StoneSans"/>
          <w:color w:val="7030A0"/>
          <w:sz w:val="18"/>
          <w:szCs w:val="18"/>
          <w:highlight w:val="yellow"/>
          <w:lang w:eastAsia="en-US"/>
        </w:rPr>
        <w:t xml:space="preserve">The engagement pinwheel setup is with its red arm up. That means pointing at the ceiling </w:t>
      </w:r>
      <w:r w:rsidRPr="005D1AB3">
        <w:rPr>
          <w:rFonts w:ascii="StoneSans" w:eastAsia="StoneSans" w:hAnsi="Bauhaus-Bold" w:cs="StoneSans"/>
          <w:color w:val="7030A0"/>
          <w:sz w:val="18"/>
          <w:szCs w:val="18"/>
          <w:highlight w:val="yellow"/>
          <w:lang w:eastAsia="en-US"/>
        </w:rPr>
        <w:t>–</w:t>
      </w:r>
      <w:r w:rsidRPr="005D1AB3">
        <w:rPr>
          <w:rFonts w:ascii="StoneSans" w:eastAsia="StoneSans" w:hAnsi="Bauhaus-Bold" w:cs="StoneSans"/>
          <w:color w:val="7030A0"/>
          <w:sz w:val="18"/>
          <w:szCs w:val="18"/>
          <w:highlight w:val="yellow"/>
          <w:lang w:eastAsia="en-US"/>
        </w:rPr>
        <w:t xml:space="preserve"> not to the left, not to the right. Even though the arm does have a bend, look at the whole arm in general, and pretend it</w:t>
      </w:r>
      <w:r w:rsidRPr="005D1AB3">
        <w:rPr>
          <w:rFonts w:ascii="StoneSans" w:eastAsia="StoneSans" w:hAnsi="Bauhaus-Bold" w:cs="StoneSans"/>
          <w:color w:val="7030A0"/>
          <w:sz w:val="18"/>
          <w:szCs w:val="18"/>
          <w:highlight w:val="yellow"/>
          <w:lang w:eastAsia="en-US"/>
        </w:rPr>
        <w:t>’</w:t>
      </w:r>
      <w:r w:rsidRPr="005D1AB3">
        <w:rPr>
          <w:rFonts w:ascii="StoneSans" w:eastAsia="StoneSans" w:hAnsi="Bauhaus-Bold" w:cs="StoneSans"/>
          <w:color w:val="7030A0"/>
          <w:sz w:val="18"/>
          <w:szCs w:val="18"/>
          <w:highlight w:val="yellow"/>
          <w:lang w:eastAsia="en-US"/>
        </w:rPr>
        <w:t>s the arm of a clock</w:t>
      </w:r>
      <w:r w:rsidRPr="005D1AB3">
        <w:rPr>
          <w:rFonts w:ascii="StoneSans" w:eastAsia="StoneSans" w:hAnsi="Bauhaus-Bold" w:cs="StoneSans"/>
          <w:color w:val="7030A0"/>
          <w:sz w:val="18"/>
          <w:szCs w:val="18"/>
          <w:highlight w:val="yellow"/>
          <w:lang w:eastAsia="en-US"/>
        </w:rPr>
        <w:t>…</w:t>
      </w:r>
      <w:r w:rsidRPr="005D1AB3">
        <w:rPr>
          <w:rFonts w:ascii="StoneSans" w:eastAsia="StoneSans" w:hAnsi="Bauhaus-Bold" w:cs="StoneSans"/>
          <w:color w:val="7030A0"/>
          <w:sz w:val="18"/>
          <w:szCs w:val="18"/>
          <w:highlight w:val="yellow"/>
          <w:lang w:eastAsia="en-US"/>
        </w:rPr>
        <w:t xml:space="preserve"> It needs to point at the 12 </w:t>
      </w:r>
      <w:r w:rsidRPr="005D1AB3">
        <w:rPr>
          <w:rFonts w:ascii="StoneSans" w:eastAsia="StoneSans" w:hAnsi="Bauhaus-Bold" w:cs="StoneSans"/>
          <w:color w:val="7030A0"/>
          <w:sz w:val="18"/>
          <w:szCs w:val="18"/>
          <w:highlight w:val="yellow"/>
          <w:lang w:eastAsia="en-US"/>
        </w:rPr>
        <w:t>–</w:t>
      </w:r>
      <w:r w:rsidRPr="005D1AB3">
        <w:rPr>
          <w:rFonts w:ascii="StoneSans" w:eastAsia="StoneSans" w:hAnsi="Bauhaus-Bold" w:cs="StoneSans"/>
          <w:color w:val="7030A0"/>
          <w:sz w:val="18"/>
          <w:szCs w:val="18"/>
          <w:highlight w:val="yellow"/>
          <w:lang w:eastAsia="en-US"/>
        </w:rPr>
        <w:t xml:space="preserve"> not to the 9, not to the 3. (clarification, hopefully)</w:t>
      </w:r>
    </w:p>
    <w:p w:rsidR="0019098B" w:rsidRPr="00DA4A76" w:rsidRDefault="0019098B" w:rsidP="0019098B">
      <w:pPr>
        <w:pStyle w:val="ListParagraph"/>
        <w:numPr>
          <w:ilvl w:val="0"/>
          <w:numId w:val="17"/>
        </w:numPr>
        <w:autoSpaceDE w:val="0"/>
        <w:autoSpaceDN w:val="0"/>
        <w:adjustRightInd w:val="0"/>
        <w:ind w:left="360"/>
        <w:rPr>
          <w:rFonts w:ascii="StoneSans" w:eastAsia="StoneSans" w:hAnsi="Bauhaus-Bold" w:cs="StoneSans"/>
          <w:strike/>
          <w:color w:val="7030A0"/>
          <w:sz w:val="18"/>
          <w:szCs w:val="18"/>
          <w:lang w:eastAsia="en-US"/>
        </w:rPr>
      </w:pPr>
      <w:r w:rsidRPr="00DA4A76">
        <w:rPr>
          <w:rFonts w:ascii="StoneSans" w:eastAsia="StoneSans" w:hAnsi="Bauhaus-Bold" w:cs="StoneSans"/>
          <w:strike/>
          <w:color w:val="7030A0"/>
          <w:sz w:val="18"/>
          <w:szCs w:val="18"/>
          <w:lang w:eastAsia="en-US"/>
        </w:rPr>
        <w:t>The engagement pinwheel setup is with its red arm up. (Reminder of Field Setup, Page 9 text, Page 10, 29 picture corrections, reminder of Rule 5)</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Except for the search engine</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s loops, other loop color placements don</w:t>
      </w:r>
      <w:r w:rsidRPr="0019098B">
        <w:rPr>
          <w:rFonts w:ascii="StoneSans" w:eastAsia="StoneSans" w:hAnsi="Bauhaus-Bold" w:cs="StoneSans"/>
          <w:color w:val="7030A0"/>
          <w:sz w:val="18"/>
          <w:szCs w:val="18"/>
          <w:lang w:eastAsia="en-US"/>
        </w:rPr>
        <w:t>’</w:t>
      </w:r>
      <w:r w:rsidRPr="0019098B">
        <w:rPr>
          <w:rFonts w:ascii="StoneSans" w:eastAsia="StoneSans" w:hAnsi="Bauhaus-Bold" w:cs="StoneSans"/>
          <w:color w:val="7030A0"/>
          <w:sz w:val="18"/>
          <w:szCs w:val="18"/>
          <w:lang w:eastAsia="en-US"/>
        </w:rPr>
        <w:t>t matter. (Reminder of Field Setup Pages 9,10)</w:t>
      </w:r>
    </w:p>
    <w:p w:rsidR="0019098B" w:rsidRPr="0019098B" w:rsidRDefault="0019098B" w:rsidP="0019098B">
      <w:pPr>
        <w:pStyle w:val="ListParagraph"/>
        <w:numPr>
          <w:ilvl w:val="0"/>
          <w:numId w:val="17"/>
        </w:numPr>
        <w:autoSpaceDE w:val="0"/>
        <w:autoSpaceDN w:val="0"/>
        <w:adjustRightInd w:val="0"/>
        <w:ind w:left="360"/>
        <w:rPr>
          <w:rFonts w:ascii="StoneSans" w:eastAsia="StoneSans" w:hAnsi="Bauhaus-Bold" w:cs="StoneSans"/>
          <w:color w:val="7030A0"/>
          <w:sz w:val="18"/>
          <w:szCs w:val="18"/>
          <w:lang w:eastAsia="en-US"/>
        </w:rPr>
      </w:pPr>
      <w:r w:rsidRPr="0019098B">
        <w:rPr>
          <w:rFonts w:ascii="StoneSans" w:eastAsia="StoneSans" w:hAnsi="Bauhaus-Bold" w:cs="StoneSans"/>
          <w:color w:val="7030A0"/>
          <w:sz w:val="18"/>
          <w:szCs w:val="18"/>
          <w:lang w:eastAsia="en-US"/>
        </w:rPr>
        <w:t>The mat has no blue lines. Production mats have green. (Page 10, 11, 13, 26, 27, 28 picture corrections)</w:t>
      </w:r>
    </w:p>
    <w:p w:rsidR="0019098B" w:rsidRDefault="0019098B" w:rsidP="001C6E5E">
      <w:pPr>
        <w:autoSpaceDE w:val="0"/>
        <w:autoSpaceDN w:val="0"/>
        <w:adjustRightInd w:val="0"/>
        <w:rPr>
          <w:rFonts w:ascii="StoneSans" w:eastAsia="StoneSans" w:hAnsi="Bauhaus-Bold" w:cs="StoneSans"/>
          <w:color w:val="7030A0"/>
          <w:sz w:val="18"/>
          <w:szCs w:val="18"/>
          <w:lang w:eastAsia="en-US"/>
        </w:rPr>
      </w:pPr>
    </w:p>
    <w:p w:rsidR="00BA30DF" w:rsidRPr="00BA30DF" w:rsidRDefault="00BA30DF" w:rsidP="00BA30DF">
      <w:pPr>
        <w:autoSpaceDE w:val="0"/>
        <w:autoSpaceDN w:val="0"/>
        <w:adjustRightInd w:val="0"/>
        <w:rPr>
          <w:rFonts w:ascii="StoneSans" w:eastAsia="StoneSans" w:hAnsi="Bauhaus-Bold" w:cs="StoneSans"/>
          <w:b/>
          <w:bCs/>
          <w:color w:val="7030A0"/>
          <w:sz w:val="22"/>
          <w:szCs w:val="22"/>
          <w:lang w:eastAsia="en-US"/>
        </w:rPr>
      </w:pPr>
      <w:r w:rsidRPr="00136CEB">
        <w:rPr>
          <w:rFonts w:ascii="StoneSans" w:eastAsia="StoneSans" w:hAnsi="Bauhaus-Bold" w:cs="StoneSans"/>
          <w:b/>
          <w:bCs/>
          <w:color w:val="7030A0"/>
          <w:sz w:val="22"/>
          <w:szCs w:val="22"/>
          <w:lang w:eastAsia="en-US"/>
        </w:rPr>
        <w:t>UPDATE</w:t>
      </w:r>
      <w:r w:rsidRPr="00BA30DF">
        <w:rPr>
          <w:rFonts w:ascii="StoneSans" w:eastAsia="StoneSans" w:hAnsi="Bauhaus-Bold" w:cs="StoneSans"/>
          <w:b/>
          <w:bCs/>
          <w:color w:val="7030A0"/>
          <w:sz w:val="22"/>
          <w:szCs w:val="22"/>
          <w:lang w:eastAsia="en-US"/>
        </w:rPr>
        <w:t xml:space="preserve"> </w:t>
      </w:r>
      <w:r>
        <w:rPr>
          <w:rFonts w:ascii="StoneSans" w:eastAsia="StoneSans" w:hAnsi="Bauhaus-Bold" w:cs="StoneSans"/>
          <w:b/>
          <w:bCs/>
          <w:color w:val="7030A0"/>
          <w:sz w:val="22"/>
          <w:szCs w:val="22"/>
          <w:lang w:eastAsia="en-US"/>
        </w:rPr>
        <w:t>#</w:t>
      </w:r>
      <w:r w:rsidRPr="00BA30DF">
        <w:rPr>
          <w:rFonts w:ascii="StoneSans" w:eastAsia="StoneSans" w:hAnsi="Bauhaus-Bold" w:cs="StoneSans"/>
          <w:b/>
          <w:bCs/>
          <w:color w:val="7030A0"/>
          <w:sz w:val="22"/>
          <w:szCs w:val="22"/>
          <w:lang w:eastAsia="en-US"/>
        </w:rPr>
        <w:t xml:space="preserve">29 </w:t>
      </w:r>
      <w:r w:rsidRPr="00BA30DF">
        <w:rPr>
          <w:rFonts w:ascii="StoneSans" w:eastAsia="StoneSans" w:hAnsi="Bauhaus-Bold" w:cs="StoneSans"/>
          <w:b/>
          <w:bCs/>
          <w:color w:val="7030A0"/>
          <w:sz w:val="22"/>
          <w:szCs w:val="22"/>
          <w:lang w:eastAsia="en-US"/>
        </w:rPr>
        <w:t>–</w:t>
      </w:r>
      <w:r w:rsidRPr="00BA30DF">
        <w:rPr>
          <w:rFonts w:ascii="StoneSans" w:eastAsia="StoneSans" w:hAnsi="Bauhaus-Bold" w:cs="StoneSans"/>
          <w:b/>
          <w:bCs/>
          <w:color w:val="7030A0"/>
          <w:sz w:val="22"/>
          <w:szCs w:val="22"/>
          <w:lang w:eastAsia="en-US"/>
        </w:rPr>
        <w:t xml:space="preserve"> TAPE MAT AT SOUTHEAST END</w:t>
      </w:r>
    </w:p>
    <w:p w:rsidR="00BA30DF" w:rsidRDefault="00BA30DF" w:rsidP="00BA30DF">
      <w:pPr>
        <w:autoSpaceDE w:val="0"/>
        <w:autoSpaceDN w:val="0"/>
        <w:adjustRightInd w:val="0"/>
        <w:rPr>
          <w:rFonts w:ascii="StoneSans" w:eastAsia="StoneSans" w:hAnsi="Bauhaus-Bold" w:cs="StoneSans"/>
          <w:color w:val="7030A0"/>
          <w:sz w:val="18"/>
          <w:szCs w:val="18"/>
          <w:lang w:eastAsia="en-US"/>
        </w:rPr>
      </w:pPr>
      <w:r w:rsidRPr="00BA30DF">
        <w:rPr>
          <w:rFonts w:ascii="StoneSans" w:eastAsia="StoneSans" w:hAnsi="Bauhaus-Bold" w:cs="StoneSans"/>
          <w:color w:val="7030A0"/>
          <w:sz w:val="18"/>
          <w:szCs w:val="18"/>
          <w:lang w:eastAsia="en-US"/>
        </w:rPr>
        <w:t>Please tape the mat to the table using a thin strip of black tape about 12cm long. Allow tape to cover only the mat</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s east black</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border, and don</w:t>
      </w:r>
      <w:r w:rsidRPr="00BA30DF">
        <w:rPr>
          <w:rFonts w:ascii="StoneSans" w:eastAsia="StoneSans" w:hAnsi="Bauhaus-Bold" w:cs="StoneSans"/>
          <w:color w:val="7030A0"/>
          <w:sz w:val="18"/>
          <w:szCs w:val="18"/>
          <w:lang w:eastAsia="en-US"/>
        </w:rPr>
        <w:t>’</w:t>
      </w:r>
      <w:r w:rsidRPr="00BA30DF">
        <w:rPr>
          <w:rFonts w:ascii="StoneSans" w:eastAsia="StoneSans" w:hAnsi="Bauhaus-Bold" w:cs="StoneSans"/>
          <w:color w:val="7030A0"/>
          <w:sz w:val="18"/>
          <w:szCs w:val="18"/>
          <w:lang w:eastAsia="en-US"/>
        </w:rPr>
        <w:t>t stick tape to the wall. Reason for the tape: Sometimes when the Community loop is pulled, the entire model and</w:t>
      </w:r>
      <w:r>
        <w:rPr>
          <w:rFonts w:ascii="StoneSans" w:eastAsia="StoneSans" w:hAnsi="Bauhaus-Bold" w:cs="StoneSans"/>
          <w:color w:val="7030A0"/>
          <w:sz w:val="18"/>
          <w:szCs w:val="18"/>
          <w:lang w:eastAsia="en-US"/>
        </w:rPr>
        <w:t xml:space="preserve"> </w:t>
      </w:r>
      <w:r w:rsidRPr="00BA30DF">
        <w:rPr>
          <w:rFonts w:ascii="StoneSans" w:eastAsia="StoneSans" w:hAnsi="Bauhaus-Bold" w:cs="StoneSans"/>
          <w:color w:val="7030A0"/>
          <w:sz w:val="18"/>
          <w:szCs w:val="18"/>
          <w:lang w:eastAsia="en-US"/>
        </w:rPr>
        <w:t>mat come up instead of just the loop, and this is happening inconsistently. (Policy announcement)</w:t>
      </w:r>
    </w:p>
    <w:p w:rsidR="00A86A32" w:rsidRDefault="00A86A32" w:rsidP="00BA30DF">
      <w:pPr>
        <w:autoSpaceDE w:val="0"/>
        <w:autoSpaceDN w:val="0"/>
        <w:adjustRightInd w:val="0"/>
        <w:rPr>
          <w:rFonts w:ascii="StoneSans" w:eastAsia="StoneSans" w:hAnsi="Bauhaus-Bold" w:cs="StoneSans"/>
          <w:color w:val="7030A0"/>
          <w:sz w:val="18"/>
          <w:szCs w:val="18"/>
          <w:lang w:eastAsia="en-US"/>
        </w:rPr>
      </w:pPr>
    </w:p>
    <w:p w:rsidR="00A86A32" w:rsidRPr="00A86A32" w:rsidRDefault="00A86A32" w:rsidP="00A86A32">
      <w:pPr>
        <w:autoSpaceDE w:val="0"/>
        <w:autoSpaceDN w:val="0"/>
        <w:adjustRightInd w:val="0"/>
        <w:rPr>
          <w:rFonts w:ascii="StoneSans" w:eastAsia="StoneSans" w:hAnsi="Bauhaus-Bold" w:cs="StoneSans"/>
          <w:color w:val="7030A0"/>
          <w:sz w:val="18"/>
          <w:szCs w:val="18"/>
          <w:lang w:eastAsia="en-US"/>
        </w:rPr>
      </w:pPr>
      <w:r>
        <w:rPr>
          <w:rFonts w:ascii="StoneSans" w:eastAsia="StoneSans" w:hAnsi="Bauhaus-Bold" w:cs="StoneSans"/>
          <w:b/>
          <w:bCs/>
          <w:color w:val="7030A0"/>
          <w:sz w:val="22"/>
          <w:szCs w:val="22"/>
          <w:lang w:eastAsia="en-US"/>
        </w:rPr>
        <w:t>UPDATE #35</w:t>
      </w:r>
      <w:r w:rsidRPr="00A86A32">
        <w:rPr>
          <w:rFonts w:ascii="StoneSans" w:eastAsia="StoneSans" w:hAnsi="Bauhaus-Bold" w:cs="StoneSans"/>
          <w:b/>
          <w:bCs/>
          <w:color w:val="7030A0"/>
          <w:sz w:val="22"/>
          <w:szCs w:val="22"/>
          <w:lang w:eastAsia="en-US"/>
        </w:rPr>
        <w:t xml:space="preserve"> - SENSES LOOP SETUP</w:t>
      </w:r>
    </w:p>
    <w:p w:rsidR="00A86A32" w:rsidRPr="00410702" w:rsidRDefault="00A86A32" w:rsidP="00A86A32">
      <w:pPr>
        <w:autoSpaceDE w:val="0"/>
        <w:autoSpaceDN w:val="0"/>
        <w:adjustRightInd w:val="0"/>
        <w:rPr>
          <w:rFonts w:ascii="StoneSans" w:eastAsia="StoneSans" w:hAnsi="Bauhaus-Bold" w:cs="StoneSans"/>
          <w:color w:val="7030A0"/>
          <w:sz w:val="18"/>
          <w:szCs w:val="18"/>
          <w:lang w:eastAsia="en-US"/>
        </w:rPr>
      </w:pPr>
      <w:r w:rsidRPr="00A86A32">
        <w:rPr>
          <w:rFonts w:ascii="StoneSans" w:eastAsia="StoneSans" w:hAnsi="Bauhaus-Bold" w:cs="StoneSans"/>
          <w:color w:val="7030A0"/>
          <w:sz w:val="18"/>
          <w:szCs w:val="18"/>
          <w:lang w:eastAsia="en-US"/>
        </w:rPr>
        <w:t xml:space="preserve">The Field Setup </w:t>
      </w:r>
      <w:proofErr w:type="gramStart"/>
      <w:r w:rsidRPr="00A86A32">
        <w:rPr>
          <w:rFonts w:ascii="StoneSans" w:eastAsia="StoneSans" w:hAnsi="Bauhaus-Bold" w:cs="StoneSans"/>
          <w:color w:val="7030A0"/>
          <w:sz w:val="18"/>
          <w:szCs w:val="18"/>
          <w:lang w:eastAsia="en-US"/>
        </w:rPr>
        <w:t>instructions for the Senses model describes</w:t>
      </w:r>
      <w:proofErr w:type="gramEnd"/>
      <w:r w:rsidRPr="00A86A32">
        <w:rPr>
          <w:rFonts w:ascii="StoneSans" w:eastAsia="StoneSans" w:hAnsi="Bauhaus-Bold" w:cs="StoneSans"/>
          <w:color w:val="7030A0"/>
          <w:sz w:val="18"/>
          <w:szCs w:val="18"/>
          <w:lang w:eastAsia="en-US"/>
        </w:rPr>
        <w:t xml:space="preserve"> the placement of its loop as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captured in the grabber.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There is no mention of its precise position east/west. </w:t>
      </w:r>
      <w:proofErr w:type="gramStart"/>
      <w:r w:rsidRPr="00A86A32">
        <w:rPr>
          <w:rFonts w:ascii="StoneSans" w:eastAsia="StoneSans" w:hAnsi="Bauhaus-Bold" w:cs="StoneSans"/>
          <w:color w:val="7030A0"/>
          <w:sz w:val="18"/>
          <w:szCs w:val="18"/>
          <w:lang w:eastAsia="en-US"/>
        </w:rPr>
        <w:t xml:space="preserve">So by Rule 2, this detail </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doesn</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t matter</w:t>
      </w:r>
      <w:r w:rsidRPr="00A86A32">
        <w:rPr>
          <w:rFonts w:ascii="StoneSans" w:eastAsia="StoneSans" w:hAnsi="Bauhaus-Bold" w:cs="StoneSans"/>
          <w:color w:val="7030A0"/>
          <w:sz w:val="18"/>
          <w:szCs w:val="18"/>
          <w:lang w:eastAsia="en-US"/>
        </w:rPr>
        <w:t>”</w:t>
      </w:r>
      <w:r w:rsidRPr="00A86A32">
        <w:rPr>
          <w:rFonts w:ascii="StoneSans" w:eastAsia="StoneSans" w:hAnsi="Bauhaus-Bold" w:cs="StoneSans"/>
          <w:color w:val="7030A0"/>
          <w:sz w:val="18"/>
          <w:szCs w:val="18"/>
          <w:lang w:eastAsia="en-US"/>
        </w:rPr>
        <w:t xml:space="preserve"> when setting up the field.</w:t>
      </w:r>
      <w:proofErr w:type="gramEnd"/>
      <w:r w:rsidRPr="00A86A32">
        <w:rPr>
          <w:rFonts w:ascii="StoneSans" w:eastAsia="StoneSans" w:hAnsi="Bauhaus-Bold" w:cs="StoneSans"/>
          <w:color w:val="7030A0"/>
          <w:sz w:val="18"/>
          <w:szCs w:val="18"/>
          <w:lang w:eastAsia="en-US"/>
        </w:rPr>
        <w:t xml:space="preserve"> This wiggle room causes the variable behavior you may have experienced on your practice fields over the last two months or so, and since all Senses models are alike, you should expect this same variable behavior at tournaments. By Rule 37, the loop will not be set to your preference, so part of your challenge is to minimize or eliminate the variable behavior through robotic strategy. (Reminders of Rule 2 and 37)</w:t>
      </w:r>
    </w:p>
    <w:p w:rsidR="001C6E5E" w:rsidRDefault="001C6E5E" w:rsidP="002321BF">
      <w:pPr>
        <w:pStyle w:val="Default"/>
        <w:rPr>
          <w:rFonts w:ascii="StoneSans-Bold" w:eastAsia="Calibri" w:hAnsi="StoneSans-Bold" w:cs="StoneSans-Bold"/>
          <w:b/>
          <w:bCs/>
          <w:color w:val="0067B4"/>
          <w:sz w:val="18"/>
          <w:szCs w:val="18"/>
        </w:rPr>
      </w:pPr>
    </w:p>
    <w:p w:rsidR="002321BF" w:rsidRPr="00A56360" w:rsidRDefault="002321BF" w:rsidP="002321BF">
      <w:pPr>
        <w:pStyle w:val="Default"/>
        <w:rPr>
          <w:rFonts w:ascii="StoneSans" w:eastAsia="StoneSans" w:hAnsi="Bauhaus-Bold" w:cs="StoneSans"/>
          <w:sz w:val="18"/>
          <w:szCs w:val="18"/>
        </w:rPr>
      </w:pPr>
      <w:r w:rsidRPr="00A56360">
        <w:rPr>
          <w:rFonts w:ascii="StoneSans-Bold" w:eastAsia="Calibri" w:hAnsi="StoneSans-Bold" w:cs="StoneSans-Bold"/>
          <w:b/>
          <w:bCs/>
          <w:color w:val="0067B4"/>
          <w:sz w:val="18"/>
          <w:szCs w:val="18"/>
        </w:rPr>
        <w:t>DUAL LOCK</w:t>
      </w:r>
      <w:r w:rsidRPr="00A56360">
        <w:rPr>
          <w:rFonts w:ascii="StoneSans" w:eastAsia="StoneSans" w:hAnsi="Bauhaus-Bold" w:cs="StoneSans"/>
          <w:sz w:val="18"/>
          <w:szCs w:val="18"/>
        </w:rPr>
        <w:t xml:space="preserve"> - Some models are secured to the mat, others are not. Where a model needs to be secured, the connection is made using the re-usable fastening material from 3M called Dual Lock, which comes in the flat clear bag with the LEGO elements in your Field Setup Kit. Dual Lock is designed to stick or </w:t>
      </w:r>
      <w:r w:rsidRPr="00A56360">
        <w:rPr>
          <w:rFonts w:ascii="StoneSans" w:eastAsia="StoneSans" w:hAnsi="Bauhaus-Bold" w:cs="StoneSans"/>
          <w:sz w:val="18"/>
          <w:szCs w:val="18"/>
        </w:rPr>
        <w:t>“</w:t>
      </w:r>
      <w:r w:rsidRPr="00A56360">
        <w:rPr>
          <w:rFonts w:ascii="StoneSans" w:eastAsia="StoneSans" w:hAnsi="Bauhaus-Bold" w:cs="StoneSans"/>
          <w:sz w:val="18"/>
          <w:szCs w:val="18"/>
        </w:rPr>
        <w:t>lock</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to itself when two faces of it are pressed together, but you can unlock it too, for ease of transport and storage. The application process for the Dual Lock is only needed once. Later, the models can simply be locked onto the mat or unlocked. To apply Dual Lock: Step 1 - Stick one square, adhesive side down, on each box you see on the mat with an </w:t>
      </w:r>
      <w:r w:rsidRPr="00A56360">
        <w:rPr>
          <w:rFonts w:ascii="StoneSans" w:eastAsia="StoneSans" w:hAnsi="Bauhaus-Bold" w:cs="StoneSans"/>
          <w:sz w:val="18"/>
          <w:szCs w:val="18"/>
        </w:rPr>
        <w:t>“</w:t>
      </w:r>
      <w:r w:rsidRPr="00A56360">
        <w:rPr>
          <w:rFonts w:ascii="StoneSans" w:eastAsia="StoneSans" w:hAnsi="Bauhaus-Bold" w:cs="StoneSans"/>
          <w:sz w:val="18"/>
          <w:szCs w:val="18"/>
        </w:rPr>
        <w:t>X</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in it. Step 2 - Press a second square on top of each of those, </w:t>
      </w:r>
      <w:r w:rsidRPr="00A56360">
        <w:rPr>
          <w:rFonts w:ascii="StoneSans" w:eastAsia="StoneSans" w:hAnsi="Bauhaus-Bold" w:cs="StoneSans"/>
          <w:sz w:val="18"/>
          <w:szCs w:val="18"/>
        </w:rPr>
        <w:t>“</w:t>
      </w:r>
      <w:r w:rsidRPr="00A56360">
        <w:rPr>
          <w:rFonts w:ascii="StoneSans" w:eastAsia="StoneSans" w:hAnsi="Bauhaus-Bold" w:cs="StoneSans"/>
          <w:sz w:val="18"/>
          <w:szCs w:val="18"/>
        </w:rPr>
        <w:t>Locking</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them on, adhesive side up. TIP - Instead of using your finger, use a bit of the wax paper the squares came on. Step 3 - Lower the model onto the squares. CAUTION - Pay attention... Some models look symmetrical, but do indicate a directional model feature somewhere. - Be sure to place each square precisely on its box, and each model precisely over its marks. - When pressing a model down, press down on its lowest solid structure instead of crushing the whole model. Pull on that same structure if later you need to separate the model from the mat. TIP - For large and/or flexible models, apply only one or two sets at a time. There</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no need to do it all at once. </w:t>
      </w:r>
    </w:p>
    <w:p w:rsidR="002321BF" w:rsidRPr="00A56360" w:rsidRDefault="002321BF" w:rsidP="002321BF">
      <w:pPr>
        <w:pStyle w:val="Default"/>
        <w:rPr>
          <w:rFonts w:ascii="StoneSans" w:eastAsia="StoneSans" w:hAnsi="Bauhaus-Bold" w:cs="StoneSans"/>
          <w:sz w:val="18"/>
          <w:szCs w:val="18"/>
        </w:rPr>
      </w:pPr>
    </w:p>
    <w:p w:rsidR="00A56360" w:rsidRDefault="002321BF" w:rsidP="002321BF">
      <w:pPr>
        <w:pStyle w:val="Default"/>
        <w:rPr>
          <w:rFonts w:ascii="StoneSans" w:eastAsia="StoneSans" w:hAnsi="Bauhaus-Bold" w:cs="StoneSans"/>
          <w:sz w:val="18"/>
          <w:szCs w:val="18"/>
        </w:rPr>
      </w:pPr>
      <w:r w:rsidRPr="00A56360">
        <w:rPr>
          <w:rFonts w:ascii="StoneSans-Bold" w:eastAsia="Calibri" w:hAnsi="StoneSans-Bold" w:cs="StoneSans-Bold"/>
          <w:b/>
          <w:bCs/>
          <w:color w:val="0067B4"/>
          <w:sz w:val="18"/>
          <w:szCs w:val="18"/>
        </w:rPr>
        <w:t>MODELS</w:t>
      </w:r>
      <w:r w:rsidRPr="00A56360">
        <w:rPr>
          <w:rFonts w:ascii="StoneSans" w:eastAsia="StoneSans" w:hAnsi="Bauhaus-Bold" w:cs="StoneSans"/>
          <w:sz w:val="18"/>
          <w:szCs w:val="18"/>
        </w:rPr>
        <w:t xml:space="preserve"> - (Any details not shown or mentioned are left to chance.)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Scale</w:t>
      </w:r>
      <w:r w:rsidRPr="00A56360">
        <w:rPr>
          <w:rFonts w:ascii="StoneSans" w:eastAsia="StoneSans" w:hAnsi="Bauhaus-Bold" w:cs="StoneSans"/>
          <w:sz w:val="18"/>
          <w:szCs w:val="18"/>
        </w:rPr>
        <w:t xml:space="preserve"> - Secure as shown.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Search Engine</w:t>
      </w:r>
      <w:r w:rsidRPr="00A56360">
        <w:rPr>
          <w:rFonts w:ascii="StoneSans" w:eastAsia="StoneSans" w:hAnsi="Bauhaus-Bold" w:cs="StoneSans"/>
          <w:sz w:val="18"/>
          <w:szCs w:val="18"/>
        </w:rPr>
        <w:t xml:space="preserve"> - Secure and as shown, with push-bar all the way west, and loops in exact colors as shown. </w:t>
      </w:r>
    </w:p>
    <w:p w:rsidR="00A56360" w:rsidRDefault="002321BF" w:rsidP="002321BF">
      <w:pPr>
        <w:pStyle w:val="Default"/>
        <w:rPr>
          <w:rFonts w:ascii="StoneSans" w:eastAsia="StoneSans" w:hAnsi="Bauhaus-Bold" w:cs="StoneSans"/>
          <w:sz w:val="18"/>
          <w:szCs w:val="18"/>
        </w:rPr>
      </w:pPr>
      <w:proofErr w:type="gramStart"/>
      <w:r w:rsidRPr="00A56360">
        <w:rPr>
          <w:rFonts w:ascii="StoneSans" w:eastAsia="StoneSans" w:hAnsi="Bauhaus-Bold" w:cs="StoneSans"/>
          <w:b/>
          <w:i/>
          <w:color w:val="943634" w:themeColor="accent2" w:themeShade="BF"/>
          <w:sz w:val="18"/>
          <w:szCs w:val="18"/>
        </w:rPr>
        <w:t>Soccer (Football)</w:t>
      </w:r>
      <w:r w:rsidRPr="00A56360">
        <w:rPr>
          <w:rFonts w:ascii="StoneSans" w:eastAsia="StoneSans" w:hAnsi="Bauhaus-Bold" w:cs="StoneSans"/>
          <w:sz w:val="18"/>
          <w:szCs w:val="18"/>
        </w:rPr>
        <w:t xml:space="preserve"> - Secure net and barrier as shown.</w:t>
      </w:r>
      <w:proofErr w:type="gramEnd"/>
      <w:r w:rsidRPr="00A56360">
        <w:rPr>
          <w:rFonts w:ascii="StoneSans" w:eastAsia="StoneSans" w:hAnsi="Bauhaus-Bold" w:cs="StoneSans"/>
          <w:sz w:val="18"/>
          <w:szCs w:val="18"/>
        </w:rPr>
        <w:t xml:space="preserve">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Box</w:t>
      </w:r>
      <w:r w:rsidRPr="00A56360">
        <w:rPr>
          <w:rFonts w:ascii="StoneSans" w:eastAsia="StoneSans" w:hAnsi="Bauhaus-Bold" w:cs="StoneSans"/>
          <w:sz w:val="18"/>
          <w:szCs w:val="18"/>
        </w:rPr>
        <w:t xml:space="preserve"> - Place loose as shown. The slab (idea) inside has its white edge facing west and yellow bulb facing south.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Community Tree</w:t>
      </w:r>
      <w:r w:rsidRPr="00A56360">
        <w:rPr>
          <w:rFonts w:ascii="StoneSans" w:eastAsia="StoneSans" w:hAnsi="Bauhaus-Bold" w:cs="StoneSans"/>
          <w:sz w:val="18"/>
          <w:szCs w:val="18"/>
        </w:rPr>
        <w:t xml:space="preserve"> - Secure as shown, and press any loop into it so the sides rise.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Senses</w:t>
      </w:r>
      <w:r w:rsidRPr="00A56360">
        <w:rPr>
          <w:rFonts w:ascii="StoneSans" w:eastAsia="StoneSans" w:hAnsi="Bauhaus-Bold" w:cs="StoneSans"/>
          <w:sz w:val="18"/>
          <w:szCs w:val="18"/>
        </w:rPr>
        <w:t xml:space="preserve"> - Secure as shown, with slider all the way west, and any loop captured in the grabber.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Cloud</w:t>
      </w:r>
      <w:r w:rsidRPr="00A56360">
        <w:rPr>
          <w:rFonts w:ascii="StoneSans" w:eastAsia="StoneSans" w:hAnsi="Bauhaus-Bold" w:cs="StoneSans"/>
          <w:sz w:val="18"/>
          <w:szCs w:val="18"/>
        </w:rPr>
        <w:t xml:space="preserve"> - Secure as shown, with SD card down/west.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Loops</w:t>
      </w:r>
      <w:r w:rsidRPr="00A56360">
        <w:rPr>
          <w:rFonts w:ascii="StoneSans" w:eastAsia="StoneSans" w:hAnsi="Bauhaus-Bold" w:cs="StoneSans"/>
          <w:sz w:val="18"/>
          <w:szCs w:val="18"/>
        </w:rPr>
        <w:t xml:space="preserve"> - Place one loose as shown on its mark at south center. Be sure the tubes for all are uniform and parallel. </w:t>
      </w:r>
      <w:r w:rsidRPr="00A56360">
        <w:rPr>
          <w:rFonts w:ascii="StoneSans" w:eastAsia="StoneSans" w:hAnsi="Bauhaus-Bold" w:cs="StoneSans"/>
          <w:b/>
          <w:i/>
          <w:color w:val="943634" w:themeColor="accent2" w:themeShade="BF"/>
          <w:sz w:val="18"/>
          <w:szCs w:val="18"/>
        </w:rPr>
        <w:t>Robotic Arm</w:t>
      </w:r>
      <w:r w:rsidRPr="00A56360">
        <w:rPr>
          <w:rFonts w:ascii="StoneSans" w:eastAsia="StoneSans" w:hAnsi="Bauhaus-Bold" w:cs="StoneSans"/>
          <w:sz w:val="18"/>
          <w:szCs w:val="18"/>
        </w:rPr>
        <w:t xml:space="preserve"> - Secure as shown, with slider north, and claw closed/capturing any loop. </w:t>
      </w: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Engagement</w:t>
      </w:r>
      <w:r w:rsidRPr="00A56360">
        <w:rPr>
          <w:rFonts w:ascii="StoneSans" w:eastAsia="StoneSans" w:hAnsi="Bauhaus-Bold" w:cs="StoneSans"/>
          <w:sz w:val="18"/>
          <w:szCs w:val="18"/>
        </w:rPr>
        <w:t xml:space="preserve"> - Secure as shown, with yellow section north, a red arm up, and the white dial pointer down/south. </w:t>
      </w:r>
    </w:p>
    <w:p w:rsidR="00F307BD" w:rsidRP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Changing Conditions</w:t>
      </w:r>
      <w:r w:rsidRPr="00A56360">
        <w:rPr>
          <w:rFonts w:ascii="StoneSans" w:eastAsia="StoneSans" w:hAnsi="Bauhaus-Bold" w:cs="StoneSans"/>
          <w:sz w:val="18"/>
          <w:szCs w:val="18"/>
        </w:rPr>
        <w:t xml:space="preserve"> - Secure as shown, fully settled with south barrier against its stopper.</w:t>
      </w:r>
    </w:p>
    <w:p w:rsidR="002321BF" w:rsidRDefault="002321BF" w:rsidP="002321BF">
      <w:pPr>
        <w:pStyle w:val="Default"/>
        <w:rPr>
          <w:rFonts w:ascii="Helvetica 55 Roman" w:hAnsi="Helvetica 55 Roman" w:cs="Helvetica 55 Roman"/>
          <w:sz w:val="18"/>
          <w:szCs w:val="18"/>
        </w:rPr>
      </w:pPr>
    </w:p>
    <w:p w:rsidR="002321BF" w:rsidRDefault="002321BF" w:rsidP="002321BF">
      <w:pPr>
        <w:pStyle w:val="Default"/>
      </w:pPr>
      <w:r w:rsidRPr="002321BF">
        <w:rPr>
          <w:noProof/>
        </w:rPr>
        <w:lastRenderedPageBreak/>
        <w:drawing>
          <wp:inline distT="0" distB="0" distL="0" distR="0">
            <wp:extent cx="6984415" cy="16192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6984415" cy="1619250"/>
                    </a:xfrm>
                    <a:prstGeom prst="rect">
                      <a:avLst/>
                    </a:prstGeom>
                  </pic:spPr>
                </pic:pic>
              </a:graphicData>
            </a:graphic>
          </wp:inline>
        </w:drawing>
      </w:r>
    </w:p>
    <w:p w:rsidR="00A56360" w:rsidRDefault="00A56360" w:rsidP="002321BF">
      <w:pPr>
        <w:pStyle w:val="Default"/>
      </w:pPr>
    </w:p>
    <w:p w:rsidR="00A56360" w:rsidRDefault="00A56360" w:rsidP="002321BF">
      <w:pPr>
        <w:pStyle w:val="Default"/>
      </w:pPr>
    </w:p>
    <w:p w:rsidR="002321BF" w:rsidRDefault="002321BF" w:rsidP="002321BF">
      <w:pPr>
        <w:pStyle w:val="Default"/>
      </w:pPr>
      <w:r w:rsidRPr="002321BF">
        <w:rPr>
          <w:noProof/>
        </w:rPr>
        <w:drawing>
          <wp:inline distT="0" distB="0" distL="0" distR="0">
            <wp:extent cx="7067550" cy="29667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7067550" cy="2966710"/>
                    </a:xfrm>
                    <a:prstGeom prst="rect">
                      <a:avLst/>
                    </a:prstGeom>
                  </pic:spPr>
                </pic:pic>
              </a:graphicData>
            </a:graphic>
          </wp:inline>
        </w:drawing>
      </w:r>
    </w:p>
    <w:p w:rsidR="002321BF" w:rsidRDefault="002321BF" w:rsidP="002321BF">
      <w:pPr>
        <w:pStyle w:val="Default"/>
      </w:pPr>
    </w:p>
    <w:p w:rsidR="002321BF" w:rsidRP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Reverse Engineering</w:t>
      </w:r>
      <w:r w:rsidRPr="00A56360">
        <w:rPr>
          <w:rFonts w:ascii="StoneSans" w:eastAsia="StoneSans" w:hAnsi="Bauhaus-Bold" w:cs="StoneSans"/>
          <w:sz w:val="18"/>
          <w:szCs w:val="18"/>
        </w:rPr>
        <w:t xml:space="preserve"> - You have several sets of six loose elements. Two of those sets are for the robot field (the rest are related to the FLL Project). Regarding the two robot field sets: ONE set is placed loose in Base. With the OTHER set (all six pieces)</w:t>
      </w:r>
      <w:r w:rsidR="0051622E">
        <w:rPr>
          <w:rFonts w:ascii="StoneSans" w:eastAsia="StoneSans" w:hAnsi="Bauhaus-Bold" w:cs="StoneSans"/>
          <w:sz w:val="18"/>
          <w:szCs w:val="18"/>
        </w:rPr>
        <w:t>, b</w:t>
      </w:r>
      <w:r w:rsidRPr="00A56360">
        <w:rPr>
          <w:rFonts w:ascii="StoneSans" w:eastAsia="StoneSans" w:hAnsi="Bauhaus-Bold" w:cs="StoneSans"/>
          <w:sz w:val="18"/>
          <w:szCs w:val="18"/>
        </w:rPr>
        <w:t>uild your own random or artistic (it doesn</w:t>
      </w:r>
      <w:r w:rsidRPr="00A56360">
        <w:rPr>
          <w:rFonts w:ascii="StoneSans" w:eastAsia="StoneSans" w:hAnsi="Bauhaus-Bold" w:cs="StoneSans"/>
          <w:sz w:val="18"/>
          <w:szCs w:val="18"/>
        </w:rPr>
        <w:t>’</w:t>
      </w:r>
      <w:r w:rsidRPr="00A56360">
        <w:rPr>
          <w:rFonts w:ascii="StoneSans" w:eastAsia="StoneSans" w:hAnsi="Bauhaus-Bold" w:cs="StoneSans"/>
          <w:sz w:val="18"/>
          <w:szCs w:val="18"/>
        </w:rPr>
        <w:t>t matter) little model, place it in the basket on its mark in the northeast corner of the field, and close the basket</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covers </w:t>
      </w:r>
      <w:r w:rsidRPr="0051622E">
        <w:rPr>
          <w:rFonts w:ascii="StoneSans" w:eastAsia="StoneSans" w:hAnsi="Bauhaus-Bold" w:cs="StoneSans"/>
          <w:sz w:val="18"/>
          <w:szCs w:val="18"/>
          <w:u w:val="single"/>
        </w:rPr>
        <w:t>as much as possible</w:t>
      </w:r>
      <w:r w:rsidRPr="00A56360">
        <w:rPr>
          <w:rFonts w:ascii="StoneSans" w:eastAsia="StoneSans" w:hAnsi="Bauhaus-Bold" w:cs="StoneSans"/>
          <w:sz w:val="18"/>
          <w:szCs w:val="18"/>
        </w:rPr>
        <w:t>.</w:t>
      </w:r>
    </w:p>
    <w:p w:rsidR="002321BF" w:rsidRDefault="002321BF" w:rsidP="002321BF">
      <w:pPr>
        <w:pStyle w:val="Default"/>
        <w:rPr>
          <w:sz w:val="18"/>
          <w:szCs w:val="18"/>
        </w:rPr>
      </w:pPr>
    </w:p>
    <w:p w:rsidR="002321BF" w:rsidRDefault="002321BF" w:rsidP="002321BF">
      <w:pPr>
        <w:pStyle w:val="Default"/>
      </w:pPr>
      <w:r w:rsidRPr="002321BF">
        <w:rPr>
          <w:noProof/>
        </w:rPr>
        <w:drawing>
          <wp:inline distT="0" distB="0" distL="0" distR="0">
            <wp:extent cx="7000875" cy="154153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21316" cy="1546040"/>
                    </a:xfrm>
                    <a:prstGeom prst="rect">
                      <a:avLst/>
                    </a:prstGeom>
                  </pic:spPr>
                </pic:pic>
              </a:graphicData>
            </a:graphic>
          </wp:inline>
        </w:drawing>
      </w:r>
    </w:p>
    <w:p w:rsidR="002321BF" w:rsidRDefault="002321BF" w:rsidP="002321BF">
      <w:pPr>
        <w:pStyle w:val="Default"/>
      </w:pPr>
    </w:p>
    <w:p w:rsidR="002321BF" w:rsidRP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 xml:space="preserve">Door </w:t>
      </w:r>
      <w:r w:rsidRPr="00A56360">
        <w:rPr>
          <w:rFonts w:ascii="StoneSans" w:eastAsia="StoneSans" w:hAnsi="Bauhaus-Bold" w:cs="StoneSans"/>
          <w:sz w:val="18"/>
          <w:szCs w:val="18"/>
        </w:rPr>
        <w:t xml:space="preserve">- This model is secured to the west border wall, north of Base. There are no </w:t>
      </w:r>
      <w:r w:rsidRPr="00A56360">
        <w:rPr>
          <w:rFonts w:ascii="StoneSans" w:eastAsia="StoneSans" w:hAnsi="Bauhaus-Bold" w:cs="StoneSans"/>
          <w:sz w:val="18"/>
          <w:szCs w:val="18"/>
        </w:rPr>
        <w:t>“</w:t>
      </w:r>
      <w:r w:rsidRPr="00A56360">
        <w:rPr>
          <w:rFonts w:ascii="StoneSans" w:eastAsia="StoneSans" w:hAnsi="Bauhaus-Bold" w:cs="StoneSans"/>
          <w:sz w:val="18"/>
          <w:szCs w:val="18"/>
        </w:rPr>
        <w:t>X</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squares to guide you, but there are marks on the mat, and these pictures show the needed detail</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Place the pairs on the door as shown, </w:t>
      </w:r>
      <w:proofErr w:type="gramStart"/>
      <w:r w:rsidRPr="00A56360">
        <w:rPr>
          <w:rFonts w:ascii="StoneSans" w:eastAsia="StoneSans" w:hAnsi="Bauhaus-Bold" w:cs="StoneSans"/>
          <w:sz w:val="18"/>
          <w:szCs w:val="18"/>
        </w:rPr>
        <w:t>then</w:t>
      </w:r>
      <w:proofErr w:type="gramEnd"/>
      <w:r w:rsidRPr="00A56360">
        <w:rPr>
          <w:rFonts w:ascii="StoneSans" w:eastAsia="StoneSans" w:hAnsi="Bauhaus-Bold" w:cs="StoneSans"/>
          <w:sz w:val="18"/>
          <w:szCs w:val="18"/>
        </w:rPr>
        <w:t xml:space="preserve"> press to the wall between the lines. Setup is with the door closed all the way, and the handle lifted.</w:t>
      </w:r>
    </w:p>
    <w:p w:rsidR="002321BF" w:rsidRDefault="002321BF" w:rsidP="002321BF">
      <w:pPr>
        <w:pStyle w:val="Default"/>
      </w:pPr>
      <w:r w:rsidRPr="002321BF">
        <w:rPr>
          <w:noProof/>
        </w:rPr>
        <w:lastRenderedPageBreak/>
        <w:drawing>
          <wp:inline distT="0" distB="0" distL="0" distR="0">
            <wp:extent cx="7000875" cy="1736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00875" cy="1736756"/>
                    </a:xfrm>
                    <a:prstGeom prst="rect">
                      <a:avLst/>
                    </a:prstGeom>
                  </pic:spPr>
                </pic:pic>
              </a:graphicData>
            </a:graphic>
          </wp:inline>
        </w:drawing>
      </w:r>
    </w:p>
    <w:p w:rsidR="002321BF" w:rsidRDefault="002321BF" w:rsidP="002321BF">
      <w:pPr>
        <w:pStyle w:val="Default"/>
      </w:pPr>
    </w:p>
    <w:p w:rsid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Screen And Camera</w:t>
      </w:r>
      <w:r w:rsidRPr="00A56360">
        <w:rPr>
          <w:rFonts w:ascii="StoneSans" w:eastAsia="StoneSans" w:hAnsi="Bauhaus-Bold" w:cs="StoneSans"/>
          <w:sz w:val="18"/>
          <w:szCs w:val="18"/>
        </w:rPr>
        <w:t xml:space="preserve"> - There are three up-front things to say about this system of models: 1) </w:t>
      </w:r>
      <w:proofErr w:type="gramStart"/>
      <w:r w:rsidRPr="00A56360">
        <w:rPr>
          <w:rFonts w:ascii="StoneSans" w:eastAsia="StoneSans" w:hAnsi="Bauhaus-Bold" w:cs="StoneSans"/>
          <w:sz w:val="18"/>
          <w:szCs w:val="18"/>
        </w:rPr>
        <w:t>Both</w:t>
      </w:r>
      <w:proofErr w:type="gramEnd"/>
      <w:r w:rsidRPr="00A56360">
        <w:rPr>
          <w:rFonts w:ascii="StoneSans" w:eastAsia="StoneSans" w:hAnsi="Bauhaus-Bold" w:cs="StoneSans"/>
          <w:sz w:val="18"/>
          <w:szCs w:val="18"/>
        </w:rPr>
        <w:t xml:space="preserve"> teams (you and your opponent) need to operate this system for it to work. 2) This system</w:t>
      </w:r>
      <w:r w:rsidRPr="00A56360">
        <w:rPr>
          <w:rFonts w:ascii="StoneSans" w:eastAsia="StoneSans" w:hAnsi="Bauhaus-Bold" w:cs="StoneSans"/>
          <w:sz w:val="18"/>
          <w:szCs w:val="18"/>
        </w:rPr>
        <w:t>’</w:t>
      </w:r>
      <w:r w:rsidRPr="00A56360">
        <w:rPr>
          <w:rFonts w:ascii="StoneSans" w:eastAsia="StoneSans" w:hAnsi="Bauhaus-Bold" w:cs="StoneSans"/>
          <w:sz w:val="18"/>
          <w:szCs w:val="18"/>
        </w:rPr>
        <w:t>s full setup takes added care and patience (but really, for anyone doing robotics, it</w:t>
      </w:r>
      <w:r w:rsidRPr="00A56360">
        <w:rPr>
          <w:rFonts w:ascii="StoneSans" w:eastAsia="StoneSans" w:hAnsi="Bauhaus-Bold" w:cs="StoneSans"/>
          <w:sz w:val="18"/>
          <w:szCs w:val="18"/>
        </w:rPr>
        <w:t>’</w:t>
      </w:r>
      <w:r w:rsidRPr="00A56360">
        <w:rPr>
          <w:rFonts w:ascii="StoneSans" w:eastAsia="StoneSans" w:hAnsi="Bauhaus-Bold" w:cs="StoneSans"/>
          <w:sz w:val="18"/>
          <w:szCs w:val="18"/>
        </w:rPr>
        <w:t>s no big deal). 3) You only really need to set up part of the system in order to practice. Here</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how the operation works: Your robot pulls a </w:t>
      </w:r>
      <w:r w:rsidRPr="00A56360">
        <w:rPr>
          <w:rFonts w:ascii="StoneSans" w:eastAsia="StoneSans" w:hAnsi="Bauhaus-Bold" w:cs="StoneSans"/>
          <w:sz w:val="18"/>
          <w:szCs w:val="18"/>
        </w:rPr>
        <w:t>“</w:t>
      </w:r>
      <w:r w:rsidRPr="00A56360">
        <w:rPr>
          <w:rFonts w:ascii="StoneSans" w:eastAsia="StoneSans" w:hAnsi="Bauhaus-Bold" w:cs="StoneSans"/>
          <w:sz w:val="18"/>
          <w:szCs w:val="18"/>
        </w:rPr>
        <w:t>camera</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model, and by string, it activates a remote </w:t>
      </w:r>
      <w:r w:rsidRPr="00A56360">
        <w:rPr>
          <w:rFonts w:ascii="StoneSans" w:eastAsia="StoneSans" w:hAnsi="Bauhaus-Bold" w:cs="StoneSans"/>
          <w:sz w:val="18"/>
          <w:szCs w:val="18"/>
        </w:rPr>
        <w:t>“</w:t>
      </w:r>
      <w:r w:rsidRPr="00A56360">
        <w:rPr>
          <w:rFonts w:ascii="StoneSans" w:eastAsia="StoneSans" w:hAnsi="Bauhaus-Bold" w:cs="StoneSans"/>
          <w:sz w:val="18"/>
          <w:szCs w:val="18"/>
        </w:rPr>
        <w:t>screen</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model IF the other team ALSO participates. When both teams participate, both teams score. Since you can</w:t>
      </w:r>
      <w:r w:rsidRPr="00A56360">
        <w:rPr>
          <w:rFonts w:ascii="StoneSans" w:eastAsia="StoneSans" w:hAnsi="Bauhaus-Bold" w:cs="StoneSans"/>
          <w:sz w:val="18"/>
          <w:szCs w:val="18"/>
        </w:rPr>
        <w:t>’</w:t>
      </w:r>
      <w:r w:rsidRPr="00A56360">
        <w:rPr>
          <w:rFonts w:ascii="StoneSans" w:eastAsia="StoneSans" w:hAnsi="Bauhaus-Bold" w:cs="StoneSans"/>
          <w:sz w:val="18"/>
          <w:szCs w:val="18"/>
        </w:rPr>
        <w:t>t guarantee your opponents will participate and succeed, all you can do is: Get good at pulling your camera model. Here</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how the setup goes: Step 1 = secure the screen model, Step 2 = secure the camera model, Step 3 = secure the string guides, Step 4 = tie the </w:t>
      </w:r>
      <w:proofErr w:type="gramStart"/>
      <w:r w:rsidRPr="00A56360">
        <w:rPr>
          <w:rFonts w:ascii="StoneSans" w:eastAsia="StoneSans" w:hAnsi="Bauhaus-Bold" w:cs="StoneSans"/>
          <w:sz w:val="18"/>
          <w:szCs w:val="18"/>
        </w:rPr>
        <w:t>string,</w:t>
      </w:r>
      <w:proofErr w:type="gramEnd"/>
      <w:r w:rsidRPr="00A56360">
        <w:rPr>
          <w:rFonts w:ascii="StoneSans" w:eastAsia="StoneSans" w:hAnsi="Bauhaus-Bold" w:cs="StoneSans"/>
          <w:sz w:val="18"/>
          <w:szCs w:val="18"/>
        </w:rPr>
        <w:t xml:space="preserve"> and Step 5 = adjust the system</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w:t>
      </w:r>
    </w:p>
    <w:p w:rsidR="00A56360" w:rsidRDefault="00A56360" w:rsidP="002321BF">
      <w:pPr>
        <w:pStyle w:val="Default"/>
        <w:rPr>
          <w:rFonts w:ascii="StoneSans" w:eastAsia="StoneSans" w:hAnsi="Bauhaus-Bold" w:cs="StoneSans"/>
          <w:sz w:val="18"/>
          <w:szCs w:val="18"/>
        </w:rPr>
      </w:pPr>
    </w:p>
    <w:p w:rsidR="002321BF" w:rsidRPr="00A56360" w:rsidRDefault="002321BF" w:rsidP="002321BF">
      <w:pPr>
        <w:pStyle w:val="Default"/>
        <w:rPr>
          <w:rFonts w:ascii="StoneSans" w:eastAsia="StoneSans" w:hAnsi="Bauhaus-Bold" w:cs="StoneSans"/>
          <w:sz w:val="18"/>
          <w:szCs w:val="18"/>
        </w:rPr>
      </w:pPr>
      <w:proofErr w:type="gramStart"/>
      <w:r w:rsidRPr="00A56360">
        <w:rPr>
          <w:rFonts w:ascii="StoneSans" w:eastAsia="StoneSans" w:hAnsi="Bauhaus-Bold" w:cs="StoneSans"/>
          <w:b/>
          <w:sz w:val="18"/>
          <w:szCs w:val="18"/>
        </w:rPr>
        <w:t>Step</w:t>
      </w:r>
      <w:proofErr w:type="gramEnd"/>
      <w:r w:rsidRPr="00A56360">
        <w:rPr>
          <w:rFonts w:ascii="StoneSans" w:eastAsia="StoneSans" w:hAnsi="Bauhaus-Bold" w:cs="StoneSans"/>
          <w:b/>
          <w:sz w:val="18"/>
          <w:szCs w:val="18"/>
        </w:rPr>
        <w:t xml:space="preserve"> 1</w:t>
      </w:r>
      <w:r w:rsidRPr="00A56360">
        <w:rPr>
          <w:rFonts w:ascii="StoneSans" w:eastAsia="StoneSans" w:hAnsi="Bauhaus-Bold" w:cs="StoneSans"/>
          <w:sz w:val="18"/>
          <w:szCs w:val="18"/>
        </w:rPr>
        <w:t xml:space="preserve"> - Secure The Screen Model - The screen model sits half on your table and half on the other team</w:t>
      </w:r>
      <w:r w:rsidRPr="00A56360">
        <w:rPr>
          <w:rFonts w:ascii="StoneSans" w:eastAsia="StoneSans" w:hAnsi="Bauhaus-Bold" w:cs="StoneSans"/>
          <w:sz w:val="18"/>
          <w:szCs w:val="18"/>
        </w:rPr>
        <w:t>’</w:t>
      </w:r>
      <w:r w:rsidRPr="00A56360">
        <w:rPr>
          <w:rFonts w:ascii="StoneSans" w:eastAsia="StoneSans" w:hAnsi="Bauhaus-Bold" w:cs="StoneSans"/>
          <w:sz w:val="18"/>
          <w:szCs w:val="18"/>
        </w:rPr>
        <w:t>s table. Since you have only your table, you need to find a way to support the other/far side of the model. You need to rig some sort of dummy FLOOR on the other side of your north border wall. In the example below, a LEGO structure has been Dual Locked outside the table, at just the right height. Have you no extra LEGO elements? Use a wood scrap, a cardboard box, a clipboard</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You can do this! Once the dummy floor is built, secure the model as shown.</w:t>
      </w:r>
    </w:p>
    <w:p w:rsidR="002321BF" w:rsidRDefault="002321BF" w:rsidP="002321BF">
      <w:pPr>
        <w:pStyle w:val="Default"/>
        <w:rPr>
          <w:sz w:val="18"/>
          <w:szCs w:val="18"/>
        </w:rPr>
      </w:pPr>
    </w:p>
    <w:p w:rsidR="002321BF" w:rsidRDefault="002321BF" w:rsidP="002321BF">
      <w:pPr>
        <w:pStyle w:val="Default"/>
      </w:pPr>
      <w:r w:rsidRPr="002321BF">
        <w:rPr>
          <w:noProof/>
        </w:rPr>
        <w:drawing>
          <wp:inline distT="0" distB="0" distL="0" distR="0">
            <wp:extent cx="5391150" cy="3012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391150" cy="3012939"/>
                    </a:xfrm>
                    <a:prstGeom prst="rect">
                      <a:avLst/>
                    </a:prstGeom>
                  </pic:spPr>
                </pic:pic>
              </a:graphicData>
            </a:graphic>
          </wp:inline>
        </w:drawing>
      </w:r>
    </w:p>
    <w:p w:rsidR="002321BF" w:rsidRDefault="002321BF" w:rsidP="002321BF">
      <w:pPr>
        <w:pStyle w:val="Default"/>
      </w:pPr>
    </w:p>
    <w:p w:rsidR="008E31FA" w:rsidRP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sz w:val="18"/>
          <w:szCs w:val="18"/>
        </w:rPr>
        <w:t>Step 2</w:t>
      </w:r>
      <w:r w:rsidRPr="00A56360">
        <w:rPr>
          <w:rFonts w:ascii="StoneSans" w:eastAsia="StoneSans" w:hAnsi="Bauhaus-Bold" w:cs="StoneSans"/>
          <w:sz w:val="18"/>
          <w:szCs w:val="18"/>
        </w:rPr>
        <w:t xml:space="preserve"> - Secure The Camera - Secure as shown, with the slide all the way east. </w:t>
      </w:r>
    </w:p>
    <w:p w:rsidR="002321BF" w:rsidRPr="00A56360" w:rsidRDefault="002321BF" w:rsidP="002321BF">
      <w:pPr>
        <w:pStyle w:val="Default"/>
        <w:rPr>
          <w:rFonts w:ascii="StoneSans" w:eastAsia="StoneSans" w:hAnsi="Bauhaus-Bold" w:cs="StoneSans"/>
          <w:sz w:val="18"/>
          <w:szCs w:val="18"/>
        </w:rPr>
      </w:pPr>
      <w:r w:rsidRPr="00A56360">
        <w:rPr>
          <w:rFonts w:ascii="StoneSans" w:eastAsia="StoneSans" w:hAnsi="Bauhaus-Bold" w:cs="StoneSans"/>
          <w:b/>
          <w:sz w:val="18"/>
          <w:szCs w:val="18"/>
        </w:rPr>
        <w:t>Step 3</w:t>
      </w:r>
      <w:r w:rsidRPr="00A56360">
        <w:rPr>
          <w:rFonts w:ascii="StoneSans" w:eastAsia="StoneSans" w:hAnsi="Bauhaus-Bold" w:cs="StoneSans"/>
          <w:sz w:val="18"/>
          <w:szCs w:val="18"/>
        </w:rPr>
        <w:t xml:space="preserve"> - Secure The String Guides - Secure to the walls, with mat lines as guides, like you did for the door</w:t>
      </w:r>
      <w:r w:rsidRPr="00A56360">
        <w:rPr>
          <w:rFonts w:ascii="StoneSans" w:eastAsia="StoneSans" w:hAnsi="Bauhaus-Bold" w:cs="StoneSans"/>
          <w:sz w:val="18"/>
          <w:szCs w:val="18"/>
        </w:rPr>
        <w:t>…</w:t>
      </w:r>
    </w:p>
    <w:p w:rsidR="002321BF" w:rsidRDefault="002321BF" w:rsidP="002321BF">
      <w:pPr>
        <w:pStyle w:val="Default"/>
        <w:rPr>
          <w:sz w:val="18"/>
          <w:szCs w:val="18"/>
        </w:rPr>
      </w:pPr>
    </w:p>
    <w:p w:rsidR="00B52ABA" w:rsidRDefault="002321BF" w:rsidP="007D3C71">
      <w:pPr>
        <w:autoSpaceDE w:val="0"/>
        <w:autoSpaceDN w:val="0"/>
        <w:adjustRightInd w:val="0"/>
      </w:pPr>
      <w:r w:rsidRPr="001C6E5E">
        <w:rPr>
          <w:rFonts w:ascii="StoneSans" w:eastAsia="StoneSans" w:hAnsi="Bauhaus-Bold" w:cs="StoneSans"/>
          <w:noProof/>
          <w:color w:val="7030A0"/>
          <w:sz w:val="18"/>
          <w:szCs w:val="18"/>
          <w:lang w:eastAsia="en-US"/>
        </w:rPr>
        <w:drawing>
          <wp:anchor distT="0" distB="0" distL="114300" distR="114300" simplePos="0" relativeHeight="251673600" behindDoc="0" locked="0" layoutInCell="1" allowOverlap="1">
            <wp:simplePos x="0" y="0"/>
            <wp:positionH relativeFrom="column">
              <wp:align>left</wp:align>
            </wp:positionH>
            <wp:positionV relativeFrom="paragraph">
              <wp:align>top</wp:align>
            </wp:positionV>
            <wp:extent cx="5191125" cy="15811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91125" cy="1581150"/>
                    </a:xfrm>
                    <a:prstGeom prst="rect">
                      <a:avLst/>
                    </a:prstGeom>
                  </pic:spPr>
                </pic:pic>
              </a:graphicData>
            </a:graphic>
          </wp:anchor>
        </w:drawing>
      </w:r>
      <w:r w:rsidR="001C6E5E" w:rsidRPr="001C6E5E">
        <w:rPr>
          <w:rFonts w:ascii="StoneSans" w:eastAsia="StoneSans" w:hAnsi="Bauhaus-Bold" w:cs="StoneSans"/>
          <w:color w:val="7030A0"/>
          <w:sz w:val="18"/>
          <w:szCs w:val="18"/>
          <w:lang w:eastAsia="en-US"/>
        </w:rPr>
        <w:t xml:space="preserve">This should actually say </w:t>
      </w:r>
      <w:r w:rsidR="001C6E5E" w:rsidRPr="001C6E5E">
        <w:rPr>
          <w:rFonts w:ascii="StoneSans" w:eastAsia="StoneSans" w:hAnsi="Bauhaus-Bold" w:cs="StoneSans"/>
          <w:color w:val="7030A0"/>
          <w:sz w:val="18"/>
          <w:szCs w:val="18"/>
          <w:lang w:eastAsia="en-US"/>
        </w:rPr>
        <w:t>“</w:t>
      </w:r>
      <w:r w:rsidR="001C6E5E" w:rsidRPr="001C6E5E">
        <w:rPr>
          <w:rFonts w:ascii="StoneSans" w:eastAsia="StoneSans" w:hAnsi="Bauhaus-Bold" w:cs="StoneSans"/>
          <w:color w:val="7030A0"/>
          <w:sz w:val="18"/>
          <w:szCs w:val="18"/>
          <w:lang w:eastAsia="en-US"/>
        </w:rPr>
        <w:t>East Center Guide</w:t>
      </w:r>
      <w:r w:rsidR="001C6E5E" w:rsidRPr="001C6E5E">
        <w:rPr>
          <w:rFonts w:ascii="StoneSans" w:eastAsia="StoneSans" w:hAnsi="Bauhaus-Bold" w:cs="StoneSans"/>
          <w:color w:val="7030A0"/>
          <w:sz w:val="18"/>
          <w:szCs w:val="18"/>
          <w:lang w:eastAsia="en-US"/>
        </w:rPr>
        <w:t>”</w:t>
      </w:r>
      <w:r w:rsidR="001C6E5E">
        <w:br w:type="textWrapping" w:clear="all"/>
      </w:r>
    </w:p>
    <w:p w:rsidR="00B52ABA" w:rsidRPr="00A56360" w:rsidRDefault="00B52ABA" w:rsidP="002321BF">
      <w:pPr>
        <w:pStyle w:val="Default"/>
        <w:rPr>
          <w:rFonts w:ascii="StoneSans" w:eastAsia="StoneSans" w:hAnsi="Bauhaus-Bold" w:cs="StoneSans"/>
          <w:sz w:val="18"/>
          <w:szCs w:val="18"/>
        </w:rPr>
      </w:pPr>
      <w:r w:rsidRPr="00A56360">
        <w:rPr>
          <w:rFonts w:ascii="StoneSans" w:eastAsia="StoneSans" w:hAnsi="Bauhaus-Bold" w:cs="StoneSans"/>
          <w:b/>
          <w:sz w:val="18"/>
          <w:szCs w:val="18"/>
        </w:rPr>
        <w:t>Step 4</w:t>
      </w:r>
      <w:r w:rsidRPr="00A56360">
        <w:rPr>
          <w:rFonts w:ascii="StoneSans" w:eastAsia="StoneSans" w:hAnsi="Bauhaus-Bold" w:cs="StoneSans"/>
          <w:sz w:val="18"/>
          <w:szCs w:val="18"/>
        </w:rPr>
        <w:t xml:space="preserve"> - Tie The String - At the camera end, tie to Position 2 (for instructions on the best way to tie the string, type </w:t>
      </w:r>
      <w:r w:rsidRPr="00A56360">
        <w:rPr>
          <w:rFonts w:ascii="StoneSans" w:eastAsia="StoneSans" w:hAnsi="Bauhaus-Bold" w:cs="StoneSans"/>
          <w:sz w:val="18"/>
          <w:szCs w:val="18"/>
        </w:rPr>
        <w:t>“</w:t>
      </w:r>
      <w:r w:rsidRPr="00A56360">
        <w:rPr>
          <w:rFonts w:ascii="StoneSans" w:eastAsia="StoneSans" w:hAnsi="Bauhaus-Bold" w:cs="StoneSans"/>
          <w:sz w:val="18"/>
          <w:szCs w:val="18"/>
        </w:rPr>
        <w:t>square knot</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into Google Images).</w:t>
      </w:r>
    </w:p>
    <w:p w:rsidR="00B52ABA" w:rsidRDefault="00B52ABA" w:rsidP="002321BF">
      <w:pPr>
        <w:pStyle w:val="Default"/>
        <w:rPr>
          <w:sz w:val="18"/>
          <w:szCs w:val="18"/>
        </w:rPr>
      </w:pPr>
    </w:p>
    <w:p w:rsidR="00B52ABA" w:rsidRDefault="00B52ABA" w:rsidP="002321BF">
      <w:pPr>
        <w:pStyle w:val="Default"/>
      </w:pPr>
      <w:r w:rsidRPr="00B52ABA">
        <w:rPr>
          <w:noProof/>
        </w:rPr>
        <w:drawing>
          <wp:inline distT="0" distB="0" distL="0" distR="0">
            <wp:extent cx="6686550" cy="121658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686550" cy="1216581"/>
                    </a:xfrm>
                    <a:prstGeom prst="rect">
                      <a:avLst/>
                    </a:prstGeom>
                  </pic:spPr>
                </pic:pic>
              </a:graphicData>
            </a:graphic>
          </wp:inline>
        </w:drawing>
      </w:r>
    </w:p>
    <w:p w:rsidR="00B52ABA" w:rsidRDefault="00B52ABA" w:rsidP="002321BF">
      <w:pPr>
        <w:pStyle w:val="Default"/>
      </w:pPr>
    </w:p>
    <w:p w:rsidR="00B52ABA" w:rsidRPr="00A56360" w:rsidRDefault="00B52ABA" w:rsidP="002321BF">
      <w:pPr>
        <w:pStyle w:val="Default"/>
        <w:rPr>
          <w:rFonts w:ascii="StoneSans" w:eastAsia="StoneSans" w:hAnsi="Bauhaus-Bold" w:cs="StoneSans"/>
          <w:sz w:val="18"/>
          <w:szCs w:val="18"/>
        </w:rPr>
      </w:pPr>
      <w:r w:rsidRPr="00A56360">
        <w:rPr>
          <w:rFonts w:ascii="StoneSans" w:eastAsia="StoneSans" w:hAnsi="Bauhaus-Bold" w:cs="StoneSans"/>
          <w:sz w:val="18"/>
          <w:szCs w:val="18"/>
        </w:rPr>
        <w:t>At the screen end, route the string under the 90</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connector, and tie to the ball pin in the hole between the two blue pins as shown.</w:t>
      </w:r>
    </w:p>
    <w:p w:rsidR="00B52ABA" w:rsidRDefault="00B52ABA" w:rsidP="002321BF">
      <w:pPr>
        <w:pStyle w:val="Default"/>
        <w:rPr>
          <w:sz w:val="18"/>
          <w:szCs w:val="18"/>
        </w:rPr>
      </w:pPr>
    </w:p>
    <w:p w:rsidR="00B52ABA" w:rsidRDefault="00A56360" w:rsidP="007D3C71">
      <w:pPr>
        <w:pStyle w:val="Default"/>
        <w:jc w:val="center"/>
      </w:pPr>
      <w:r w:rsidRPr="00A56360">
        <w:rPr>
          <w:noProof/>
        </w:rPr>
        <w:drawing>
          <wp:inline distT="0" distB="0" distL="0" distR="0">
            <wp:extent cx="428752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87520" cy="2009775"/>
                    </a:xfrm>
                    <a:prstGeom prst="rect">
                      <a:avLst/>
                    </a:prstGeom>
                  </pic:spPr>
                </pic:pic>
              </a:graphicData>
            </a:graphic>
          </wp:inline>
        </w:drawing>
      </w:r>
    </w:p>
    <w:p w:rsidR="00A56360" w:rsidRDefault="00A56360" w:rsidP="002321BF">
      <w:pPr>
        <w:pStyle w:val="Default"/>
      </w:pPr>
    </w:p>
    <w:p w:rsidR="00A56360" w:rsidRPr="00A56360" w:rsidRDefault="00A56360" w:rsidP="002321BF">
      <w:pPr>
        <w:pStyle w:val="Default"/>
        <w:rPr>
          <w:rFonts w:ascii="StoneSans" w:eastAsia="StoneSans" w:hAnsi="Bauhaus-Bold" w:cs="StoneSans"/>
          <w:sz w:val="18"/>
          <w:szCs w:val="18"/>
        </w:rPr>
      </w:pPr>
      <w:r w:rsidRPr="00A56360">
        <w:rPr>
          <w:rFonts w:ascii="StoneSans" w:eastAsia="StoneSans" w:hAnsi="Bauhaus-Bold" w:cs="StoneSans"/>
          <w:sz w:val="18"/>
          <w:szCs w:val="18"/>
        </w:rPr>
        <w:t>To put the camera end in setup position, lift the gray bar, and support it with the L-Beam. Don</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t push the L-Beam any farther than needed for it to do its job. </w:t>
      </w:r>
    </w:p>
    <w:p w:rsidR="00A56360" w:rsidRDefault="00A56360" w:rsidP="002321BF">
      <w:pPr>
        <w:pStyle w:val="Default"/>
        <w:rPr>
          <w:sz w:val="18"/>
          <w:szCs w:val="18"/>
        </w:rPr>
      </w:pPr>
    </w:p>
    <w:p w:rsidR="00A56360" w:rsidRDefault="00A56360" w:rsidP="002321BF">
      <w:pPr>
        <w:pStyle w:val="Default"/>
        <w:rPr>
          <w:rFonts w:ascii="StoneSans" w:eastAsia="StoneSans" w:hAnsi="Bauhaus-Bold" w:cs="StoneSans"/>
          <w:sz w:val="18"/>
          <w:szCs w:val="18"/>
        </w:rPr>
      </w:pPr>
      <w:r w:rsidRPr="00A56360">
        <w:rPr>
          <w:rFonts w:ascii="StoneSans" w:eastAsia="StoneSans" w:hAnsi="Bauhaus-Bold" w:cs="StoneSans"/>
          <w:b/>
          <w:sz w:val="18"/>
          <w:szCs w:val="18"/>
        </w:rPr>
        <w:t>Step 5</w:t>
      </w:r>
      <w:r w:rsidRPr="00A56360">
        <w:rPr>
          <w:rFonts w:ascii="StoneSans" w:eastAsia="StoneSans" w:hAnsi="Bauhaus-Bold" w:cs="StoneSans"/>
          <w:sz w:val="18"/>
          <w:szCs w:val="18"/>
        </w:rPr>
        <w:t xml:space="preserve"> - Adjust The System - When the camera model</w:t>
      </w:r>
      <w:r w:rsidRPr="00A56360">
        <w:rPr>
          <w:rFonts w:ascii="StoneSans" w:eastAsia="StoneSans" w:hAnsi="Bauhaus-Bold" w:cs="StoneSans"/>
          <w:sz w:val="18"/>
          <w:szCs w:val="18"/>
        </w:rPr>
        <w:t>’</w:t>
      </w:r>
      <w:r w:rsidRPr="00A56360">
        <w:rPr>
          <w:rFonts w:ascii="StoneSans" w:eastAsia="StoneSans" w:hAnsi="Bauhaus-Bold" w:cs="StoneSans"/>
          <w:sz w:val="18"/>
          <w:szCs w:val="18"/>
        </w:rPr>
        <w:t>s slider is pulled west from setup position, does the string pull the L-Beam from under the gray bar, allowing the screen to pop up??? If not, move the camera model</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ball pin to other positions if needed. If your </w:t>
      </w:r>
      <w:r w:rsidRPr="00A56360">
        <w:rPr>
          <w:rFonts w:ascii="StoneSans" w:eastAsia="StoneSans" w:hAnsi="Bauhaus-Bold" w:cs="StoneSans"/>
          <w:sz w:val="18"/>
          <w:szCs w:val="18"/>
        </w:rPr>
        <w:t>“</w:t>
      </w:r>
      <w:r w:rsidRPr="00A56360">
        <w:rPr>
          <w:rFonts w:ascii="StoneSans" w:eastAsia="StoneSans" w:hAnsi="Bauhaus-Bold" w:cs="StoneSans"/>
          <w:sz w:val="18"/>
          <w:szCs w:val="18"/>
        </w:rPr>
        <w:t>sweet spot</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 can</w:t>
      </w:r>
      <w:r w:rsidRPr="00A56360">
        <w:rPr>
          <w:rFonts w:ascii="StoneSans" w:eastAsia="StoneSans" w:hAnsi="Bauhaus-Bold" w:cs="StoneSans"/>
          <w:sz w:val="18"/>
          <w:szCs w:val="18"/>
        </w:rPr>
        <w:t>’</w:t>
      </w:r>
      <w:r w:rsidRPr="00A56360">
        <w:rPr>
          <w:rFonts w:ascii="StoneSans" w:eastAsia="StoneSans" w:hAnsi="Bauhaus-Bold" w:cs="StoneSans"/>
          <w:sz w:val="18"/>
          <w:szCs w:val="18"/>
        </w:rPr>
        <w:t>t be found by moving the camera</w:t>
      </w:r>
      <w:r w:rsidRPr="00A56360">
        <w:rPr>
          <w:rFonts w:ascii="StoneSans" w:eastAsia="StoneSans" w:hAnsi="Bauhaus-Bold" w:cs="StoneSans"/>
          <w:sz w:val="18"/>
          <w:szCs w:val="18"/>
        </w:rPr>
        <w:t>’</w:t>
      </w:r>
      <w:r w:rsidRPr="00A56360">
        <w:rPr>
          <w:rFonts w:ascii="StoneSans" w:eastAsia="StoneSans" w:hAnsi="Bauhaus-Bold" w:cs="StoneSans"/>
          <w:sz w:val="18"/>
          <w:szCs w:val="18"/>
        </w:rPr>
        <w:t xml:space="preserve">s pin, re-tie the string as needed. </w:t>
      </w:r>
    </w:p>
    <w:p w:rsidR="00A56360" w:rsidRDefault="00A56360" w:rsidP="002321BF">
      <w:pPr>
        <w:pStyle w:val="Default"/>
        <w:rPr>
          <w:rFonts w:ascii="StoneSans" w:eastAsia="StoneSans" w:hAnsi="Bauhaus-Bold" w:cs="StoneSans"/>
          <w:sz w:val="18"/>
          <w:szCs w:val="18"/>
        </w:rPr>
      </w:pPr>
    </w:p>
    <w:p w:rsidR="00983F4F" w:rsidRDefault="00A56360" w:rsidP="002321BF">
      <w:pPr>
        <w:pStyle w:val="Default"/>
        <w:rPr>
          <w:rFonts w:ascii="StoneSans" w:eastAsia="StoneSans" w:hAnsi="Bauhaus-Bold" w:cs="StoneSans"/>
          <w:sz w:val="18"/>
          <w:szCs w:val="18"/>
        </w:rPr>
      </w:pPr>
      <w:r w:rsidRPr="00A56360">
        <w:rPr>
          <w:rFonts w:ascii="StoneSans" w:eastAsia="StoneSans" w:hAnsi="Bauhaus-Bold" w:cs="StoneSans"/>
          <w:b/>
          <w:i/>
          <w:color w:val="943634" w:themeColor="accent2" w:themeShade="BF"/>
          <w:sz w:val="18"/>
          <w:szCs w:val="18"/>
        </w:rPr>
        <w:t>Base</w:t>
      </w:r>
      <w:r w:rsidRPr="00A56360">
        <w:rPr>
          <w:rFonts w:ascii="StoneSans" w:eastAsia="StoneSans" w:hAnsi="Bauhaus-Bold" w:cs="StoneSans"/>
          <w:sz w:val="18"/>
          <w:szCs w:val="18"/>
        </w:rPr>
        <w:t xml:space="preserve"> - Loosely place in Base: </w:t>
      </w:r>
      <w:r w:rsidRPr="00983F4F">
        <w:rPr>
          <w:rFonts w:ascii="StoneSans" w:eastAsia="StoneSans" w:hAnsi="Bauhaus-Bold" w:cs="StoneSans"/>
          <w:sz w:val="18"/>
          <w:szCs w:val="18"/>
          <w:u w:val="single"/>
        </w:rPr>
        <w:t>The</w:t>
      </w:r>
      <w:r w:rsidRPr="00A56360">
        <w:rPr>
          <w:rFonts w:ascii="StoneSans" w:eastAsia="StoneSans" w:hAnsi="Bauhaus-Bold" w:cs="StoneSans"/>
          <w:sz w:val="18"/>
          <w:szCs w:val="18"/>
        </w:rPr>
        <w:t xml:space="preserve"> ball, </w:t>
      </w:r>
      <w:r w:rsidRPr="0051622E">
        <w:rPr>
          <w:rFonts w:ascii="StoneSans" w:eastAsia="StoneSans" w:hAnsi="Bauhaus-Bold" w:cs="StoneSans"/>
          <w:sz w:val="18"/>
          <w:szCs w:val="18"/>
          <w:u w:val="single"/>
        </w:rPr>
        <w:t>8</w:t>
      </w:r>
      <w:r w:rsidRPr="00A56360">
        <w:rPr>
          <w:rFonts w:ascii="StoneSans" w:eastAsia="StoneSans" w:hAnsi="Bauhaus-Bold" w:cs="StoneSans"/>
          <w:sz w:val="18"/>
          <w:szCs w:val="18"/>
        </w:rPr>
        <w:t xml:space="preserve"> penalty models, </w:t>
      </w:r>
      <w:proofErr w:type="gramStart"/>
      <w:r w:rsidRPr="00A56360">
        <w:rPr>
          <w:rFonts w:ascii="StoneSans" w:eastAsia="StoneSans" w:hAnsi="Bauhaus-Bold" w:cs="StoneSans"/>
          <w:sz w:val="18"/>
          <w:szCs w:val="18"/>
        </w:rPr>
        <w:t>any</w:t>
      </w:r>
      <w:proofErr w:type="gramEnd"/>
      <w:r w:rsidRPr="00A56360">
        <w:rPr>
          <w:rFonts w:ascii="StoneSans" w:eastAsia="StoneSans" w:hAnsi="Bauhaus-Bold" w:cs="StoneSans"/>
          <w:sz w:val="18"/>
          <w:szCs w:val="18"/>
        </w:rPr>
        <w:t>/</w:t>
      </w:r>
      <w:r w:rsidRPr="00983F4F">
        <w:rPr>
          <w:rFonts w:ascii="StoneSans" w:eastAsia="StoneSans" w:hAnsi="Bauhaus-Bold" w:cs="StoneSans"/>
          <w:sz w:val="18"/>
          <w:szCs w:val="18"/>
          <w:u w:val="single"/>
        </w:rPr>
        <w:t>one</w:t>
      </w:r>
      <w:r w:rsidRPr="00A56360">
        <w:rPr>
          <w:rFonts w:ascii="StoneSans" w:eastAsia="StoneSans" w:hAnsi="Bauhaus-Bold" w:cs="StoneSans"/>
          <w:sz w:val="18"/>
          <w:szCs w:val="18"/>
        </w:rPr>
        <w:t xml:space="preserve"> loop, </w:t>
      </w:r>
      <w:r w:rsidRPr="00983F4F">
        <w:rPr>
          <w:rFonts w:ascii="StoneSans" w:eastAsia="StoneSans" w:hAnsi="Bauhaus-Bold" w:cs="StoneSans"/>
          <w:sz w:val="18"/>
          <w:szCs w:val="18"/>
          <w:u w:val="single"/>
        </w:rPr>
        <w:t>one set</w:t>
      </w:r>
      <w:r w:rsidRPr="00A56360">
        <w:rPr>
          <w:rFonts w:ascii="StoneSans" w:eastAsia="StoneSans" w:hAnsi="Bauhaus-Bold" w:cs="StoneSans"/>
          <w:sz w:val="18"/>
          <w:szCs w:val="18"/>
        </w:rPr>
        <w:t xml:space="preserve"> of six loose homework elements, the </w:t>
      </w:r>
      <w:r w:rsidRPr="00983F4F">
        <w:rPr>
          <w:rFonts w:ascii="StoneSans" w:eastAsia="StoneSans" w:hAnsi="Bauhaus-Bold" w:cs="StoneSans"/>
          <w:sz w:val="18"/>
          <w:szCs w:val="18"/>
          <w:u w:val="single"/>
        </w:rPr>
        <w:t>two</w:t>
      </w:r>
      <w:r w:rsidRPr="00A56360">
        <w:rPr>
          <w:rFonts w:ascii="StoneSans" w:eastAsia="StoneSans" w:hAnsi="Bauhaus-Bold" w:cs="StoneSans"/>
          <w:sz w:val="18"/>
          <w:szCs w:val="18"/>
        </w:rPr>
        <w:t xml:space="preserve"> </w:t>
      </w:r>
      <w:proofErr w:type="spellStart"/>
      <w:r w:rsidRPr="00A56360">
        <w:rPr>
          <w:rFonts w:ascii="StoneSans" w:eastAsia="StoneSans" w:hAnsi="Bauhaus-Bold" w:cs="StoneSans"/>
          <w:sz w:val="18"/>
          <w:szCs w:val="18"/>
        </w:rPr>
        <w:t>minifigure</w:t>
      </w:r>
      <w:proofErr w:type="spellEnd"/>
      <w:r w:rsidRPr="00A56360">
        <w:rPr>
          <w:rFonts w:ascii="StoneSans" w:eastAsia="StoneSans" w:hAnsi="Bauhaus-Bold" w:cs="StoneSans"/>
          <w:sz w:val="18"/>
          <w:szCs w:val="18"/>
        </w:rPr>
        <w:t xml:space="preserve"> people, and </w:t>
      </w:r>
      <w:r w:rsidRPr="00983F4F">
        <w:rPr>
          <w:rFonts w:ascii="StoneSans" w:eastAsia="StoneSans" w:hAnsi="Bauhaus-Bold" w:cs="StoneSans"/>
          <w:sz w:val="18"/>
          <w:szCs w:val="18"/>
          <w:u w:val="single"/>
        </w:rPr>
        <w:t>the</w:t>
      </w:r>
      <w:r w:rsidRPr="00A56360">
        <w:rPr>
          <w:rFonts w:ascii="StoneSans" w:eastAsia="StoneSans" w:hAnsi="Bauhaus-Bold" w:cs="StoneSans"/>
          <w:sz w:val="18"/>
          <w:szCs w:val="18"/>
        </w:rPr>
        <w:t xml:space="preserve"> blue/yellow/red robotics insert.</w:t>
      </w:r>
    </w:p>
    <w:p w:rsidR="00983F4F" w:rsidRDefault="00983F4F">
      <w:pPr>
        <w:rPr>
          <w:rFonts w:ascii="StoneSans" w:eastAsia="StoneSans" w:hAnsi="Bauhaus-Bold" w:cs="StoneSans"/>
          <w:color w:val="000000"/>
          <w:sz w:val="18"/>
          <w:szCs w:val="18"/>
          <w:lang w:eastAsia="en-US"/>
        </w:rPr>
      </w:pPr>
      <w:r>
        <w:rPr>
          <w:rFonts w:ascii="StoneSans" w:eastAsia="StoneSans" w:hAnsi="Bauhaus-Bold" w:cs="StoneSans"/>
          <w:sz w:val="18"/>
          <w:szCs w:val="18"/>
        </w:rPr>
        <w:br w:type="page"/>
      </w:r>
    </w:p>
    <w:p w:rsidR="0068131A" w:rsidRDefault="0068131A">
      <w:pPr>
        <w:rPr>
          <w:rFonts w:ascii="StoneSans" w:eastAsia="StoneSans" w:hAnsi="Bauhaus-Bold" w:cs="StoneSans"/>
          <w:color w:val="000000"/>
          <w:sz w:val="18"/>
          <w:szCs w:val="18"/>
          <w:lang w:eastAsia="en-US"/>
        </w:rPr>
      </w:pPr>
      <w:r w:rsidRPr="00983F4F">
        <w:rPr>
          <w:noProof/>
          <w:lang w:eastAsia="en-US"/>
        </w:rPr>
        <w:lastRenderedPageBreak/>
        <w:drawing>
          <wp:anchor distT="0" distB="0" distL="114300" distR="114300" simplePos="0" relativeHeight="251674624" behindDoc="0" locked="0" layoutInCell="1" allowOverlap="1">
            <wp:simplePos x="0" y="0"/>
            <wp:positionH relativeFrom="column">
              <wp:posOffset>-856615</wp:posOffset>
            </wp:positionH>
            <wp:positionV relativeFrom="paragraph">
              <wp:posOffset>1718945</wp:posOffset>
            </wp:positionV>
            <wp:extent cx="9025255" cy="5231765"/>
            <wp:effectExtent l="0" t="1905000" r="0" b="18738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9025255" cy="5231765"/>
                    </a:xfrm>
                    <a:prstGeom prst="rect">
                      <a:avLst/>
                    </a:prstGeom>
                    <a:noFill/>
                    <a:ln>
                      <a:noFill/>
                    </a:ln>
                  </pic:spPr>
                </pic:pic>
              </a:graphicData>
            </a:graphic>
          </wp:anchor>
        </w:drawing>
      </w:r>
      <w:r>
        <w:rPr>
          <w:rFonts w:ascii="StoneSans" w:eastAsia="StoneSans" w:hAnsi="Bauhaus-Bold" w:cs="StoneSans"/>
          <w:sz w:val="18"/>
          <w:szCs w:val="18"/>
        </w:rPr>
        <w:br w:type="page"/>
      </w:r>
    </w:p>
    <w:p w:rsidR="0068131A" w:rsidRDefault="0068131A" w:rsidP="002321BF">
      <w:pPr>
        <w:pStyle w:val="Default"/>
        <w:rPr>
          <w:rFonts w:ascii="StoneSans" w:eastAsia="StoneSans" w:hAnsi="Bauhaus-Bold" w:cs="StoneSans"/>
          <w:sz w:val="18"/>
          <w:szCs w:val="18"/>
        </w:rPr>
      </w:pPr>
    </w:p>
    <w:p w:rsidR="00DA4A76" w:rsidRDefault="00170B4A" w:rsidP="002321BF">
      <w:pPr>
        <w:pStyle w:val="Default"/>
        <w:rPr>
          <w:rFonts w:ascii="StoneSans" w:eastAsia="StoneSans" w:hAnsi="Bauhaus-Bold" w:cs="StoneSans"/>
          <w:sz w:val="18"/>
          <w:szCs w:val="18"/>
        </w:rPr>
      </w:pPr>
      <w:r w:rsidRPr="00170B4A">
        <w:rPr>
          <w:szCs w:val="18"/>
        </w:rPr>
        <w:drawing>
          <wp:inline distT="0" distB="0" distL="0" distR="0">
            <wp:extent cx="6915150" cy="3503188"/>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6915150" cy="3503188"/>
                    </a:xfrm>
                    <a:prstGeom prst="rect">
                      <a:avLst/>
                    </a:prstGeom>
                    <a:noFill/>
                    <a:ln w="9525">
                      <a:noFill/>
                      <a:miter lim="800000"/>
                      <a:headEnd/>
                      <a:tailEnd/>
                    </a:ln>
                  </pic:spPr>
                </pic:pic>
              </a:graphicData>
            </a:graphic>
          </wp:inline>
        </w:drawing>
      </w:r>
    </w:p>
    <w:p w:rsidR="00A53AC3" w:rsidRDefault="00A53AC3" w:rsidP="002321BF">
      <w:pPr>
        <w:pStyle w:val="Default"/>
        <w:rPr>
          <w:rFonts w:ascii="StoneSans" w:eastAsia="StoneSans" w:hAnsi="Bauhaus-Bold" w:cs="StoneSans"/>
          <w:sz w:val="18"/>
          <w:szCs w:val="18"/>
        </w:rPr>
      </w:pPr>
    </w:p>
    <w:p w:rsidR="00A53AC3" w:rsidRDefault="00A53AC3" w:rsidP="002321BF">
      <w:pPr>
        <w:pStyle w:val="Default"/>
        <w:rPr>
          <w:rFonts w:ascii="StoneSans" w:eastAsia="StoneSans" w:hAnsi="Bauhaus-Bold" w:cs="StoneSans"/>
          <w:sz w:val="18"/>
          <w:szCs w:val="18"/>
        </w:rPr>
      </w:pPr>
      <w:r>
        <w:rPr>
          <w:noProof/>
        </w:rPr>
        <w:drawing>
          <wp:inline distT="0" distB="0" distL="0" distR="0">
            <wp:extent cx="5943600" cy="3383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3600" cy="3383915"/>
                    </a:xfrm>
                    <a:prstGeom prst="rect">
                      <a:avLst/>
                    </a:prstGeom>
                  </pic:spPr>
                </pic:pic>
              </a:graphicData>
            </a:graphic>
          </wp:inline>
        </w:drawing>
      </w:r>
    </w:p>
    <w:p w:rsidR="00A53AC3" w:rsidRDefault="00A53AC3" w:rsidP="002321BF">
      <w:pPr>
        <w:pStyle w:val="Default"/>
        <w:rPr>
          <w:rFonts w:ascii="StoneSans" w:eastAsia="StoneSans" w:hAnsi="Bauhaus-Bold" w:cs="StoneSans"/>
          <w:sz w:val="18"/>
          <w:szCs w:val="18"/>
        </w:rPr>
      </w:pPr>
      <w:r>
        <w:rPr>
          <w:noProof/>
        </w:rPr>
        <w:lastRenderedPageBreak/>
        <w:drawing>
          <wp:inline distT="0" distB="0" distL="0" distR="0">
            <wp:extent cx="5943600" cy="1851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3600" cy="1851660"/>
                    </a:xfrm>
                    <a:prstGeom prst="rect">
                      <a:avLst/>
                    </a:prstGeom>
                  </pic:spPr>
                </pic:pic>
              </a:graphicData>
            </a:graphic>
          </wp:inline>
        </w:drawing>
      </w:r>
    </w:p>
    <w:p w:rsidR="0068131A" w:rsidRDefault="0068131A" w:rsidP="002321BF">
      <w:pPr>
        <w:pStyle w:val="Default"/>
        <w:rPr>
          <w:rFonts w:ascii="StoneSans" w:eastAsia="StoneSans" w:hAnsi="Bauhaus-Bold" w:cs="StoneSans"/>
          <w:sz w:val="18"/>
          <w:szCs w:val="18"/>
        </w:rPr>
      </w:pPr>
      <w:r>
        <w:rPr>
          <w:noProof/>
        </w:rPr>
        <w:drawing>
          <wp:inline distT="0" distB="0" distL="0" distR="0">
            <wp:extent cx="6762750" cy="5122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6778477" cy="5134488"/>
                    </a:xfrm>
                    <a:prstGeom prst="rect">
                      <a:avLst/>
                    </a:prstGeom>
                  </pic:spPr>
                </pic:pic>
              </a:graphicData>
            </a:graphic>
          </wp:inline>
        </w:drawing>
      </w:r>
    </w:p>
    <w:p w:rsidR="0068131A" w:rsidRDefault="0068131A" w:rsidP="002321BF">
      <w:pPr>
        <w:pStyle w:val="Default"/>
        <w:rPr>
          <w:rFonts w:ascii="StoneSans" w:eastAsia="StoneSans" w:hAnsi="Bauhaus-Bold" w:cs="StoneSans"/>
          <w:sz w:val="18"/>
          <w:szCs w:val="18"/>
        </w:rPr>
      </w:pPr>
    </w:p>
    <w:p w:rsidR="0068131A" w:rsidRDefault="0068131A" w:rsidP="002321BF">
      <w:pPr>
        <w:pStyle w:val="Default"/>
        <w:rPr>
          <w:rFonts w:ascii="StoneSans" w:eastAsia="StoneSans" w:hAnsi="Bauhaus-Bold" w:cs="StoneSans"/>
          <w:sz w:val="18"/>
          <w:szCs w:val="18"/>
        </w:rPr>
      </w:pPr>
    </w:p>
    <w:p w:rsidR="00A56360" w:rsidRDefault="0068131A" w:rsidP="002321BF">
      <w:pPr>
        <w:pStyle w:val="Default"/>
        <w:rPr>
          <w:rFonts w:ascii="StoneSans" w:eastAsia="StoneSans" w:hAnsi="Bauhaus-Bold" w:cs="StoneSans"/>
          <w:sz w:val="18"/>
          <w:szCs w:val="18"/>
        </w:rPr>
      </w:pPr>
      <w:r>
        <w:rPr>
          <w:noProof/>
        </w:rPr>
        <w:lastRenderedPageBreak/>
        <w:drawing>
          <wp:inline distT="0" distB="0" distL="0" distR="0">
            <wp:extent cx="6667500" cy="5737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6679110" cy="5747175"/>
                    </a:xfrm>
                    <a:prstGeom prst="rect">
                      <a:avLst/>
                    </a:prstGeom>
                  </pic:spPr>
                </pic:pic>
              </a:graphicData>
            </a:graphic>
          </wp:inline>
        </w:drawing>
      </w:r>
    </w:p>
    <w:p w:rsidR="0068131A" w:rsidRDefault="0068131A" w:rsidP="002321BF">
      <w:pPr>
        <w:pStyle w:val="Default"/>
        <w:rPr>
          <w:rFonts w:ascii="StoneSans" w:eastAsia="StoneSans" w:hAnsi="Bauhaus-Bold" w:cs="StoneSans"/>
          <w:sz w:val="18"/>
          <w:szCs w:val="18"/>
        </w:rPr>
      </w:pPr>
      <w:r>
        <w:rPr>
          <w:noProof/>
        </w:rPr>
        <w:lastRenderedPageBreak/>
        <w:drawing>
          <wp:inline distT="0" distB="0" distL="0" distR="0">
            <wp:extent cx="6667500" cy="5084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667500" cy="5084681"/>
                    </a:xfrm>
                    <a:prstGeom prst="rect">
                      <a:avLst/>
                    </a:prstGeom>
                  </pic:spPr>
                </pic:pic>
              </a:graphicData>
            </a:graphic>
          </wp:inline>
        </w:drawing>
      </w:r>
    </w:p>
    <w:p w:rsidR="0068131A" w:rsidRDefault="0068131A" w:rsidP="002321BF">
      <w:pPr>
        <w:pStyle w:val="Default"/>
        <w:rPr>
          <w:rFonts w:ascii="StoneSans" w:eastAsia="StoneSans" w:hAnsi="Bauhaus-Bold" w:cs="StoneSans"/>
          <w:sz w:val="18"/>
          <w:szCs w:val="18"/>
        </w:rPr>
      </w:pPr>
      <w:r>
        <w:rPr>
          <w:noProof/>
        </w:rPr>
        <w:lastRenderedPageBreak/>
        <w:drawing>
          <wp:inline distT="0" distB="0" distL="0" distR="0">
            <wp:extent cx="6629400" cy="53495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6629400" cy="5349558"/>
                    </a:xfrm>
                    <a:prstGeom prst="rect">
                      <a:avLst/>
                    </a:prstGeom>
                  </pic:spPr>
                </pic:pic>
              </a:graphicData>
            </a:graphic>
          </wp:inline>
        </w:drawing>
      </w:r>
    </w:p>
    <w:p w:rsidR="0068131A" w:rsidRPr="00A56360" w:rsidRDefault="00DA4A76" w:rsidP="002321BF">
      <w:pPr>
        <w:pStyle w:val="Default"/>
        <w:rPr>
          <w:rFonts w:ascii="StoneSans" w:eastAsia="StoneSans" w:hAnsi="Bauhaus-Bold" w:cs="StoneSans"/>
          <w:sz w:val="18"/>
          <w:szCs w:val="18"/>
        </w:rPr>
      </w:pPr>
      <w:r>
        <w:rPr>
          <w:noProof/>
        </w:rPr>
        <w:lastRenderedPageBreak/>
        <w:drawing>
          <wp:inline distT="0" distB="0" distL="0" distR="0">
            <wp:extent cx="5943600" cy="5008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43600" cy="5008245"/>
                    </a:xfrm>
                    <a:prstGeom prst="rect">
                      <a:avLst/>
                    </a:prstGeom>
                  </pic:spPr>
                </pic:pic>
              </a:graphicData>
            </a:graphic>
          </wp:inline>
        </w:drawing>
      </w:r>
    </w:p>
    <w:sectPr w:rsidR="0068131A" w:rsidRPr="00A56360" w:rsidSect="005C7420">
      <w:headerReference w:type="default" r:id="rId47"/>
      <w:pgSz w:w="12240" w:h="15840"/>
      <w:pgMar w:top="630" w:right="63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6358" w:rsidRDefault="00396358" w:rsidP="00740406">
      <w:r>
        <w:separator/>
      </w:r>
    </w:p>
  </w:endnote>
  <w:endnote w:type="continuationSeparator" w:id="0">
    <w:p w:rsidR="00396358" w:rsidRDefault="00396358" w:rsidP="007404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AG Round">
    <w:altName w:val="VAG Round"/>
    <w:panose1 w:val="00000000000000000000"/>
    <w:charset w:val="00"/>
    <w:family w:val="swiss"/>
    <w:notTrueType/>
    <w:pitch w:val="default"/>
    <w:sig w:usb0="00000003" w:usb1="00000000" w:usb2="00000000" w:usb3="00000000" w:csb0="00000001" w:csb1="00000000"/>
  </w:font>
  <w:font w:name="Helvetica 55 Roman">
    <w:altName w:val="Helvetica 55 Roman"/>
    <w:panose1 w:val="00000000000000000000"/>
    <w:charset w:val="00"/>
    <w:family w:val="roman"/>
    <w:notTrueType/>
    <w:pitch w:val="default"/>
    <w:sig w:usb0="00000003" w:usb1="00000000" w:usb2="00000000" w:usb3="00000000" w:csb0="00000001" w:csb1="00000000"/>
  </w:font>
  <w:font w:name="Bauhaus-Bold">
    <w:panose1 w:val="00000000000000000000"/>
    <w:charset w:val="00"/>
    <w:family w:val="swiss"/>
    <w:notTrueType/>
    <w:pitch w:val="default"/>
    <w:sig w:usb0="00000003" w:usb1="00000000" w:usb2="00000000" w:usb3="00000000" w:csb0="00000001" w:csb1="00000000"/>
  </w:font>
  <w:font w:name="Bauhaus-Dem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toneSans-Bold">
    <w:altName w:val="Arial"/>
    <w:panose1 w:val="00000000000000000000"/>
    <w:charset w:val="A1"/>
    <w:family w:val="swiss"/>
    <w:notTrueType/>
    <w:pitch w:val="default"/>
    <w:sig w:usb0="00000081" w:usb1="00000000" w:usb2="00000000" w:usb3="00000000" w:csb0="00000008" w:csb1="00000000"/>
  </w:font>
  <w:font w:name="StoneSans">
    <w:altName w:val="MS Mincho"/>
    <w:panose1 w:val="00000000000000000000"/>
    <w:charset w:val="80"/>
    <w:family w:val="auto"/>
    <w:notTrueType/>
    <w:pitch w:val="default"/>
    <w:sig w:usb0="00000001" w:usb1="08070000" w:usb2="00000010" w:usb3="00000000" w:csb0="00020001" w:csb1="00000000"/>
  </w:font>
  <w:font w:name="HelveticaNeue-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6358" w:rsidRDefault="00396358" w:rsidP="00740406">
      <w:r>
        <w:separator/>
      </w:r>
    </w:p>
  </w:footnote>
  <w:footnote w:type="continuationSeparator" w:id="0">
    <w:p w:rsidR="00396358" w:rsidRDefault="00396358" w:rsidP="0074040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76639697"/>
      <w:docPartObj>
        <w:docPartGallery w:val="Page Numbers (Top of Page)"/>
        <w:docPartUnique/>
      </w:docPartObj>
    </w:sdtPr>
    <w:sdtEndPr>
      <w:rPr>
        <w:noProof/>
      </w:rPr>
    </w:sdtEndPr>
    <w:sdtContent>
      <w:p w:rsidR="00740406" w:rsidRDefault="00F00BFA">
        <w:pPr>
          <w:pStyle w:val="Header"/>
          <w:jc w:val="right"/>
        </w:pPr>
        <w:r>
          <w:fldChar w:fldCharType="begin"/>
        </w:r>
        <w:r w:rsidR="00740406">
          <w:instrText xml:space="preserve"> PAGE   \* MERGEFORMAT </w:instrText>
        </w:r>
        <w:r>
          <w:fldChar w:fldCharType="separate"/>
        </w:r>
        <w:r w:rsidR="00170B4A">
          <w:rPr>
            <w:noProof/>
          </w:rPr>
          <w:t>1</w:t>
        </w:r>
        <w:r>
          <w:rPr>
            <w:noProof/>
          </w:rPr>
          <w:fldChar w:fldCharType="end"/>
        </w:r>
      </w:p>
    </w:sdtContent>
  </w:sdt>
  <w:p w:rsidR="00740406" w:rsidRDefault="0074040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64ADB4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99BEB05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776CE3C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96EDBBA"/>
    <w:lvl w:ilvl="0">
      <w:start w:val="1"/>
      <w:numFmt w:val="decimal"/>
      <w:pStyle w:val="ListNumber2"/>
      <w:lvlText w:val="%1."/>
      <w:lvlJc w:val="left"/>
      <w:pPr>
        <w:tabs>
          <w:tab w:val="num" w:pos="720"/>
        </w:tabs>
        <w:ind w:left="720" w:hanging="360"/>
      </w:pPr>
    </w:lvl>
  </w:abstractNum>
  <w:abstractNum w:abstractNumId="4">
    <w:nsid w:val="FFFFFF80"/>
    <w:multiLevelType w:val="singleLevel"/>
    <w:tmpl w:val="7F70499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460AB0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8458B7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B78BB5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A4A099C"/>
    <w:lvl w:ilvl="0">
      <w:start w:val="1"/>
      <w:numFmt w:val="decimal"/>
      <w:pStyle w:val="ListNumber"/>
      <w:lvlText w:val="%1."/>
      <w:lvlJc w:val="left"/>
      <w:pPr>
        <w:tabs>
          <w:tab w:val="num" w:pos="360"/>
        </w:tabs>
        <w:ind w:left="360" w:hanging="360"/>
      </w:pPr>
    </w:lvl>
  </w:abstractNum>
  <w:abstractNum w:abstractNumId="9">
    <w:nsid w:val="FFFFFF89"/>
    <w:multiLevelType w:val="singleLevel"/>
    <w:tmpl w:val="2820BBB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15326E"/>
    <w:multiLevelType w:val="multilevel"/>
    <w:tmpl w:val="9E26B4E8"/>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nsid w:val="55975B90"/>
    <w:multiLevelType w:val="multilevel"/>
    <w:tmpl w:val="9E26B4E8"/>
    <w:numStyleLink w:val="ArticleSection"/>
  </w:abstractNum>
  <w:abstractNum w:abstractNumId="12">
    <w:nsid w:val="5D59355F"/>
    <w:multiLevelType w:val="hybridMultilevel"/>
    <w:tmpl w:val="FD32F34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5E7B579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73A431E6"/>
    <w:multiLevelType w:val="hybridMultilevel"/>
    <w:tmpl w:val="E5B61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960E42"/>
    <w:multiLevelType w:val="multilevel"/>
    <w:tmpl w:val="9E26B4E8"/>
    <w:numStyleLink w:val="ArticleSection"/>
  </w:abstractNum>
  <w:abstractNum w:abstractNumId="16">
    <w:nsid w:val="7D9F098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16"/>
  </w:num>
  <w:num w:numId="2">
    <w:abstractNumId w:val="15"/>
  </w:num>
  <w:num w:numId="3">
    <w:abstractNumId w:val="13"/>
  </w:num>
  <w:num w:numId="4">
    <w:abstractNumId w:val="10"/>
  </w:num>
  <w:num w:numId="5">
    <w:abstractNumId w:val="11"/>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2"/>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attachedTemplate r:id="rId1"/>
  <w:stylePaneFormatFilter w:val="5004"/>
  <w:doNotTrackFormatting/>
  <w:defaultTabStop w:val="720"/>
  <w:characterSpacingControl w:val="doNotCompress"/>
  <w:footnotePr>
    <w:footnote w:id="-1"/>
    <w:footnote w:id="0"/>
  </w:footnotePr>
  <w:endnotePr>
    <w:endnote w:id="-1"/>
    <w:endnote w:id="0"/>
  </w:endnotePr>
  <w:compat>
    <w:useFELayout/>
  </w:compat>
  <w:rsids>
    <w:rsidRoot w:val="00FC25CA"/>
    <w:rsid w:val="00041265"/>
    <w:rsid w:val="000A0123"/>
    <w:rsid w:val="000A64A3"/>
    <w:rsid w:val="000C69F5"/>
    <w:rsid w:val="00136CEB"/>
    <w:rsid w:val="00170B4A"/>
    <w:rsid w:val="0019098B"/>
    <w:rsid w:val="001C6E5E"/>
    <w:rsid w:val="002321BF"/>
    <w:rsid w:val="002C2B9F"/>
    <w:rsid w:val="002F0BA5"/>
    <w:rsid w:val="00396358"/>
    <w:rsid w:val="003D17C6"/>
    <w:rsid w:val="00410702"/>
    <w:rsid w:val="0051622E"/>
    <w:rsid w:val="005C7420"/>
    <w:rsid w:val="005D1AB3"/>
    <w:rsid w:val="00611579"/>
    <w:rsid w:val="00617B5B"/>
    <w:rsid w:val="00642696"/>
    <w:rsid w:val="00674A57"/>
    <w:rsid w:val="0068131A"/>
    <w:rsid w:val="00685284"/>
    <w:rsid w:val="00687028"/>
    <w:rsid w:val="006D075E"/>
    <w:rsid w:val="006F66B6"/>
    <w:rsid w:val="00740406"/>
    <w:rsid w:val="007B2D98"/>
    <w:rsid w:val="007D3C71"/>
    <w:rsid w:val="00812760"/>
    <w:rsid w:val="008522AA"/>
    <w:rsid w:val="008C2A9B"/>
    <w:rsid w:val="008E31FA"/>
    <w:rsid w:val="008E3263"/>
    <w:rsid w:val="00963405"/>
    <w:rsid w:val="00983F4F"/>
    <w:rsid w:val="009D71BD"/>
    <w:rsid w:val="00A53AC3"/>
    <w:rsid w:val="00A56360"/>
    <w:rsid w:val="00A86A32"/>
    <w:rsid w:val="00A90547"/>
    <w:rsid w:val="00A97E51"/>
    <w:rsid w:val="00B52ABA"/>
    <w:rsid w:val="00B75F9B"/>
    <w:rsid w:val="00BA30DF"/>
    <w:rsid w:val="00BA6EE4"/>
    <w:rsid w:val="00CF5413"/>
    <w:rsid w:val="00DA4A76"/>
    <w:rsid w:val="00DB7837"/>
    <w:rsid w:val="00DD5615"/>
    <w:rsid w:val="00DF3071"/>
    <w:rsid w:val="00E66ABF"/>
    <w:rsid w:val="00E93EE3"/>
    <w:rsid w:val="00F00BFA"/>
    <w:rsid w:val="00F05551"/>
    <w:rsid w:val="00F16C3B"/>
    <w:rsid w:val="00F307BD"/>
    <w:rsid w:val="00F32596"/>
    <w:rsid w:val="00F50AAB"/>
    <w:rsid w:val="00F71B16"/>
    <w:rsid w:val="00F93105"/>
    <w:rsid w:val="00FA0671"/>
    <w:rsid w:val="00FC25CA"/>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Title" w:qFormat="1"/>
    <w:lsdException w:name="Subtitle" w:qFormat="1"/>
    <w:lsdException w:name="Block Text" w:qFormat="1"/>
    <w:lsdException w:name="Hyperlink" w:uiPriority="99"/>
    <w:lsdException w:name="Strong" w:qFormat="1"/>
    <w:lsdException w:name="Emphasis" w:qFormat="1"/>
    <w:lsdException w:name="Placeholder Text" w:semiHidden="1" w:uiPriority="99"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69F5"/>
    <w:rPr>
      <w:sz w:val="24"/>
      <w:szCs w:val="24"/>
      <w:lang w:eastAsia="ja-JP"/>
    </w:rPr>
  </w:style>
  <w:style w:type="paragraph" w:styleId="Heading1">
    <w:name w:val="heading 1"/>
    <w:basedOn w:val="Normal"/>
    <w:next w:val="Normal"/>
    <w:uiPriority w:val="9"/>
    <w:qFormat/>
    <w:rsid w:val="000C69F5"/>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qFormat/>
    <w:rsid w:val="000C69F5"/>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qFormat/>
    <w:rsid w:val="000C69F5"/>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0C69F5"/>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0C69F5"/>
    <w:pPr>
      <w:spacing w:before="240" w:after="60"/>
      <w:outlineLvl w:val="4"/>
    </w:pPr>
    <w:rPr>
      <w:b/>
      <w:bCs/>
      <w:i/>
      <w:iCs/>
      <w:sz w:val="26"/>
      <w:szCs w:val="26"/>
    </w:rPr>
  </w:style>
  <w:style w:type="paragraph" w:styleId="Heading6">
    <w:name w:val="heading 6"/>
    <w:basedOn w:val="Normal"/>
    <w:next w:val="Normal"/>
    <w:uiPriority w:val="9"/>
    <w:semiHidden/>
    <w:unhideWhenUsed/>
    <w:qFormat/>
    <w:rsid w:val="000C69F5"/>
    <w:pPr>
      <w:spacing w:before="240" w:after="60"/>
      <w:outlineLvl w:val="5"/>
    </w:pPr>
    <w:rPr>
      <w:b/>
      <w:bCs/>
      <w:sz w:val="22"/>
      <w:szCs w:val="22"/>
    </w:rPr>
  </w:style>
  <w:style w:type="paragraph" w:styleId="Heading7">
    <w:name w:val="heading 7"/>
    <w:basedOn w:val="Normal"/>
    <w:next w:val="Normal"/>
    <w:uiPriority w:val="9"/>
    <w:semiHidden/>
    <w:unhideWhenUsed/>
    <w:qFormat/>
    <w:rsid w:val="000C69F5"/>
    <w:pPr>
      <w:spacing w:before="240" w:after="60"/>
      <w:outlineLvl w:val="6"/>
    </w:pPr>
  </w:style>
  <w:style w:type="paragraph" w:styleId="Heading8">
    <w:name w:val="heading 8"/>
    <w:basedOn w:val="Normal"/>
    <w:next w:val="Normal"/>
    <w:uiPriority w:val="9"/>
    <w:semiHidden/>
    <w:unhideWhenUsed/>
    <w:qFormat/>
    <w:rsid w:val="000C69F5"/>
    <w:pPr>
      <w:spacing w:before="240" w:after="60"/>
      <w:outlineLvl w:val="7"/>
    </w:pPr>
    <w:rPr>
      <w:i/>
      <w:iCs/>
    </w:rPr>
  </w:style>
  <w:style w:type="paragraph" w:styleId="Heading9">
    <w:name w:val="heading 9"/>
    <w:basedOn w:val="Normal"/>
    <w:next w:val="Normal"/>
    <w:uiPriority w:val="9"/>
    <w:semiHidden/>
    <w:unhideWhenUsed/>
    <w:qFormat/>
    <w:rsid w:val="000C69F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0C69F5"/>
    <w:pPr>
      <w:numPr>
        <w:numId w:val="1"/>
      </w:numPr>
    </w:pPr>
  </w:style>
  <w:style w:type="numbering" w:styleId="1ai">
    <w:name w:val="Outline List 1"/>
    <w:basedOn w:val="NoList"/>
    <w:rsid w:val="000C69F5"/>
    <w:pPr>
      <w:numPr>
        <w:numId w:val="3"/>
      </w:numPr>
    </w:pPr>
  </w:style>
  <w:style w:type="numbering" w:styleId="ArticleSection">
    <w:name w:val="Outline List 3"/>
    <w:basedOn w:val="NoList"/>
    <w:rsid w:val="000C69F5"/>
    <w:pPr>
      <w:numPr>
        <w:numId w:val="4"/>
      </w:numPr>
    </w:pPr>
  </w:style>
  <w:style w:type="paragraph" w:styleId="BlockText">
    <w:name w:val="Block Text"/>
    <w:basedOn w:val="Normal"/>
    <w:uiPriority w:val="99"/>
    <w:semiHidden/>
    <w:unhideWhenUsed/>
    <w:qFormat/>
    <w:rsid w:val="000C69F5"/>
    <w:pPr>
      <w:spacing w:after="120"/>
      <w:ind w:left="1440" w:right="1440"/>
    </w:pPr>
  </w:style>
  <w:style w:type="paragraph" w:styleId="BodyText">
    <w:name w:val="Body Text"/>
    <w:basedOn w:val="Normal"/>
    <w:uiPriority w:val="99"/>
    <w:semiHidden/>
    <w:unhideWhenUsed/>
    <w:rsid w:val="000C69F5"/>
    <w:pPr>
      <w:spacing w:after="120"/>
    </w:pPr>
  </w:style>
  <w:style w:type="paragraph" w:styleId="BodyText2">
    <w:name w:val="Body Text 2"/>
    <w:basedOn w:val="Normal"/>
    <w:uiPriority w:val="99"/>
    <w:semiHidden/>
    <w:unhideWhenUsed/>
    <w:rsid w:val="000C69F5"/>
    <w:pPr>
      <w:spacing w:after="120" w:line="480" w:lineRule="auto"/>
    </w:pPr>
  </w:style>
  <w:style w:type="paragraph" w:styleId="BodyText3">
    <w:name w:val="Body Text 3"/>
    <w:basedOn w:val="Normal"/>
    <w:uiPriority w:val="99"/>
    <w:semiHidden/>
    <w:unhideWhenUsed/>
    <w:rsid w:val="000C69F5"/>
    <w:pPr>
      <w:spacing w:after="120"/>
    </w:pPr>
    <w:rPr>
      <w:sz w:val="16"/>
      <w:szCs w:val="16"/>
    </w:rPr>
  </w:style>
  <w:style w:type="paragraph" w:styleId="BodyTextFirstIndent">
    <w:name w:val="Body Text First Indent"/>
    <w:basedOn w:val="BodyText"/>
    <w:uiPriority w:val="99"/>
    <w:semiHidden/>
    <w:unhideWhenUsed/>
    <w:rsid w:val="000C69F5"/>
    <w:pPr>
      <w:ind w:firstLine="210"/>
    </w:pPr>
  </w:style>
  <w:style w:type="paragraph" w:styleId="BodyTextIndent">
    <w:name w:val="Body Text Indent"/>
    <w:basedOn w:val="Normal"/>
    <w:uiPriority w:val="99"/>
    <w:semiHidden/>
    <w:unhideWhenUsed/>
    <w:rsid w:val="000C69F5"/>
    <w:pPr>
      <w:spacing w:after="120"/>
      <w:ind w:left="360"/>
    </w:pPr>
  </w:style>
  <w:style w:type="paragraph" w:styleId="BodyTextFirstIndent2">
    <w:name w:val="Body Text First Indent 2"/>
    <w:basedOn w:val="BodyTextIndent"/>
    <w:uiPriority w:val="99"/>
    <w:semiHidden/>
    <w:unhideWhenUsed/>
    <w:rsid w:val="000C69F5"/>
    <w:pPr>
      <w:ind w:firstLine="210"/>
    </w:pPr>
  </w:style>
  <w:style w:type="paragraph" w:styleId="BodyTextIndent2">
    <w:name w:val="Body Text Indent 2"/>
    <w:basedOn w:val="Normal"/>
    <w:uiPriority w:val="99"/>
    <w:semiHidden/>
    <w:unhideWhenUsed/>
    <w:rsid w:val="000C69F5"/>
    <w:pPr>
      <w:spacing w:after="120" w:line="480" w:lineRule="auto"/>
      <w:ind w:left="360"/>
    </w:pPr>
  </w:style>
  <w:style w:type="paragraph" w:styleId="BodyTextIndent3">
    <w:name w:val="Body Text Indent 3"/>
    <w:basedOn w:val="Normal"/>
    <w:uiPriority w:val="99"/>
    <w:semiHidden/>
    <w:unhideWhenUsed/>
    <w:rsid w:val="000C69F5"/>
    <w:pPr>
      <w:spacing w:after="120"/>
      <w:ind w:left="360"/>
    </w:pPr>
    <w:rPr>
      <w:sz w:val="16"/>
      <w:szCs w:val="16"/>
    </w:rPr>
  </w:style>
  <w:style w:type="paragraph" w:styleId="Closing">
    <w:name w:val="Closing"/>
    <w:basedOn w:val="Normal"/>
    <w:uiPriority w:val="99"/>
    <w:semiHidden/>
    <w:unhideWhenUsed/>
    <w:rsid w:val="000C69F5"/>
    <w:pPr>
      <w:ind w:left="4320"/>
    </w:pPr>
  </w:style>
  <w:style w:type="paragraph" w:styleId="Date">
    <w:name w:val="Date"/>
    <w:basedOn w:val="Normal"/>
    <w:next w:val="Normal"/>
    <w:uiPriority w:val="99"/>
    <w:semiHidden/>
    <w:unhideWhenUsed/>
    <w:rsid w:val="000C69F5"/>
  </w:style>
  <w:style w:type="paragraph" w:styleId="E-mailSignature">
    <w:name w:val="E-mail Signature"/>
    <w:basedOn w:val="Normal"/>
    <w:uiPriority w:val="99"/>
    <w:semiHidden/>
    <w:unhideWhenUsed/>
    <w:rsid w:val="000C69F5"/>
  </w:style>
  <w:style w:type="character" w:styleId="Emphasis">
    <w:name w:val="Emphasis"/>
    <w:basedOn w:val="DefaultParagraphFont"/>
    <w:uiPriority w:val="20"/>
    <w:qFormat/>
    <w:rsid w:val="000C69F5"/>
    <w:rPr>
      <w:i/>
      <w:iCs/>
    </w:rPr>
  </w:style>
  <w:style w:type="paragraph" w:styleId="EnvelopeAddress">
    <w:name w:val="envelope address"/>
    <w:basedOn w:val="Normal"/>
    <w:uiPriority w:val="99"/>
    <w:semiHidden/>
    <w:unhideWhenUsed/>
    <w:rsid w:val="000C69F5"/>
    <w:pPr>
      <w:framePr w:w="7920" w:h="1980" w:hRule="exact" w:hSpace="180" w:wrap="auto" w:hAnchor="page" w:xAlign="center" w:yAlign="bottom"/>
      <w:ind w:left="2880"/>
    </w:pPr>
    <w:rPr>
      <w:rFonts w:ascii="Arial" w:hAnsi="Arial" w:cs="Arial"/>
    </w:rPr>
  </w:style>
  <w:style w:type="paragraph" w:styleId="EnvelopeReturn">
    <w:name w:val="envelope return"/>
    <w:basedOn w:val="Normal"/>
    <w:uiPriority w:val="99"/>
    <w:semiHidden/>
    <w:unhideWhenUsed/>
    <w:rsid w:val="000C69F5"/>
    <w:rPr>
      <w:rFonts w:ascii="Arial" w:hAnsi="Arial" w:cs="Arial"/>
      <w:sz w:val="20"/>
      <w:szCs w:val="20"/>
    </w:rPr>
  </w:style>
  <w:style w:type="character" w:styleId="FollowedHyperlink">
    <w:name w:val="FollowedHyperlink"/>
    <w:basedOn w:val="DefaultParagraphFont"/>
    <w:uiPriority w:val="99"/>
    <w:semiHidden/>
    <w:unhideWhenUsed/>
    <w:rsid w:val="000C69F5"/>
    <w:rPr>
      <w:color w:val="800080"/>
      <w:u w:val="single"/>
    </w:rPr>
  </w:style>
  <w:style w:type="paragraph" w:styleId="Footer">
    <w:name w:val="footer"/>
    <w:basedOn w:val="Normal"/>
    <w:uiPriority w:val="99"/>
    <w:unhideWhenUsed/>
    <w:rsid w:val="000C69F5"/>
    <w:pPr>
      <w:tabs>
        <w:tab w:val="center" w:pos="4320"/>
        <w:tab w:val="right" w:pos="8640"/>
      </w:tabs>
    </w:pPr>
  </w:style>
  <w:style w:type="paragraph" w:styleId="Header">
    <w:name w:val="header"/>
    <w:basedOn w:val="Normal"/>
    <w:link w:val="HeaderChar"/>
    <w:uiPriority w:val="99"/>
    <w:unhideWhenUsed/>
    <w:rsid w:val="000C69F5"/>
    <w:pPr>
      <w:tabs>
        <w:tab w:val="center" w:pos="4320"/>
        <w:tab w:val="right" w:pos="8640"/>
      </w:tabs>
    </w:pPr>
  </w:style>
  <w:style w:type="character" w:styleId="HTMLAcronym">
    <w:name w:val="HTML Acronym"/>
    <w:basedOn w:val="DefaultParagraphFont"/>
    <w:uiPriority w:val="99"/>
    <w:semiHidden/>
    <w:unhideWhenUsed/>
    <w:rsid w:val="000C69F5"/>
  </w:style>
  <w:style w:type="paragraph" w:styleId="HTMLAddress">
    <w:name w:val="HTML Address"/>
    <w:basedOn w:val="Normal"/>
    <w:uiPriority w:val="99"/>
    <w:semiHidden/>
    <w:unhideWhenUsed/>
    <w:rsid w:val="000C69F5"/>
    <w:rPr>
      <w:i/>
      <w:iCs/>
    </w:rPr>
  </w:style>
  <w:style w:type="character" w:styleId="HTMLCite">
    <w:name w:val="HTML Cite"/>
    <w:basedOn w:val="DefaultParagraphFont"/>
    <w:uiPriority w:val="99"/>
    <w:semiHidden/>
    <w:unhideWhenUsed/>
    <w:rsid w:val="000C69F5"/>
    <w:rPr>
      <w:i/>
      <w:iCs/>
    </w:rPr>
  </w:style>
  <w:style w:type="character" w:styleId="HTMLCode">
    <w:name w:val="HTML Code"/>
    <w:basedOn w:val="DefaultParagraphFont"/>
    <w:uiPriority w:val="99"/>
    <w:semiHidden/>
    <w:unhideWhenUsed/>
    <w:rsid w:val="000C69F5"/>
    <w:rPr>
      <w:rFonts w:ascii="Courier New" w:hAnsi="Courier New" w:cs="Courier New"/>
      <w:sz w:val="20"/>
      <w:szCs w:val="20"/>
    </w:rPr>
  </w:style>
  <w:style w:type="character" w:styleId="HTMLDefinition">
    <w:name w:val="HTML Definition"/>
    <w:basedOn w:val="DefaultParagraphFont"/>
    <w:uiPriority w:val="99"/>
    <w:semiHidden/>
    <w:unhideWhenUsed/>
    <w:rsid w:val="000C69F5"/>
    <w:rPr>
      <w:i/>
      <w:iCs/>
    </w:rPr>
  </w:style>
  <w:style w:type="character" w:styleId="HTMLKeyboard">
    <w:name w:val="HTML Keyboard"/>
    <w:basedOn w:val="DefaultParagraphFont"/>
    <w:uiPriority w:val="99"/>
    <w:semiHidden/>
    <w:unhideWhenUsed/>
    <w:rsid w:val="000C69F5"/>
    <w:rPr>
      <w:rFonts w:ascii="Courier New" w:hAnsi="Courier New" w:cs="Courier New"/>
      <w:sz w:val="20"/>
      <w:szCs w:val="20"/>
    </w:rPr>
  </w:style>
  <w:style w:type="paragraph" w:styleId="HTMLPreformatted">
    <w:name w:val="HTML Preformatted"/>
    <w:basedOn w:val="Normal"/>
    <w:uiPriority w:val="99"/>
    <w:semiHidden/>
    <w:unhideWhenUsed/>
    <w:rsid w:val="000C69F5"/>
    <w:rPr>
      <w:rFonts w:ascii="Courier New" w:hAnsi="Courier New" w:cs="Courier New"/>
      <w:sz w:val="20"/>
      <w:szCs w:val="20"/>
    </w:rPr>
  </w:style>
  <w:style w:type="character" w:styleId="HTMLSample">
    <w:name w:val="HTML Sample"/>
    <w:basedOn w:val="DefaultParagraphFont"/>
    <w:uiPriority w:val="99"/>
    <w:semiHidden/>
    <w:unhideWhenUsed/>
    <w:rsid w:val="000C69F5"/>
    <w:rPr>
      <w:rFonts w:ascii="Courier New" w:hAnsi="Courier New" w:cs="Courier New"/>
    </w:rPr>
  </w:style>
  <w:style w:type="character" w:styleId="HTMLTypewriter">
    <w:name w:val="HTML Typewriter"/>
    <w:basedOn w:val="DefaultParagraphFont"/>
    <w:uiPriority w:val="99"/>
    <w:semiHidden/>
    <w:unhideWhenUsed/>
    <w:rsid w:val="000C69F5"/>
    <w:rPr>
      <w:rFonts w:ascii="Courier New" w:hAnsi="Courier New" w:cs="Courier New"/>
      <w:sz w:val="20"/>
      <w:szCs w:val="20"/>
    </w:rPr>
  </w:style>
  <w:style w:type="character" w:styleId="HTMLVariable">
    <w:name w:val="HTML Variable"/>
    <w:basedOn w:val="DefaultParagraphFont"/>
    <w:uiPriority w:val="99"/>
    <w:semiHidden/>
    <w:unhideWhenUsed/>
    <w:rsid w:val="000C69F5"/>
    <w:rPr>
      <w:i/>
      <w:iCs/>
    </w:rPr>
  </w:style>
  <w:style w:type="character" w:styleId="Hyperlink">
    <w:name w:val="Hyperlink"/>
    <w:basedOn w:val="DefaultParagraphFont"/>
    <w:uiPriority w:val="99"/>
    <w:unhideWhenUsed/>
    <w:rsid w:val="000C69F5"/>
    <w:rPr>
      <w:color w:val="0000FF"/>
      <w:u w:val="single"/>
    </w:rPr>
  </w:style>
  <w:style w:type="character" w:styleId="LineNumber">
    <w:name w:val="line number"/>
    <w:basedOn w:val="DefaultParagraphFont"/>
    <w:uiPriority w:val="99"/>
    <w:semiHidden/>
    <w:unhideWhenUsed/>
    <w:rsid w:val="000C69F5"/>
  </w:style>
  <w:style w:type="paragraph" w:styleId="List">
    <w:name w:val="List"/>
    <w:basedOn w:val="Normal"/>
    <w:uiPriority w:val="99"/>
    <w:semiHidden/>
    <w:unhideWhenUsed/>
    <w:rsid w:val="000C69F5"/>
    <w:pPr>
      <w:ind w:left="360" w:hanging="360"/>
    </w:pPr>
  </w:style>
  <w:style w:type="paragraph" w:styleId="List2">
    <w:name w:val="List 2"/>
    <w:basedOn w:val="Normal"/>
    <w:uiPriority w:val="99"/>
    <w:semiHidden/>
    <w:unhideWhenUsed/>
    <w:rsid w:val="000C69F5"/>
    <w:pPr>
      <w:ind w:left="720" w:hanging="360"/>
    </w:pPr>
  </w:style>
  <w:style w:type="paragraph" w:styleId="List3">
    <w:name w:val="List 3"/>
    <w:basedOn w:val="Normal"/>
    <w:uiPriority w:val="99"/>
    <w:semiHidden/>
    <w:unhideWhenUsed/>
    <w:rsid w:val="000C69F5"/>
    <w:pPr>
      <w:ind w:left="1080" w:hanging="360"/>
    </w:pPr>
  </w:style>
  <w:style w:type="paragraph" w:styleId="List4">
    <w:name w:val="List 4"/>
    <w:basedOn w:val="Normal"/>
    <w:uiPriority w:val="99"/>
    <w:semiHidden/>
    <w:unhideWhenUsed/>
    <w:rsid w:val="000C69F5"/>
    <w:pPr>
      <w:ind w:left="1440" w:hanging="360"/>
    </w:pPr>
  </w:style>
  <w:style w:type="paragraph" w:styleId="List5">
    <w:name w:val="List 5"/>
    <w:basedOn w:val="Normal"/>
    <w:uiPriority w:val="99"/>
    <w:semiHidden/>
    <w:unhideWhenUsed/>
    <w:rsid w:val="000C69F5"/>
    <w:pPr>
      <w:ind w:left="1800" w:hanging="360"/>
    </w:pPr>
  </w:style>
  <w:style w:type="paragraph" w:styleId="ListBullet">
    <w:name w:val="List Bullet"/>
    <w:basedOn w:val="Normal"/>
    <w:uiPriority w:val="99"/>
    <w:semiHidden/>
    <w:unhideWhenUsed/>
    <w:rsid w:val="000C69F5"/>
    <w:pPr>
      <w:numPr>
        <w:numId w:val="6"/>
      </w:numPr>
    </w:pPr>
  </w:style>
  <w:style w:type="paragraph" w:styleId="ListBullet2">
    <w:name w:val="List Bullet 2"/>
    <w:basedOn w:val="Normal"/>
    <w:uiPriority w:val="99"/>
    <w:semiHidden/>
    <w:unhideWhenUsed/>
    <w:rsid w:val="000C69F5"/>
    <w:pPr>
      <w:numPr>
        <w:numId w:val="7"/>
      </w:numPr>
    </w:pPr>
  </w:style>
  <w:style w:type="paragraph" w:styleId="ListBullet3">
    <w:name w:val="List Bullet 3"/>
    <w:basedOn w:val="Normal"/>
    <w:uiPriority w:val="99"/>
    <w:semiHidden/>
    <w:unhideWhenUsed/>
    <w:rsid w:val="000C69F5"/>
    <w:pPr>
      <w:numPr>
        <w:numId w:val="8"/>
      </w:numPr>
    </w:pPr>
  </w:style>
  <w:style w:type="paragraph" w:styleId="ListBullet4">
    <w:name w:val="List Bullet 4"/>
    <w:basedOn w:val="Normal"/>
    <w:uiPriority w:val="99"/>
    <w:semiHidden/>
    <w:unhideWhenUsed/>
    <w:rsid w:val="000C69F5"/>
    <w:pPr>
      <w:numPr>
        <w:numId w:val="9"/>
      </w:numPr>
    </w:pPr>
  </w:style>
  <w:style w:type="paragraph" w:styleId="ListBullet5">
    <w:name w:val="List Bullet 5"/>
    <w:basedOn w:val="Normal"/>
    <w:uiPriority w:val="99"/>
    <w:semiHidden/>
    <w:unhideWhenUsed/>
    <w:rsid w:val="000C69F5"/>
    <w:pPr>
      <w:numPr>
        <w:numId w:val="10"/>
      </w:numPr>
    </w:pPr>
  </w:style>
  <w:style w:type="paragraph" w:styleId="ListContinue">
    <w:name w:val="List Continue"/>
    <w:basedOn w:val="Normal"/>
    <w:uiPriority w:val="99"/>
    <w:semiHidden/>
    <w:unhideWhenUsed/>
    <w:rsid w:val="000C69F5"/>
    <w:pPr>
      <w:spacing w:after="120"/>
      <w:ind w:left="360"/>
    </w:pPr>
  </w:style>
  <w:style w:type="paragraph" w:styleId="ListContinue2">
    <w:name w:val="List Continue 2"/>
    <w:basedOn w:val="Normal"/>
    <w:uiPriority w:val="99"/>
    <w:semiHidden/>
    <w:unhideWhenUsed/>
    <w:rsid w:val="000C69F5"/>
    <w:pPr>
      <w:spacing w:after="120"/>
      <w:ind w:left="720"/>
    </w:pPr>
  </w:style>
  <w:style w:type="paragraph" w:styleId="ListContinue3">
    <w:name w:val="List Continue 3"/>
    <w:basedOn w:val="Normal"/>
    <w:uiPriority w:val="99"/>
    <w:semiHidden/>
    <w:unhideWhenUsed/>
    <w:rsid w:val="000C69F5"/>
    <w:pPr>
      <w:spacing w:after="120"/>
      <w:ind w:left="1080"/>
    </w:pPr>
  </w:style>
  <w:style w:type="paragraph" w:styleId="ListContinue4">
    <w:name w:val="List Continue 4"/>
    <w:basedOn w:val="Normal"/>
    <w:uiPriority w:val="99"/>
    <w:semiHidden/>
    <w:unhideWhenUsed/>
    <w:rsid w:val="000C69F5"/>
    <w:pPr>
      <w:spacing w:after="120"/>
      <w:ind w:left="1440"/>
    </w:pPr>
  </w:style>
  <w:style w:type="paragraph" w:styleId="ListContinue5">
    <w:name w:val="List Continue 5"/>
    <w:basedOn w:val="Normal"/>
    <w:uiPriority w:val="99"/>
    <w:semiHidden/>
    <w:unhideWhenUsed/>
    <w:rsid w:val="000C69F5"/>
    <w:pPr>
      <w:spacing w:after="120"/>
      <w:ind w:left="1800"/>
    </w:pPr>
  </w:style>
  <w:style w:type="paragraph" w:styleId="ListNumber">
    <w:name w:val="List Number"/>
    <w:basedOn w:val="Normal"/>
    <w:uiPriority w:val="99"/>
    <w:semiHidden/>
    <w:unhideWhenUsed/>
    <w:rsid w:val="000C69F5"/>
    <w:pPr>
      <w:numPr>
        <w:numId w:val="11"/>
      </w:numPr>
    </w:pPr>
  </w:style>
  <w:style w:type="paragraph" w:styleId="ListNumber2">
    <w:name w:val="List Number 2"/>
    <w:basedOn w:val="Normal"/>
    <w:uiPriority w:val="99"/>
    <w:semiHidden/>
    <w:unhideWhenUsed/>
    <w:rsid w:val="000C69F5"/>
    <w:pPr>
      <w:numPr>
        <w:numId w:val="12"/>
      </w:numPr>
    </w:pPr>
  </w:style>
  <w:style w:type="paragraph" w:styleId="ListNumber3">
    <w:name w:val="List Number 3"/>
    <w:basedOn w:val="Normal"/>
    <w:uiPriority w:val="99"/>
    <w:semiHidden/>
    <w:unhideWhenUsed/>
    <w:rsid w:val="000C69F5"/>
    <w:pPr>
      <w:numPr>
        <w:numId w:val="13"/>
      </w:numPr>
    </w:pPr>
  </w:style>
  <w:style w:type="paragraph" w:styleId="ListNumber4">
    <w:name w:val="List Number 4"/>
    <w:basedOn w:val="Normal"/>
    <w:uiPriority w:val="99"/>
    <w:semiHidden/>
    <w:unhideWhenUsed/>
    <w:rsid w:val="000C69F5"/>
    <w:pPr>
      <w:numPr>
        <w:numId w:val="14"/>
      </w:numPr>
    </w:pPr>
  </w:style>
  <w:style w:type="paragraph" w:styleId="ListNumber5">
    <w:name w:val="List Number 5"/>
    <w:basedOn w:val="Normal"/>
    <w:uiPriority w:val="99"/>
    <w:semiHidden/>
    <w:unhideWhenUsed/>
    <w:rsid w:val="000C69F5"/>
    <w:pPr>
      <w:numPr>
        <w:numId w:val="15"/>
      </w:numPr>
    </w:pPr>
  </w:style>
  <w:style w:type="paragraph" w:styleId="MessageHeader">
    <w:name w:val="Message Header"/>
    <w:basedOn w:val="Normal"/>
    <w:uiPriority w:val="99"/>
    <w:semiHidden/>
    <w:unhideWhenUsed/>
    <w:rsid w:val="000C69F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unhideWhenUsed/>
    <w:rsid w:val="000C69F5"/>
  </w:style>
  <w:style w:type="paragraph" w:styleId="NormalIndent">
    <w:name w:val="Normal Indent"/>
    <w:basedOn w:val="Normal"/>
    <w:uiPriority w:val="99"/>
    <w:semiHidden/>
    <w:unhideWhenUsed/>
    <w:rsid w:val="000C69F5"/>
    <w:pPr>
      <w:ind w:left="720"/>
    </w:pPr>
  </w:style>
  <w:style w:type="paragraph" w:styleId="NoteHeading">
    <w:name w:val="Note Heading"/>
    <w:basedOn w:val="Normal"/>
    <w:next w:val="Normal"/>
    <w:uiPriority w:val="99"/>
    <w:semiHidden/>
    <w:unhideWhenUsed/>
    <w:rsid w:val="000C69F5"/>
  </w:style>
  <w:style w:type="character" w:styleId="PageNumber">
    <w:name w:val="page number"/>
    <w:basedOn w:val="DefaultParagraphFont"/>
    <w:uiPriority w:val="99"/>
    <w:semiHidden/>
    <w:unhideWhenUsed/>
    <w:rsid w:val="000C69F5"/>
  </w:style>
  <w:style w:type="paragraph" w:styleId="PlainText">
    <w:name w:val="Plain Text"/>
    <w:basedOn w:val="Normal"/>
    <w:uiPriority w:val="99"/>
    <w:semiHidden/>
    <w:unhideWhenUsed/>
    <w:rsid w:val="000C69F5"/>
    <w:rPr>
      <w:rFonts w:ascii="Courier New" w:hAnsi="Courier New" w:cs="Courier New"/>
      <w:sz w:val="20"/>
      <w:szCs w:val="20"/>
    </w:rPr>
  </w:style>
  <w:style w:type="paragraph" w:styleId="Salutation">
    <w:name w:val="Salutation"/>
    <w:basedOn w:val="Normal"/>
    <w:next w:val="Normal"/>
    <w:uiPriority w:val="99"/>
    <w:semiHidden/>
    <w:unhideWhenUsed/>
    <w:rsid w:val="000C69F5"/>
  </w:style>
  <w:style w:type="paragraph" w:styleId="Signature">
    <w:name w:val="Signature"/>
    <w:basedOn w:val="Normal"/>
    <w:uiPriority w:val="99"/>
    <w:semiHidden/>
    <w:unhideWhenUsed/>
    <w:rsid w:val="000C69F5"/>
    <w:pPr>
      <w:ind w:left="4320"/>
    </w:pPr>
  </w:style>
  <w:style w:type="character" w:styleId="Strong">
    <w:name w:val="Strong"/>
    <w:basedOn w:val="DefaultParagraphFont"/>
    <w:uiPriority w:val="23"/>
    <w:qFormat/>
    <w:rsid w:val="000C69F5"/>
    <w:rPr>
      <w:b/>
      <w:bCs/>
    </w:rPr>
  </w:style>
  <w:style w:type="paragraph" w:styleId="Subtitle">
    <w:name w:val="Subtitle"/>
    <w:basedOn w:val="Normal"/>
    <w:uiPriority w:val="11"/>
    <w:qFormat/>
    <w:rsid w:val="000C69F5"/>
    <w:pPr>
      <w:spacing w:after="60"/>
      <w:jc w:val="center"/>
      <w:outlineLvl w:val="1"/>
    </w:pPr>
    <w:rPr>
      <w:rFonts w:ascii="Arial" w:hAnsi="Arial" w:cs="Arial"/>
    </w:rPr>
  </w:style>
  <w:style w:type="table" w:styleId="Table3Deffects1">
    <w:name w:val="Table 3D effects 1"/>
    <w:basedOn w:val="TableNormal"/>
    <w:rsid w:val="000C69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0C69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0C69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0C69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0C69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0C69F5"/>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0C69F5"/>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0C69F5"/>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0C69F5"/>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0C69F5"/>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0C69F5"/>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0C69F5"/>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0C69F5"/>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0C69F5"/>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0C69F5"/>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0C69F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0C69F5"/>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0C69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0C69F5"/>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0C69F5"/>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0C69F5"/>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0C69F5"/>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0C69F5"/>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0C69F5"/>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0C69F5"/>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0C69F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0C69F5"/>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0C69F5"/>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0C69F5"/>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0C69F5"/>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0C69F5"/>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0C69F5"/>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0C69F5"/>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0C69F5"/>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0C69F5"/>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0C69F5"/>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0C69F5"/>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0C69F5"/>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0C69F5"/>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0C69F5"/>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0C69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0C69F5"/>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0C69F5"/>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0C69F5"/>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uiPriority w:val="10"/>
    <w:qFormat/>
    <w:rsid w:val="000C69F5"/>
    <w:pPr>
      <w:spacing w:before="240" w:after="60"/>
      <w:jc w:val="center"/>
      <w:outlineLvl w:val="0"/>
    </w:pPr>
    <w:rPr>
      <w:rFonts w:ascii="Arial" w:hAnsi="Arial" w:cs="Arial"/>
      <w:b/>
      <w:bCs/>
      <w:kern w:val="28"/>
      <w:sz w:val="32"/>
      <w:szCs w:val="32"/>
    </w:rPr>
  </w:style>
  <w:style w:type="paragraph" w:styleId="BalloonText">
    <w:name w:val="Balloon Text"/>
    <w:basedOn w:val="Normal"/>
    <w:uiPriority w:val="99"/>
    <w:semiHidden/>
    <w:unhideWhenUsed/>
    <w:rsid w:val="000C69F5"/>
    <w:rPr>
      <w:rFonts w:ascii="Tahoma" w:hAnsi="Tahoma" w:cs="Tahoma"/>
      <w:sz w:val="16"/>
      <w:szCs w:val="16"/>
    </w:rPr>
  </w:style>
  <w:style w:type="paragraph" w:styleId="Caption">
    <w:name w:val="caption"/>
    <w:basedOn w:val="Normal"/>
    <w:next w:val="Normal"/>
    <w:uiPriority w:val="35"/>
    <w:rsid w:val="000C69F5"/>
    <w:rPr>
      <w:b/>
      <w:bCs/>
      <w:sz w:val="20"/>
      <w:szCs w:val="20"/>
    </w:rPr>
  </w:style>
  <w:style w:type="character" w:styleId="CommentReference">
    <w:name w:val="annotation reference"/>
    <w:basedOn w:val="DefaultParagraphFont"/>
    <w:uiPriority w:val="99"/>
    <w:semiHidden/>
    <w:unhideWhenUsed/>
    <w:rsid w:val="000C69F5"/>
    <w:rPr>
      <w:sz w:val="16"/>
      <w:szCs w:val="16"/>
    </w:rPr>
  </w:style>
  <w:style w:type="paragraph" w:styleId="CommentText">
    <w:name w:val="annotation text"/>
    <w:basedOn w:val="Normal"/>
    <w:uiPriority w:val="99"/>
    <w:semiHidden/>
    <w:unhideWhenUsed/>
    <w:rsid w:val="000C69F5"/>
    <w:rPr>
      <w:sz w:val="20"/>
      <w:szCs w:val="20"/>
    </w:rPr>
  </w:style>
  <w:style w:type="paragraph" w:styleId="CommentSubject">
    <w:name w:val="annotation subject"/>
    <w:basedOn w:val="CommentText"/>
    <w:next w:val="CommentText"/>
    <w:uiPriority w:val="99"/>
    <w:semiHidden/>
    <w:unhideWhenUsed/>
    <w:rsid w:val="000C69F5"/>
    <w:rPr>
      <w:b/>
      <w:bCs/>
    </w:rPr>
  </w:style>
  <w:style w:type="paragraph" w:styleId="DocumentMap">
    <w:name w:val="Document Map"/>
    <w:basedOn w:val="Normal"/>
    <w:uiPriority w:val="99"/>
    <w:semiHidden/>
    <w:unhideWhenUsed/>
    <w:rsid w:val="000C69F5"/>
    <w:pPr>
      <w:shd w:val="clear" w:color="auto" w:fill="000080"/>
    </w:pPr>
    <w:rPr>
      <w:rFonts w:ascii="Tahoma" w:hAnsi="Tahoma" w:cs="Tahoma"/>
      <w:sz w:val="20"/>
      <w:szCs w:val="20"/>
    </w:rPr>
  </w:style>
  <w:style w:type="character" w:styleId="EndnoteReference">
    <w:name w:val="endnote reference"/>
    <w:basedOn w:val="DefaultParagraphFont"/>
    <w:uiPriority w:val="99"/>
    <w:semiHidden/>
    <w:unhideWhenUsed/>
    <w:rsid w:val="000C69F5"/>
    <w:rPr>
      <w:vertAlign w:val="superscript"/>
    </w:rPr>
  </w:style>
  <w:style w:type="paragraph" w:styleId="EndnoteText">
    <w:name w:val="endnote text"/>
    <w:basedOn w:val="Normal"/>
    <w:uiPriority w:val="99"/>
    <w:semiHidden/>
    <w:unhideWhenUsed/>
    <w:rsid w:val="000C69F5"/>
    <w:rPr>
      <w:sz w:val="20"/>
      <w:szCs w:val="20"/>
    </w:rPr>
  </w:style>
  <w:style w:type="character" w:styleId="FootnoteReference">
    <w:name w:val="footnote reference"/>
    <w:basedOn w:val="DefaultParagraphFont"/>
    <w:uiPriority w:val="99"/>
    <w:semiHidden/>
    <w:unhideWhenUsed/>
    <w:rsid w:val="000C69F5"/>
    <w:rPr>
      <w:vertAlign w:val="superscript"/>
    </w:rPr>
  </w:style>
  <w:style w:type="paragraph" w:styleId="FootnoteText">
    <w:name w:val="footnote text"/>
    <w:basedOn w:val="Normal"/>
    <w:uiPriority w:val="99"/>
    <w:semiHidden/>
    <w:unhideWhenUsed/>
    <w:rsid w:val="000C69F5"/>
    <w:rPr>
      <w:sz w:val="20"/>
      <w:szCs w:val="20"/>
    </w:rPr>
  </w:style>
  <w:style w:type="paragraph" w:styleId="Index1">
    <w:name w:val="index 1"/>
    <w:basedOn w:val="Normal"/>
    <w:next w:val="Normal"/>
    <w:autoRedefine/>
    <w:uiPriority w:val="99"/>
    <w:semiHidden/>
    <w:unhideWhenUsed/>
    <w:rsid w:val="000C69F5"/>
    <w:pPr>
      <w:ind w:left="240" w:hanging="240"/>
    </w:pPr>
  </w:style>
  <w:style w:type="paragraph" w:styleId="Index2">
    <w:name w:val="index 2"/>
    <w:basedOn w:val="Normal"/>
    <w:next w:val="Normal"/>
    <w:autoRedefine/>
    <w:uiPriority w:val="99"/>
    <w:semiHidden/>
    <w:unhideWhenUsed/>
    <w:rsid w:val="000C69F5"/>
    <w:pPr>
      <w:ind w:left="480" w:hanging="240"/>
    </w:pPr>
  </w:style>
  <w:style w:type="paragraph" w:styleId="Index3">
    <w:name w:val="index 3"/>
    <w:basedOn w:val="Normal"/>
    <w:next w:val="Normal"/>
    <w:autoRedefine/>
    <w:uiPriority w:val="99"/>
    <w:semiHidden/>
    <w:unhideWhenUsed/>
    <w:rsid w:val="000C69F5"/>
    <w:pPr>
      <w:ind w:left="720" w:hanging="240"/>
    </w:pPr>
  </w:style>
  <w:style w:type="paragraph" w:styleId="Index4">
    <w:name w:val="index 4"/>
    <w:basedOn w:val="Normal"/>
    <w:next w:val="Normal"/>
    <w:autoRedefine/>
    <w:uiPriority w:val="99"/>
    <w:semiHidden/>
    <w:unhideWhenUsed/>
    <w:rsid w:val="000C69F5"/>
    <w:pPr>
      <w:ind w:left="960" w:hanging="240"/>
    </w:pPr>
  </w:style>
  <w:style w:type="paragraph" w:styleId="Index5">
    <w:name w:val="index 5"/>
    <w:basedOn w:val="Normal"/>
    <w:next w:val="Normal"/>
    <w:autoRedefine/>
    <w:uiPriority w:val="99"/>
    <w:semiHidden/>
    <w:unhideWhenUsed/>
    <w:rsid w:val="000C69F5"/>
    <w:pPr>
      <w:ind w:left="1200" w:hanging="240"/>
    </w:pPr>
  </w:style>
  <w:style w:type="paragraph" w:styleId="Index6">
    <w:name w:val="index 6"/>
    <w:basedOn w:val="Normal"/>
    <w:next w:val="Normal"/>
    <w:autoRedefine/>
    <w:uiPriority w:val="99"/>
    <w:semiHidden/>
    <w:unhideWhenUsed/>
    <w:rsid w:val="000C69F5"/>
    <w:pPr>
      <w:ind w:left="1440" w:hanging="240"/>
    </w:pPr>
  </w:style>
  <w:style w:type="paragraph" w:styleId="Index7">
    <w:name w:val="index 7"/>
    <w:basedOn w:val="Normal"/>
    <w:next w:val="Normal"/>
    <w:autoRedefine/>
    <w:uiPriority w:val="99"/>
    <w:semiHidden/>
    <w:unhideWhenUsed/>
    <w:rsid w:val="000C69F5"/>
    <w:pPr>
      <w:ind w:left="1680" w:hanging="240"/>
    </w:pPr>
  </w:style>
  <w:style w:type="paragraph" w:styleId="Index8">
    <w:name w:val="index 8"/>
    <w:basedOn w:val="Normal"/>
    <w:next w:val="Normal"/>
    <w:autoRedefine/>
    <w:uiPriority w:val="99"/>
    <w:semiHidden/>
    <w:unhideWhenUsed/>
    <w:rsid w:val="000C69F5"/>
    <w:pPr>
      <w:ind w:left="1920" w:hanging="240"/>
    </w:pPr>
  </w:style>
  <w:style w:type="paragraph" w:styleId="Index9">
    <w:name w:val="index 9"/>
    <w:basedOn w:val="Normal"/>
    <w:next w:val="Normal"/>
    <w:autoRedefine/>
    <w:uiPriority w:val="99"/>
    <w:semiHidden/>
    <w:unhideWhenUsed/>
    <w:rsid w:val="000C69F5"/>
    <w:pPr>
      <w:ind w:left="2160" w:hanging="240"/>
    </w:pPr>
  </w:style>
  <w:style w:type="paragraph" w:styleId="IndexHeading">
    <w:name w:val="index heading"/>
    <w:basedOn w:val="Normal"/>
    <w:next w:val="Index1"/>
    <w:uiPriority w:val="99"/>
    <w:semiHidden/>
    <w:unhideWhenUsed/>
    <w:rsid w:val="000C69F5"/>
    <w:rPr>
      <w:rFonts w:ascii="Arial" w:hAnsi="Arial" w:cs="Arial"/>
      <w:b/>
      <w:bCs/>
    </w:rPr>
  </w:style>
  <w:style w:type="paragraph" w:styleId="MacroText">
    <w:name w:val="macro"/>
    <w:uiPriority w:val="99"/>
    <w:semiHidden/>
    <w:unhideWhenUsed/>
    <w:rsid w:val="000C69F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ja-JP"/>
    </w:rPr>
  </w:style>
  <w:style w:type="paragraph" w:styleId="TableofAuthorities">
    <w:name w:val="table of authorities"/>
    <w:basedOn w:val="Normal"/>
    <w:next w:val="Normal"/>
    <w:uiPriority w:val="99"/>
    <w:semiHidden/>
    <w:unhideWhenUsed/>
    <w:rsid w:val="000C69F5"/>
    <w:pPr>
      <w:ind w:left="240" w:hanging="240"/>
    </w:pPr>
  </w:style>
  <w:style w:type="paragraph" w:styleId="TableofFigures">
    <w:name w:val="table of figures"/>
    <w:basedOn w:val="Normal"/>
    <w:next w:val="Normal"/>
    <w:uiPriority w:val="99"/>
    <w:semiHidden/>
    <w:unhideWhenUsed/>
    <w:rsid w:val="000C69F5"/>
  </w:style>
  <w:style w:type="paragraph" w:styleId="TOAHeading">
    <w:name w:val="toa heading"/>
    <w:basedOn w:val="Normal"/>
    <w:next w:val="Normal"/>
    <w:uiPriority w:val="99"/>
    <w:semiHidden/>
    <w:unhideWhenUsed/>
    <w:rsid w:val="000C69F5"/>
    <w:pPr>
      <w:spacing w:before="120"/>
    </w:pPr>
    <w:rPr>
      <w:rFonts w:ascii="Arial" w:hAnsi="Arial" w:cs="Arial"/>
      <w:b/>
      <w:bCs/>
    </w:rPr>
  </w:style>
  <w:style w:type="paragraph" w:styleId="TOC1">
    <w:name w:val="toc 1"/>
    <w:basedOn w:val="Normal"/>
    <w:next w:val="Normal"/>
    <w:autoRedefine/>
    <w:uiPriority w:val="99"/>
    <w:semiHidden/>
    <w:unhideWhenUsed/>
    <w:rsid w:val="000C69F5"/>
  </w:style>
  <w:style w:type="paragraph" w:styleId="TOC2">
    <w:name w:val="toc 2"/>
    <w:basedOn w:val="Normal"/>
    <w:next w:val="Normal"/>
    <w:autoRedefine/>
    <w:uiPriority w:val="99"/>
    <w:semiHidden/>
    <w:unhideWhenUsed/>
    <w:rsid w:val="000C69F5"/>
    <w:pPr>
      <w:ind w:left="240"/>
    </w:pPr>
  </w:style>
  <w:style w:type="paragraph" w:styleId="TOC3">
    <w:name w:val="toc 3"/>
    <w:basedOn w:val="Normal"/>
    <w:next w:val="Normal"/>
    <w:autoRedefine/>
    <w:uiPriority w:val="99"/>
    <w:semiHidden/>
    <w:unhideWhenUsed/>
    <w:rsid w:val="000C69F5"/>
    <w:pPr>
      <w:ind w:left="480"/>
    </w:pPr>
  </w:style>
  <w:style w:type="paragraph" w:styleId="TOC4">
    <w:name w:val="toc 4"/>
    <w:basedOn w:val="Normal"/>
    <w:next w:val="Normal"/>
    <w:autoRedefine/>
    <w:uiPriority w:val="99"/>
    <w:semiHidden/>
    <w:unhideWhenUsed/>
    <w:rsid w:val="000C69F5"/>
    <w:pPr>
      <w:ind w:left="720"/>
    </w:pPr>
  </w:style>
  <w:style w:type="paragraph" w:styleId="TOC5">
    <w:name w:val="toc 5"/>
    <w:basedOn w:val="Normal"/>
    <w:next w:val="Normal"/>
    <w:autoRedefine/>
    <w:uiPriority w:val="99"/>
    <w:semiHidden/>
    <w:unhideWhenUsed/>
    <w:rsid w:val="000C69F5"/>
    <w:pPr>
      <w:ind w:left="960"/>
    </w:pPr>
  </w:style>
  <w:style w:type="paragraph" w:styleId="TOC6">
    <w:name w:val="toc 6"/>
    <w:basedOn w:val="Normal"/>
    <w:next w:val="Normal"/>
    <w:autoRedefine/>
    <w:uiPriority w:val="99"/>
    <w:semiHidden/>
    <w:unhideWhenUsed/>
    <w:rsid w:val="000C69F5"/>
    <w:pPr>
      <w:ind w:left="1200"/>
    </w:pPr>
  </w:style>
  <w:style w:type="paragraph" w:styleId="TOC7">
    <w:name w:val="toc 7"/>
    <w:basedOn w:val="Normal"/>
    <w:next w:val="Normal"/>
    <w:autoRedefine/>
    <w:uiPriority w:val="99"/>
    <w:semiHidden/>
    <w:unhideWhenUsed/>
    <w:rsid w:val="000C69F5"/>
    <w:pPr>
      <w:ind w:left="1440"/>
    </w:pPr>
  </w:style>
  <w:style w:type="paragraph" w:styleId="TOC8">
    <w:name w:val="toc 8"/>
    <w:basedOn w:val="Normal"/>
    <w:next w:val="Normal"/>
    <w:autoRedefine/>
    <w:uiPriority w:val="99"/>
    <w:semiHidden/>
    <w:unhideWhenUsed/>
    <w:rsid w:val="000C69F5"/>
    <w:pPr>
      <w:ind w:left="1680"/>
    </w:pPr>
  </w:style>
  <w:style w:type="paragraph" w:styleId="TOC9">
    <w:name w:val="toc 9"/>
    <w:basedOn w:val="Normal"/>
    <w:next w:val="Normal"/>
    <w:autoRedefine/>
    <w:uiPriority w:val="99"/>
    <w:semiHidden/>
    <w:unhideWhenUsed/>
    <w:rsid w:val="000C69F5"/>
    <w:pPr>
      <w:ind w:left="1920"/>
    </w:pPr>
  </w:style>
  <w:style w:type="paragraph" w:customStyle="1" w:styleId="Default">
    <w:name w:val="Default"/>
    <w:rsid w:val="00FC25CA"/>
    <w:pPr>
      <w:autoSpaceDE w:val="0"/>
      <w:autoSpaceDN w:val="0"/>
      <w:adjustRightInd w:val="0"/>
    </w:pPr>
    <w:rPr>
      <w:rFonts w:ascii="VAG Round" w:hAnsi="VAG Round" w:cs="VAG Round"/>
      <w:color w:val="000000"/>
      <w:sz w:val="24"/>
      <w:szCs w:val="24"/>
    </w:rPr>
  </w:style>
  <w:style w:type="paragraph" w:customStyle="1" w:styleId="Pa2">
    <w:name w:val="Pa2"/>
    <w:basedOn w:val="Default"/>
    <w:next w:val="Default"/>
    <w:uiPriority w:val="99"/>
    <w:rsid w:val="00FC25CA"/>
    <w:pPr>
      <w:spacing w:line="161" w:lineRule="atLeast"/>
    </w:pPr>
    <w:rPr>
      <w:rFonts w:cs="Times New Roman"/>
      <w:color w:val="auto"/>
    </w:rPr>
  </w:style>
  <w:style w:type="character" w:customStyle="1" w:styleId="A3">
    <w:name w:val="A3"/>
    <w:uiPriority w:val="99"/>
    <w:rsid w:val="00FC25CA"/>
    <w:rPr>
      <w:rFonts w:cs="VAG Round"/>
      <w:color w:val="000000"/>
      <w:sz w:val="33"/>
      <w:szCs w:val="33"/>
    </w:rPr>
  </w:style>
  <w:style w:type="character" w:customStyle="1" w:styleId="A4">
    <w:name w:val="A4"/>
    <w:uiPriority w:val="99"/>
    <w:rsid w:val="00FC25CA"/>
    <w:rPr>
      <w:rFonts w:ascii="Helvetica 55 Roman" w:hAnsi="Helvetica 55 Roman" w:cs="Helvetica 55 Roman"/>
      <w:color w:val="000000"/>
      <w:sz w:val="18"/>
      <w:szCs w:val="18"/>
    </w:rPr>
  </w:style>
  <w:style w:type="character" w:customStyle="1" w:styleId="A1">
    <w:name w:val="A1"/>
    <w:uiPriority w:val="99"/>
    <w:rsid w:val="00FC25CA"/>
    <w:rPr>
      <w:rFonts w:ascii="Helvetica 55 Roman" w:hAnsi="Helvetica 55 Roman" w:cs="Helvetica 55 Roman"/>
      <w:color w:val="000000"/>
      <w:sz w:val="13"/>
      <w:szCs w:val="13"/>
    </w:rPr>
  </w:style>
  <w:style w:type="character" w:customStyle="1" w:styleId="A2">
    <w:name w:val="A2"/>
    <w:uiPriority w:val="99"/>
    <w:rsid w:val="00FC25CA"/>
    <w:rPr>
      <w:rFonts w:ascii="Helvetica 55 Roman" w:hAnsi="Helvetica 55 Roman" w:cs="Helvetica 55 Roman"/>
      <w:color w:val="000000"/>
      <w:sz w:val="7"/>
      <w:szCs w:val="7"/>
    </w:rPr>
  </w:style>
  <w:style w:type="character" w:customStyle="1" w:styleId="HeaderChar">
    <w:name w:val="Header Char"/>
    <w:basedOn w:val="DefaultParagraphFont"/>
    <w:link w:val="Header"/>
    <w:uiPriority w:val="99"/>
    <w:rsid w:val="00740406"/>
    <w:rPr>
      <w:sz w:val="24"/>
      <w:szCs w:val="24"/>
      <w:lang w:eastAsia="ja-JP"/>
    </w:rPr>
  </w:style>
  <w:style w:type="character" w:customStyle="1" w:styleId="A5">
    <w:name w:val="A5"/>
    <w:uiPriority w:val="99"/>
    <w:rsid w:val="0019098B"/>
    <w:rPr>
      <w:rFonts w:cs="Helvetica 55 Roman"/>
      <w:color w:val="000000"/>
      <w:sz w:val="18"/>
      <w:szCs w:val="18"/>
      <w:u w:val="single"/>
    </w:rPr>
  </w:style>
  <w:style w:type="paragraph" w:styleId="ListParagraph">
    <w:name w:val="List Paragraph"/>
    <w:basedOn w:val="Normal"/>
    <w:uiPriority w:val="34"/>
    <w:qFormat/>
    <w:rsid w:val="0019098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Title" w:qFormat="1"/>
    <w:lsdException w:name="Subtitle" w:qFormat="1"/>
    <w:lsdException w:name="Block Text" w:qFormat="1"/>
    <w:lsdException w:name="Hyperlink" w:uiPriority="99"/>
    <w:lsdException w:name="Strong" w:qFormat="1"/>
    <w:lsdException w:name="Emphasis" w:qFormat="1"/>
    <w:lsdException w:name="Placeholder Text" w:semiHidden="1" w:uiPriority="99"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69F5"/>
    <w:rPr>
      <w:sz w:val="24"/>
      <w:szCs w:val="24"/>
      <w:lang w:eastAsia="ja-JP"/>
    </w:rPr>
  </w:style>
  <w:style w:type="paragraph" w:styleId="Heading1">
    <w:name w:val="heading 1"/>
    <w:basedOn w:val="Normal"/>
    <w:next w:val="Normal"/>
    <w:uiPriority w:val="9"/>
    <w:qFormat/>
    <w:rsid w:val="000C69F5"/>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qFormat/>
    <w:rsid w:val="000C69F5"/>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qFormat/>
    <w:rsid w:val="000C69F5"/>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0C69F5"/>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0C69F5"/>
    <w:pPr>
      <w:spacing w:before="240" w:after="60"/>
      <w:outlineLvl w:val="4"/>
    </w:pPr>
    <w:rPr>
      <w:b/>
      <w:bCs/>
      <w:i/>
      <w:iCs/>
      <w:sz w:val="26"/>
      <w:szCs w:val="26"/>
    </w:rPr>
  </w:style>
  <w:style w:type="paragraph" w:styleId="Heading6">
    <w:name w:val="heading 6"/>
    <w:basedOn w:val="Normal"/>
    <w:next w:val="Normal"/>
    <w:uiPriority w:val="9"/>
    <w:semiHidden/>
    <w:unhideWhenUsed/>
    <w:qFormat/>
    <w:rsid w:val="000C69F5"/>
    <w:pPr>
      <w:spacing w:before="240" w:after="60"/>
      <w:outlineLvl w:val="5"/>
    </w:pPr>
    <w:rPr>
      <w:b/>
      <w:bCs/>
      <w:sz w:val="22"/>
      <w:szCs w:val="22"/>
    </w:rPr>
  </w:style>
  <w:style w:type="paragraph" w:styleId="Heading7">
    <w:name w:val="heading 7"/>
    <w:basedOn w:val="Normal"/>
    <w:next w:val="Normal"/>
    <w:uiPriority w:val="9"/>
    <w:semiHidden/>
    <w:unhideWhenUsed/>
    <w:qFormat/>
    <w:rsid w:val="000C69F5"/>
    <w:pPr>
      <w:spacing w:before="240" w:after="60"/>
      <w:outlineLvl w:val="6"/>
    </w:pPr>
  </w:style>
  <w:style w:type="paragraph" w:styleId="Heading8">
    <w:name w:val="heading 8"/>
    <w:basedOn w:val="Normal"/>
    <w:next w:val="Normal"/>
    <w:uiPriority w:val="9"/>
    <w:semiHidden/>
    <w:unhideWhenUsed/>
    <w:qFormat/>
    <w:rsid w:val="000C69F5"/>
    <w:pPr>
      <w:spacing w:before="240" w:after="60"/>
      <w:outlineLvl w:val="7"/>
    </w:pPr>
    <w:rPr>
      <w:i/>
      <w:iCs/>
    </w:rPr>
  </w:style>
  <w:style w:type="paragraph" w:styleId="Heading9">
    <w:name w:val="heading 9"/>
    <w:basedOn w:val="Normal"/>
    <w:next w:val="Normal"/>
    <w:uiPriority w:val="9"/>
    <w:semiHidden/>
    <w:unhideWhenUsed/>
    <w:qFormat/>
    <w:rsid w:val="000C69F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0C69F5"/>
    <w:pPr>
      <w:numPr>
        <w:numId w:val="1"/>
      </w:numPr>
    </w:pPr>
  </w:style>
  <w:style w:type="numbering" w:styleId="1ai">
    <w:name w:val="Outline List 1"/>
    <w:basedOn w:val="NoList"/>
    <w:rsid w:val="000C69F5"/>
    <w:pPr>
      <w:numPr>
        <w:numId w:val="3"/>
      </w:numPr>
    </w:pPr>
  </w:style>
  <w:style w:type="numbering" w:styleId="ArticleSection">
    <w:name w:val="Outline List 3"/>
    <w:basedOn w:val="NoList"/>
    <w:rsid w:val="000C69F5"/>
    <w:pPr>
      <w:numPr>
        <w:numId w:val="4"/>
      </w:numPr>
    </w:pPr>
  </w:style>
  <w:style w:type="paragraph" w:styleId="BlockText">
    <w:name w:val="Block Text"/>
    <w:basedOn w:val="Normal"/>
    <w:uiPriority w:val="99"/>
    <w:semiHidden/>
    <w:unhideWhenUsed/>
    <w:qFormat/>
    <w:rsid w:val="000C69F5"/>
    <w:pPr>
      <w:spacing w:after="120"/>
      <w:ind w:left="1440" w:right="1440"/>
    </w:pPr>
  </w:style>
  <w:style w:type="paragraph" w:styleId="BodyText">
    <w:name w:val="Body Text"/>
    <w:basedOn w:val="Normal"/>
    <w:uiPriority w:val="99"/>
    <w:semiHidden/>
    <w:unhideWhenUsed/>
    <w:rsid w:val="000C69F5"/>
    <w:pPr>
      <w:spacing w:after="120"/>
    </w:pPr>
  </w:style>
  <w:style w:type="paragraph" w:styleId="BodyText2">
    <w:name w:val="Body Text 2"/>
    <w:basedOn w:val="Normal"/>
    <w:uiPriority w:val="99"/>
    <w:semiHidden/>
    <w:unhideWhenUsed/>
    <w:rsid w:val="000C69F5"/>
    <w:pPr>
      <w:spacing w:after="120" w:line="480" w:lineRule="auto"/>
    </w:pPr>
  </w:style>
  <w:style w:type="paragraph" w:styleId="BodyText3">
    <w:name w:val="Body Text 3"/>
    <w:basedOn w:val="Normal"/>
    <w:uiPriority w:val="99"/>
    <w:semiHidden/>
    <w:unhideWhenUsed/>
    <w:rsid w:val="000C69F5"/>
    <w:pPr>
      <w:spacing w:after="120"/>
    </w:pPr>
    <w:rPr>
      <w:sz w:val="16"/>
      <w:szCs w:val="16"/>
    </w:rPr>
  </w:style>
  <w:style w:type="paragraph" w:styleId="BodyTextFirstIndent">
    <w:name w:val="Body Text First Indent"/>
    <w:basedOn w:val="BodyText"/>
    <w:uiPriority w:val="99"/>
    <w:semiHidden/>
    <w:unhideWhenUsed/>
    <w:rsid w:val="000C69F5"/>
    <w:pPr>
      <w:ind w:firstLine="210"/>
    </w:pPr>
  </w:style>
  <w:style w:type="paragraph" w:styleId="BodyTextIndent">
    <w:name w:val="Body Text Indent"/>
    <w:basedOn w:val="Normal"/>
    <w:uiPriority w:val="99"/>
    <w:semiHidden/>
    <w:unhideWhenUsed/>
    <w:rsid w:val="000C69F5"/>
    <w:pPr>
      <w:spacing w:after="120"/>
      <w:ind w:left="360"/>
    </w:pPr>
  </w:style>
  <w:style w:type="paragraph" w:styleId="BodyTextFirstIndent2">
    <w:name w:val="Body Text First Indent 2"/>
    <w:basedOn w:val="BodyTextIndent"/>
    <w:uiPriority w:val="99"/>
    <w:semiHidden/>
    <w:unhideWhenUsed/>
    <w:rsid w:val="000C69F5"/>
    <w:pPr>
      <w:ind w:firstLine="210"/>
    </w:pPr>
  </w:style>
  <w:style w:type="paragraph" w:styleId="BodyTextIndent2">
    <w:name w:val="Body Text Indent 2"/>
    <w:basedOn w:val="Normal"/>
    <w:uiPriority w:val="99"/>
    <w:semiHidden/>
    <w:unhideWhenUsed/>
    <w:rsid w:val="000C69F5"/>
    <w:pPr>
      <w:spacing w:after="120" w:line="480" w:lineRule="auto"/>
      <w:ind w:left="360"/>
    </w:pPr>
  </w:style>
  <w:style w:type="paragraph" w:styleId="BodyTextIndent3">
    <w:name w:val="Body Text Indent 3"/>
    <w:basedOn w:val="Normal"/>
    <w:uiPriority w:val="99"/>
    <w:semiHidden/>
    <w:unhideWhenUsed/>
    <w:rsid w:val="000C69F5"/>
    <w:pPr>
      <w:spacing w:after="120"/>
      <w:ind w:left="360"/>
    </w:pPr>
    <w:rPr>
      <w:sz w:val="16"/>
      <w:szCs w:val="16"/>
    </w:rPr>
  </w:style>
  <w:style w:type="paragraph" w:styleId="Closing">
    <w:name w:val="Closing"/>
    <w:basedOn w:val="Normal"/>
    <w:uiPriority w:val="99"/>
    <w:semiHidden/>
    <w:unhideWhenUsed/>
    <w:rsid w:val="000C69F5"/>
    <w:pPr>
      <w:ind w:left="4320"/>
    </w:pPr>
  </w:style>
  <w:style w:type="paragraph" w:styleId="Date">
    <w:name w:val="Date"/>
    <w:basedOn w:val="Normal"/>
    <w:next w:val="Normal"/>
    <w:uiPriority w:val="99"/>
    <w:semiHidden/>
    <w:unhideWhenUsed/>
    <w:rsid w:val="000C69F5"/>
  </w:style>
  <w:style w:type="paragraph" w:styleId="E-mailSignature">
    <w:name w:val="E-mail Signature"/>
    <w:basedOn w:val="Normal"/>
    <w:uiPriority w:val="99"/>
    <w:semiHidden/>
    <w:unhideWhenUsed/>
    <w:rsid w:val="000C69F5"/>
  </w:style>
  <w:style w:type="character" w:styleId="Emphasis">
    <w:name w:val="Emphasis"/>
    <w:basedOn w:val="DefaultParagraphFont"/>
    <w:uiPriority w:val="20"/>
    <w:qFormat/>
    <w:rsid w:val="000C69F5"/>
    <w:rPr>
      <w:i/>
      <w:iCs/>
    </w:rPr>
  </w:style>
  <w:style w:type="paragraph" w:styleId="EnvelopeAddress">
    <w:name w:val="envelope address"/>
    <w:basedOn w:val="Normal"/>
    <w:uiPriority w:val="99"/>
    <w:semiHidden/>
    <w:unhideWhenUsed/>
    <w:rsid w:val="000C69F5"/>
    <w:pPr>
      <w:framePr w:w="7920" w:h="1980" w:hRule="exact" w:hSpace="180" w:wrap="auto" w:hAnchor="page" w:xAlign="center" w:yAlign="bottom"/>
      <w:ind w:left="2880"/>
    </w:pPr>
    <w:rPr>
      <w:rFonts w:ascii="Arial" w:hAnsi="Arial" w:cs="Arial"/>
    </w:rPr>
  </w:style>
  <w:style w:type="paragraph" w:styleId="EnvelopeReturn">
    <w:name w:val="envelope return"/>
    <w:basedOn w:val="Normal"/>
    <w:uiPriority w:val="99"/>
    <w:semiHidden/>
    <w:unhideWhenUsed/>
    <w:rsid w:val="000C69F5"/>
    <w:rPr>
      <w:rFonts w:ascii="Arial" w:hAnsi="Arial" w:cs="Arial"/>
      <w:sz w:val="20"/>
      <w:szCs w:val="20"/>
    </w:rPr>
  </w:style>
  <w:style w:type="character" w:styleId="FollowedHyperlink">
    <w:name w:val="FollowedHyperlink"/>
    <w:basedOn w:val="DefaultParagraphFont"/>
    <w:uiPriority w:val="99"/>
    <w:semiHidden/>
    <w:unhideWhenUsed/>
    <w:rsid w:val="000C69F5"/>
    <w:rPr>
      <w:color w:val="800080"/>
      <w:u w:val="single"/>
    </w:rPr>
  </w:style>
  <w:style w:type="paragraph" w:styleId="Footer">
    <w:name w:val="footer"/>
    <w:basedOn w:val="Normal"/>
    <w:uiPriority w:val="99"/>
    <w:unhideWhenUsed/>
    <w:rsid w:val="000C69F5"/>
    <w:pPr>
      <w:tabs>
        <w:tab w:val="center" w:pos="4320"/>
        <w:tab w:val="right" w:pos="8640"/>
      </w:tabs>
    </w:pPr>
  </w:style>
  <w:style w:type="paragraph" w:styleId="Header">
    <w:name w:val="header"/>
    <w:basedOn w:val="Normal"/>
    <w:link w:val="HeaderChar"/>
    <w:uiPriority w:val="99"/>
    <w:unhideWhenUsed/>
    <w:rsid w:val="000C69F5"/>
    <w:pPr>
      <w:tabs>
        <w:tab w:val="center" w:pos="4320"/>
        <w:tab w:val="right" w:pos="8640"/>
      </w:tabs>
    </w:pPr>
  </w:style>
  <w:style w:type="character" w:styleId="HTMLAcronym">
    <w:name w:val="HTML Acronym"/>
    <w:basedOn w:val="DefaultParagraphFont"/>
    <w:uiPriority w:val="99"/>
    <w:semiHidden/>
    <w:unhideWhenUsed/>
    <w:rsid w:val="000C69F5"/>
  </w:style>
  <w:style w:type="paragraph" w:styleId="HTMLAddress">
    <w:name w:val="HTML Address"/>
    <w:basedOn w:val="Normal"/>
    <w:uiPriority w:val="99"/>
    <w:semiHidden/>
    <w:unhideWhenUsed/>
    <w:rsid w:val="000C69F5"/>
    <w:rPr>
      <w:i/>
      <w:iCs/>
    </w:rPr>
  </w:style>
  <w:style w:type="character" w:styleId="HTMLCite">
    <w:name w:val="HTML Cite"/>
    <w:basedOn w:val="DefaultParagraphFont"/>
    <w:uiPriority w:val="99"/>
    <w:semiHidden/>
    <w:unhideWhenUsed/>
    <w:rsid w:val="000C69F5"/>
    <w:rPr>
      <w:i/>
      <w:iCs/>
    </w:rPr>
  </w:style>
  <w:style w:type="character" w:styleId="HTMLCode">
    <w:name w:val="HTML Code"/>
    <w:basedOn w:val="DefaultParagraphFont"/>
    <w:uiPriority w:val="99"/>
    <w:semiHidden/>
    <w:unhideWhenUsed/>
    <w:rsid w:val="000C69F5"/>
    <w:rPr>
      <w:rFonts w:ascii="Courier New" w:hAnsi="Courier New" w:cs="Courier New"/>
      <w:sz w:val="20"/>
      <w:szCs w:val="20"/>
    </w:rPr>
  </w:style>
  <w:style w:type="character" w:styleId="HTMLDefinition">
    <w:name w:val="HTML Definition"/>
    <w:basedOn w:val="DefaultParagraphFont"/>
    <w:uiPriority w:val="99"/>
    <w:semiHidden/>
    <w:unhideWhenUsed/>
    <w:rsid w:val="000C69F5"/>
    <w:rPr>
      <w:i/>
      <w:iCs/>
    </w:rPr>
  </w:style>
  <w:style w:type="character" w:styleId="HTMLKeyboard">
    <w:name w:val="HTML Keyboard"/>
    <w:basedOn w:val="DefaultParagraphFont"/>
    <w:uiPriority w:val="99"/>
    <w:semiHidden/>
    <w:unhideWhenUsed/>
    <w:rsid w:val="000C69F5"/>
    <w:rPr>
      <w:rFonts w:ascii="Courier New" w:hAnsi="Courier New" w:cs="Courier New"/>
      <w:sz w:val="20"/>
      <w:szCs w:val="20"/>
    </w:rPr>
  </w:style>
  <w:style w:type="paragraph" w:styleId="HTMLPreformatted">
    <w:name w:val="HTML Preformatted"/>
    <w:basedOn w:val="Normal"/>
    <w:uiPriority w:val="99"/>
    <w:semiHidden/>
    <w:unhideWhenUsed/>
    <w:rsid w:val="000C69F5"/>
    <w:rPr>
      <w:rFonts w:ascii="Courier New" w:hAnsi="Courier New" w:cs="Courier New"/>
      <w:sz w:val="20"/>
      <w:szCs w:val="20"/>
    </w:rPr>
  </w:style>
  <w:style w:type="character" w:styleId="HTMLSample">
    <w:name w:val="HTML Sample"/>
    <w:basedOn w:val="DefaultParagraphFont"/>
    <w:uiPriority w:val="99"/>
    <w:semiHidden/>
    <w:unhideWhenUsed/>
    <w:rsid w:val="000C69F5"/>
    <w:rPr>
      <w:rFonts w:ascii="Courier New" w:hAnsi="Courier New" w:cs="Courier New"/>
    </w:rPr>
  </w:style>
  <w:style w:type="character" w:styleId="HTMLTypewriter">
    <w:name w:val="HTML Typewriter"/>
    <w:basedOn w:val="DefaultParagraphFont"/>
    <w:uiPriority w:val="99"/>
    <w:semiHidden/>
    <w:unhideWhenUsed/>
    <w:rsid w:val="000C69F5"/>
    <w:rPr>
      <w:rFonts w:ascii="Courier New" w:hAnsi="Courier New" w:cs="Courier New"/>
      <w:sz w:val="20"/>
      <w:szCs w:val="20"/>
    </w:rPr>
  </w:style>
  <w:style w:type="character" w:styleId="HTMLVariable">
    <w:name w:val="HTML Variable"/>
    <w:basedOn w:val="DefaultParagraphFont"/>
    <w:uiPriority w:val="99"/>
    <w:semiHidden/>
    <w:unhideWhenUsed/>
    <w:rsid w:val="000C69F5"/>
    <w:rPr>
      <w:i/>
      <w:iCs/>
    </w:rPr>
  </w:style>
  <w:style w:type="character" w:styleId="Hyperlink">
    <w:name w:val="Hyperlink"/>
    <w:basedOn w:val="DefaultParagraphFont"/>
    <w:uiPriority w:val="99"/>
    <w:unhideWhenUsed/>
    <w:rsid w:val="000C69F5"/>
    <w:rPr>
      <w:color w:val="0000FF"/>
      <w:u w:val="single"/>
    </w:rPr>
  </w:style>
  <w:style w:type="character" w:styleId="LineNumber">
    <w:name w:val="line number"/>
    <w:basedOn w:val="DefaultParagraphFont"/>
    <w:uiPriority w:val="99"/>
    <w:semiHidden/>
    <w:unhideWhenUsed/>
    <w:rsid w:val="000C69F5"/>
  </w:style>
  <w:style w:type="paragraph" w:styleId="List">
    <w:name w:val="List"/>
    <w:basedOn w:val="Normal"/>
    <w:uiPriority w:val="99"/>
    <w:semiHidden/>
    <w:unhideWhenUsed/>
    <w:rsid w:val="000C69F5"/>
    <w:pPr>
      <w:ind w:left="360" w:hanging="360"/>
    </w:pPr>
  </w:style>
  <w:style w:type="paragraph" w:styleId="List2">
    <w:name w:val="List 2"/>
    <w:basedOn w:val="Normal"/>
    <w:uiPriority w:val="99"/>
    <w:semiHidden/>
    <w:unhideWhenUsed/>
    <w:rsid w:val="000C69F5"/>
    <w:pPr>
      <w:ind w:left="720" w:hanging="360"/>
    </w:pPr>
  </w:style>
  <w:style w:type="paragraph" w:styleId="List3">
    <w:name w:val="List 3"/>
    <w:basedOn w:val="Normal"/>
    <w:uiPriority w:val="99"/>
    <w:semiHidden/>
    <w:unhideWhenUsed/>
    <w:rsid w:val="000C69F5"/>
    <w:pPr>
      <w:ind w:left="1080" w:hanging="360"/>
    </w:pPr>
  </w:style>
  <w:style w:type="paragraph" w:styleId="List4">
    <w:name w:val="List 4"/>
    <w:basedOn w:val="Normal"/>
    <w:uiPriority w:val="99"/>
    <w:semiHidden/>
    <w:unhideWhenUsed/>
    <w:rsid w:val="000C69F5"/>
    <w:pPr>
      <w:ind w:left="1440" w:hanging="360"/>
    </w:pPr>
  </w:style>
  <w:style w:type="paragraph" w:styleId="List5">
    <w:name w:val="List 5"/>
    <w:basedOn w:val="Normal"/>
    <w:uiPriority w:val="99"/>
    <w:semiHidden/>
    <w:unhideWhenUsed/>
    <w:rsid w:val="000C69F5"/>
    <w:pPr>
      <w:ind w:left="1800" w:hanging="360"/>
    </w:pPr>
  </w:style>
  <w:style w:type="paragraph" w:styleId="ListBullet">
    <w:name w:val="List Bullet"/>
    <w:basedOn w:val="Normal"/>
    <w:uiPriority w:val="99"/>
    <w:semiHidden/>
    <w:unhideWhenUsed/>
    <w:rsid w:val="000C69F5"/>
    <w:pPr>
      <w:numPr>
        <w:numId w:val="6"/>
      </w:numPr>
    </w:pPr>
  </w:style>
  <w:style w:type="paragraph" w:styleId="ListBullet2">
    <w:name w:val="List Bullet 2"/>
    <w:basedOn w:val="Normal"/>
    <w:uiPriority w:val="99"/>
    <w:semiHidden/>
    <w:unhideWhenUsed/>
    <w:rsid w:val="000C69F5"/>
    <w:pPr>
      <w:numPr>
        <w:numId w:val="7"/>
      </w:numPr>
    </w:pPr>
  </w:style>
  <w:style w:type="paragraph" w:styleId="ListBullet3">
    <w:name w:val="List Bullet 3"/>
    <w:basedOn w:val="Normal"/>
    <w:uiPriority w:val="99"/>
    <w:semiHidden/>
    <w:unhideWhenUsed/>
    <w:rsid w:val="000C69F5"/>
    <w:pPr>
      <w:numPr>
        <w:numId w:val="8"/>
      </w:numPr>
    </w:pPr>
  </w:style>
  <w:style w:type="paragraph" w:styleId="ListBullet4">
    <w:name w:val="List Bullet 4"/>
    <w:basedOn w:val="Normal"/>
    <w:uiPriority w:val="99"/>
    <w:semiHidden/>
    <w:unhideWhenUsed/>
    <w:rsid w:val="000C69F5"/>
    <w:pPr>
      <w:numPr>
        <w:numId w:val="9"/>
      </w:numPr>
    </w:pPr>
  </w:style>
  <w:style w:type="paragraph" w:styleId="ListBullet5">
    <w:name w:val="List Bullet 5"/>
    <w:basedOn w:val="Normal"/>
    <w:uiPriority w:val="99"/>
    <w:semiHidden/>
    <w:unhideWhenUsed/>
    <w:rsid w:val="000C69F5"/>
    <w:pPr>
      <w:numPr>
        <w:numId w:val="10"/>
      </w:numPr>
    </w:pPr>
  </w:style>
  <w:style w:type="paragraph" w:styleId="ListContinue">
    <w:name w:val="List Continue"/>
    <w:basedOn w:val="Normal"/>
    <w:uiPriority w:val="99"/>
    <w:semiHidden/>
    <w:unhideWhenUsed/>
    <w:rsid w:val="000C69F5"/>
    <w:pPr>
      <w:spacing w:after="120"/>
      <w:ind w:left="360"/>
    </w:pPr>
  </w:style>
  <w:style w:type="paragraph" w:styleId="ListContinue2">
    <w:name w:val="List Continue 2"/>
    <w:basedOn w:val="Normal"/>
    <w:uiPriority w:val="99"/>
    <w:semiHidden/>
    <w:unhideWhenUsed/>
    <w:rsid w:val="000C69F5"/>
    <w:pPr>
      <w:spacing w:after="120"/>
      <w:ind w:left="720"/>
    </w:pPr>
  </w:style>
  <w:style w:type="paragraph" w:styleId="ListContinue3">
    <w:name w:val="List Continue 3"/>
    <w:basedOn w:val="Normal"/>
    <w:uiPriority w:val="99"/>
    <w:semiHidden/>
    <w:unhideWhenUsed/>
    <w:rsid w:val="000C69F5"/>
    <w:pPr>
      <w:spacing w:after="120"/>
      <w:ind w:left="1080"/>
    </w:pPr>
  </w:style>
  <w:style w:type="paragraph" w:styleId="ListContinue4">
    <w:name w:val="List Continue 4"/>
    <w:basedOn w:val="Normal"/>
    <w:uiPriority w:val="99"/>
    <w:semiHidden/>
    <w:unhideWhenUsed/>
    <w:rsid w:val="000C69F5"/>
    <w:pPr>
      <w:spacing w:after="120"/>
      <w:ind w:left="1440"/>
    </w:pPr>
  </w:style>
  <w:style w:type="paragraph" w:styleId="ListContinue5">
    <w:name w:val="List Continue 5"/>
    <w:basedOn w:val="Normal"/>
    <w:uiPriority w:val="99"/>
    <w:semiHidden/>
    <w:unhideWhenUsed/>
    <w:rsid w:val="000C69F5"/>
    <w:pPr>
      <w:spacing w:after="120"/>
      <w:ind w:left="1800"/>
    </w:pPr>
  </w:style>
  <w:style w:type="paragraph" w:styleId="ListNumber">
    <w:name w:val="List Number"/>
    <w:basedOn w:val="Normal"/>
    <w:uiPriority w:val="99"/>
    <w:semiHidden/>
    <w:unhideWhenUsed/>
    <w:rsid w:val="000C69F5"/>
    <w:pPr>
      <w:numPr>
        <w:numId w:val="11"/>
      </w:numPr>
    </w:pPr>
  </w:style>
  <w:style w:type="paragraph" w:styleId="ListNumber2">
    <w:name w:val="List Number 2"/>
    <w:basedOn w:val="Normal"/>
    <w:uiPriority w:val="99"/>
    <w:semiHidden/>
    <w:unhideWhenUsed/>
    <w:rsid w:val="000C69F5"/>
    <w:pPr>
      <w:numPr>
        <w:numId w:val="12"/>
      </w:numPr>
    </w:pPr>
  </w:style>
  <w:style w:type="paragraph" w:styleId="ListNumber3">
    <w:name w:val="List Number 3"/>
    <w:basedOn w:val="Normal"/>
    <w:uiPriority w:val="99"/>
    <w:semiHidden/>
    <w:unhideWhenUsed/>
    <w:rsid w:val="000C69F5"/>
    <w:pPr>
      <w:numPr>
        <w:numId w:val="13"/>
      </w:numPr>
    </w:pPr>
  </w:style>
  <w:style w:type="paragraph" w:styleId="ListNumber4">
    <w:name w:val="List Number 4"/>
    <w:basedOn w:val="Normal"/>
    <w:uiPriority w:val="99"/>
    <w:semiHidden/>
    <w:unhideWhenUsed/>
    <w:rsid w:val="000C69F5"/>
    <w:pPr>
      <w:numPr>
        <w:numId w:val="14"/>
      </w:numPr>
    </w:pPr>
  </w:style>
  <w:style w:type="paragraph" w:styleId="ListNumber5">
    <w:name w:val="List Number 5"/>
    <w:basedOn w:val="Normal"/>
    <w:uiPriority w:val="99"/>
    <w:semiHidden/>
    <w:unhideWhenUsed/>
    <w:rsid w:val="000C69F5"/>
    <w:pPr>
      <w:numPr>
        <w:numId w:val="15"/>
      </w:numPr>
    </w:pPr>
  </w:style>
  <w:style w:type="paragraph" w:styleId="MessageHeader">
    <w:name w:val="Message Header"/>
    <w:basedOn w:val="Normal"/>
    <w:uiPriority w:val="99"/>
    <w:semiHidden/>
    <w:unhideWhenUsed/>
    <w:rsid w:val="000C69F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unhideWhenUsed/>
    <w:rsid w:val="000C69F5"/>
  </w:style>
  <w:style w:type="paragraph" w:styleId="NormalIndent">
    <w:name w:val="Normal Indent"/>
    <w:basedOn w:val="Normal"/>
    <w:uiPriority w:val="99"/>
    <w:semiHidden/>
    <w:unhideWhenUsed/>
    <w:rsid w:val="000C69F5"/>
    <w:pPr>
      <w:ind w:left="720"/>
    </w:pPr>
  </w:style>
  <w:style w:type="paragraph" w:styleId="NoteHeading">
    <w:name w:val="Note Heading"/>
    <w:basedOn w:val="Normal"/>
    <w:next w:val="Normal"/>
    <w:uiPriority w:val="99"/>
    <w:semiHidden/>
    <w:unhideWhenUsed/>
    <w:rsid w:val="000C69F5"/>
  </w:style>
  <w:style w:type="character" w:styleId="PageNumber">
    <w:name w:val="page number"/>
    <w:basedOn w:val="DefaultParagraphFont"/>
    <w:uiPriority w:val="99"/>
    <w:semiHidden/>
    <w:unhideWhenUsed/>
    <w:rsid w:val="000C69F5"/>
  </w:style>
  <w:style w:type="paragraph" w:styleId="PlainText">
    <w:name w:val="Plain Text"/>
    <w:basedOn w:val="Normal"/>
    <w:uiPriority w:val="99"/>
    <w:semiHidden/>
    <w:unhideWhenUsed/>
    <w:rsid w:val="000C69F5"/>
    <w:rPr>
      <w:rFonts w:ascii="Courier New" w:hAnsi="Courier New" w:cs="Courier New"/>
      <w:sz w:val="20"/>
      <w:szCs w:val="20"/>
    </w:rPr>
  </w:style>
  <w:style w:type="paragraph" w:styleId="Salutation">
    <w:name w:val="Salutation"/>
    <w:basedOn w:val="Normal"/>
    <w:next w:val="Normal"/>
    <w:uiPriority w:val="99"/>
    <w:semiHidden/>
    <w:unhideWhenUsed/>
    <w:rsid w:val="000C69F5"/>
  </w:style>
  <w:style w:type="paragraph" w:styleId="Signature">
    <w:name w:val="Signature"/>
    <w:basedOn w:val="Normal"/>
    <w:uiPriority w:val="99"/>
    <w:semiHidden/>
    <w:unhideWhenUsed/>
    <w:rsid w:val="000C69F5"/>
    <w:pPr>
      <w:ind w:left="4320"/>
    </w:pPr>
  </w:style>
  <w:style w:type="character" w:styleId="Strong">
    <w:name w:val="Strong"/>
    <w:basedOn w:val="DefaultParagraphFont"/>
    <w:uiPriority w:val="23"/>
    <w:qFormat/>
    <w:rsid w:val="000C69F5"/>
    <w:rPr>
      <w:b/>
      <w:bCs/>
    </w:rPr>
  </w:style>
  <w:style w:type="paragraph" w:styleId="Subtitle">
    <w:name w:val="Subtitle"/>
    <w:basedOn w:val="Normal"/>
    <w:uiPriority w:val="11"/>
    <w:qFormat/>
    <w:rsid w:val="000C69F5"/>
    <w:pPr>
      <w:spacing w:after="60"/>
      <w:jc w:val="center"/>
      <w:outlineLvl w:val="1"/>
    </w:pPr>
    <w:rPr>
      <w:rFonts w:ascii="Arial" w:hAnsi="Arial" w:cs="Arial"/>
    </w:rPr>
  </w:style>
  <w:style w:type="table" w:styleId="Table3Deffects1">
    <w:name w:val="Table 3D effects 1"/>
    <w:basedOn w:val="TableNormal"/>
    <w:rsid w:val="000C69F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0C69F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0C69F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0C69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0C69F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0C69F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0C69F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0C69F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0C69F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0C69F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0C69F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0C69F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0C69F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0C69F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0C69F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0C69F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0C69F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0C6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0C69F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0C69F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0C69F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0C69F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0C69F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0C69F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0C69F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0C69F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0C69F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0C69F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0C69F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0C69F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0C69F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0C69F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0C69F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0C69F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0C69F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0C69F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0C69F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0C69F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0C69F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0C69F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0C6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0C69F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0C69F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0C69F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uiPriority w:val="10"/>
    <w:qFormat/>
    <w:rsid w:val="000C69F5"/>
    <w:pPr>
      <w:spacing w:before="240" w:after="60"/>
      <w:jc w:val="center"/>
      <w:outlineLvl w:val="0"/>
    </w:pPr>
    <w:rPr>
      <w:rFonts w:ascii="Arial" w:hAnsi="Arial" w:cs="Arial"/>
      <w:b/>
      <w:bCs/>
      <w:kern w:val="28"/>
      <w:sz w:val="32"/>
      <w:szCs w:val="32"/>
    </w:rPr>
  </w:style>
  <w:style w:type="paragraph" w:styleId="BalloonText">
    <w:name w:val="Balloon Text"/>
    <w:basedOn w:val="Normal"/>
    <w:uiPriority w:val="99"/>
    <w:semiHidden/>
    <w:unhideWhenUsed/>
    <w:rsid w:val="000C69F5"/>
    <w:rPr>
      <w:rFonts w:ascii="Tahoma" w:hAnsi="Tahoma" w:cs="Tahoma"/>
      <w:sz w:val="16"/>
      <w:szCs w:val="16"/>
    </w:rPr>
  </w:style>
  <w:style w:type="paragraph" w:styleId="Caption">
    <w:name w:val="caption"/>
    <w:basedOn w:val="Normal"/>
    <w:next w:val="Normal"/>
    <w:uiPriority w:val="35"/>
    <w:rsid w:val="000C69F5"/>
    <w:rPr>
      <w:b/>
      <w:bCs/>
      <w:sz w:val="20"/>
      <w:szCs w:val="20"/>
    </w:rPr>
  </w:style>
  <w:style w:type="character" w:styleId="CommentReference">
    <w:name w:val="annotation reference"/>
    <w:basedOn w:val="DefaultParagraphFont"/>
    <w:uiPriority w:val="99"/>
    <w:semiHidden/>
    <w:unhideWhenUsed/>
    <w:rsid w:val="000C69F5"/>
    <w:rPr>
      <w:sz w:val="16"/>
      <w:szCs w:val="16"/>
    </w:rPr>
  </w:style>
  <w:style w:type="paragraph" w:styleId="CommentText">
    <w:name w:val="annotation text"/>
    <w:basedOn w:val="Normal"/>
    <w:uiPriority w:val="99"/>
    <w:semiHidden/>
    <w:unhideWhenUsed/>
    <w:rsid w:val="000C69F5"/>
    <w:rPr>
      <w:sz w:val="20"/>
      <w:szCs w:val="20"/>
    </w:rPr>
  </w:style>
  <w:style w:type="paragraph" w:styleId="CommentSubject">
    <w:name w:val="annotation subject"/>
    <w:basedOn w:val="CommentText"/>
    <w:next w:val="CommentText"/>
    <w:uiPriority w:val="99"/>
    <w:semiHidden/>
    <w:unhideWhenUsed/>
    <w:rsid w:val="000C69F5"/>
    <w:rPr>
      <w:b/>
      <w:bCs/>
    </w:rPr>
  </w:style>
  <w:style w:type="paragraph" w:styleId="DocumentMap">
    <w:name w:val="Document Map"/>
    <w:basedOn w:val="Normal"/>
    <w:uiPriority w:val="99"/>
    <w:semiHidden/>
    <w:unhideWhenUsed/>
    <w:rsid w:val="000C69F5"/>
    <w:pPr>
      <w:shd w:val="clear" w:color="auto" w:fill="000080"/>
    </w:pPr>
    <w:rPr>
      <w:rFonts w:ascii="Tahoma" w:hAnsi="Tahoma" w:cs="Tahoma"/>
      <w:sz w:val="20"/>
      <w:szCs w:val="20"/>
    </w:rPr>
  </w:style>
  <w:style w:type="character" w:styleId="EndnoteReference">
    <w:name w:val="endnote reference"/>
    <w:basedOn w:val="DefaultParagraphFont"/>
    <w:uiPriority w:val="99"/>
    <w:semiHidden/>
    <w:unhideWhenUsed/>
    <w:rsid w:val="000C69F5"/>
    <w:rPr>
      <w:vertAlign w:val="superscript"/>
    </w:rPr>
  </w:style>
  <w:style w:type="paragraph" w:styleId="EndnoteText">
    <w:name w:val="endnote text"/>
    <w:basedOn w:val="Normal"/>
    <w:uiPriority w:val="99"/>
    <w:semiHidden/>
    <w:unhideWhenUsed/>
    <w:rsid w:val="000C69F5"/>
    <w:rPr>
      <w:sz w:val="20"/>
      <w:szCs w:val="20"/>
    </w:rPr>
  </w:style>
  <w:style w:type="character" w:styleId="FootnoteReference">
    <w:name w:val="footnote reference"/>
    <w:basedOn w:val="DefaultParagraphFont"/>
    <w:uiPriority w:val="99"/>
    <w:semiHidden/>
    <w:unhideWhenUsed/>
    <w:rsid w:val="000C69F5"/>
    <w:rPr>
      <w:vertAlign w:val="superscript"/>
    </w:rPr>
  </w:style>
  <w:style w:type="paragraph" w:styleId="FootnoteText">
    <w:name w:val="footnote text"/>
    <w:basedOn w:val="Normal"/>
    <w:uiPriority w:val="99"/>
    <w:semiHidden/>
    <w:unhideWhenUsed/>
    <w:rsid w:val="000C69F5"/>
    <w:rPr>
      <w:sz w:val="20"/>
      <w:szCs w:val="20"/>
    </w:rPr>
  </w:style>
  <w:style w:type="paragraph" w:styleId="Index1">
    <w:name w:val="index 1"/>
    <w:basedOn w:val="Normal"/>
    <w:next w:val="Normal"/>
    <w:autoRedefine/>
    <w:uiPriority w:val="99"/>
    <w:semiHidden/>
    <w:unhideWhenUsed/>
    <w:rsid w:val="000C69F5"/>
    <w:pPr>
      <w:ind w:left="240" w:hanging="240"/>
    </w:pPr>
  </w:style>
  <w:style w:type="paragraph" w:styleId="Index2">
    <w:name w:val="index 2"/>
    <w:basedOn w:val="Normal"/>
    <w:next w:val="Normal"/>
    <w:autoRedefine/>
    <w:uiPriority w:val="99"/>
    <w:semiHidden/>
    <w:unhideWhenUsed/>
    <w:rsid w:val="000C69F5"/>
    <w:pPr>
      <w:ind w:left="480" w:hanging="240"/>
    </w:pPr>
  </w:style>
  <w:style w:type="paragraph" w:styleId="Index3">
    <w:name w:val="index 3"/>
    <w:basedOn w:val="Normal"/>
    <w:next w:val="Normal"/>
    <w:autoRedefine/>
    <w:uiPriority w:val="99"/>
    <w:semiHidden/>
    <w:unhideWhenUsed/>
    <w:rsid w:val="000C69F5"/>
    <w:pPr>
      <w:ind w:left="720" w:hanging="240"/>
    </w:pPr>
  </w:style>
  <w:style w:type="paragraph" w:styleId="Index4">
    <w:name w:val="index 4"/>
    <w:basedOn w:val="Normal"/>
    <w:next w:val="Normal"/>
    <w:autoRedefine/>
    <w:uiPriority w:val="99"/>
    <w:semiHidden/>
    <w:unhideWhenUsed/>
    <w:rsid w:val="000C69F5"/>
    <w:pPr>
      <w:ind w:left="960" w:hanging="240"/>
    </w:pPr>
  </w:style>
  <w:style w:type="paragraph" w:styleId="Index5">
    <w:name w:val="index 5"/>
    <w:basedOn w:val="Normal"/>
    <w:next w:val="Normal"/>
    <w:autoRedefine/>
    <w:uiPriority w:val="99"/>
    <w:semiHidden/>
    <w:unhideWhenUsed/>
    <w:rsid w:val="000C69F5"/>
    <w:pPr>
      <w:ind w:left="1200" w:hanging="240"/>
    </w:pPr>
  </w:style>
  <w:style w:type="paragraph" w:styleId="Index6">
    <w:name w:val="index 6"/>
    <w:basedOn w:val="Normal"/>
    <w:next w:val="Normal"/>
    <w:autoRedefine/>
    <w:uiPriority w:val="99"/>
    <w:semiHidden/>
    <w:unhideWhenUsed/>
    <w:rsid w:val="000C69F5"/>
    <w:pPr>
      <w:ind w:left="1440" w:hanging="240"/>
    </w:pPr>
  </w:style>
  <w:style w:type="paragraph" w:styleId="Index7">
    <w:name w:val="index 7"/>
    <w:basedOn w:val="Normal"/>
    <w:next w:val="Normal"/>
    <w:autoRedefine/>
    <w:uiPriority w:val="99"/>
    <w:semiHidden/>
    <w:unhideWhenUsed/>
    <w:rsid w:val="000C69F5"/>
    <w:pPr>
      <w:ind w:left="1680" w:hanging="240"/>
    </w:pPr>
  </w:style>
  <w:style w:type="paragraph" w:styleId="Index8">
    <w:name w:val="index 8"/>
    <w:basedOn w:val="Normal"/>
    <w:next w:val="Normal"/>
    <w:autoRedefine/>
    <w:uiPriority w:val="99"/>
    <w:semiHidden/>
    <w:unhideWhenUsed/>
    <w:rsid w:val="000C69F5"/>
    <w:pPr>
      <w:ind w:left="1920" w:hanging="240"/>
    </w:pPr>
  </w:style>
  <w:style w:type="paragraph" w:styleId="Index9">
    <w:name w:val="index 9"/>
    <w:basedOn w:val="Normal"/>
    <w:next w:val="Normal"/>
    <w:autoRedefine/>
    <w:uiPriority w:val="99"/>
    <w:semiHidden/>
    <w:unhideWhenUsed/>
    <w:rsid w:val="000C69F5"/>
    <w:pPr>
      <w:ind w:left="2160" w:hanging="240"/>
    </w:pPr>
  </w:style>
  <w:style w:type="paragraph" w:styleId="IndexHeading">
    <w:name w:val="index heading"/>
    <w:basedOn w:val="Normal"/>
    <w:next w:val="Index1"/>
    <w:uiPriority w:val="99"/>
    <w:semiHidden/>
    <w:unhideWhenUsed/>
    <w:rsid w:val="000C69F5"/>
    <w:rPr>
      <w:rFonts w:ascii="Arial" w:hAnsi="Arial" w:cs="Arial"/>
      <w:b/>
      <w:bCs/>
    </w:rPr>
  </w:style>
  <w:style w:type="paragraph" w:styleId="MacroText">
    <w:name w:val="macro"/>
    <w:uiPriority w:val="99"/>
    <w:semiHidden/>
    <w:unhideWhenUsed/>
    <w:rsid w:val="000C69F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ja-JP"/>
    </w:rPr>
  </w:style>
  <w:style w:type="paragraph" w:styleId="TableofAuthorities">
    <w:name w:val="table of authorities"/>
    <w:basedOn w:val="Normal"/>
    <w:next w:val="Normal"/>
    <w:uiPriority w:val="99"/>
    <w:semiHidden/>
    <w:unhideWhenUsed/>
    <w:rsid w:val="000C69F5"/>
    <w:pPr>
      <w:ind w:left="240" w:hanging="240"/>
    </w:pPr>
  </w:style>
  <w:style w:type="paragraph" w:styleId="TableofFigures">
    <w:name w:val="table of figures"/>
    <w:basedOn w:val="Normal"/>
    <w:next w:val="Normal"/>
    <w:uiPriority w:val="99"/>
    <w:semiHidden/>
    <w:unhideWhenUsed/>
    <w:rsid w:val="000C69F5"/>
  </w:style>
  <w:style w:type="paragraph" w:styleId="TOAHeading">
    <w:name w:val="toa heading"/>
    <w:basedOn w:val="Normal"/>
    <w:next w:val="Normal"/>
    <w:uiPriority w:val="99"/>
    <w:semiHidden/>
    <w:unhideWhenUsed/>
    <w:rsid w:val="000C69F5"/>
    <w:pPr>
      <w:spacing w:before="120"/>
    </w:pPr>
    <w:rPr>
      <w:rFonts w:ascii="Arial" w:hAnsi="Arial" w:cs="Arial"/>
      <w:b/>
      <w:bCs/>
    </w:rPr>
  </w:style>
  <w:style w:type="paragraph" w:styleId="TOC1">
    <w:name w:val="toc 1"/>
    <w:basedOn w:val="Normal"/>
    <w:next w:val="Normal"/>
    <w:autoRedefine/>
    <w:uiPriority w:val="99"/>
    <w:semiHidden/>
    <w:unhideWhenUsed/>
    <w:rsid w:val="000C69F5"/>
  </w:style>
  <w:style w:type="paragraph" w:styleId="TOC2">
    <w:name w:val="toc 2"/>
    <w:basedOn w:val="Normal"/>
    <w:next w:val="Normal"/>
    <w:autoRedefine/>
    <w:uiPriority w:val="99"/>
    <w:semiHidden/>
    <w:unhideWhenUsed/>
    <w:rsid w:val="000C69F5"/>
    <w:pPr>
      <w:ind w:left="240"/>
    </w:pPr>
  </w:style>
  <w:style w:type="paragraph" w:styleId="TOC3">
    <w:name w:val="toc 3"/>
    <w:basedOn w:val="Normal"/>
    <w:next w:val="Normal"/>
    <w:autoRedefine/>
    <w:uiPriority w:val="99"/>
    <w:semiHidden/>
    <w:unhideWhenUsed/>
    <w:rsid w:val="000C69F5"/>
    <w:pPr>
      <w:ind w:left="480"/>
    </w:pPr>
  </w:style>
  <w:style w:type="paragraph" w:styleId="TOC4">
    <w:name w:val="toc 4"/>
    <w:basedOn w:val="Normal"/>
    <w:next w:val="Normal"/>
    <w:autoRedefine/>
    <w:uiPriority w:val="99"/>
    <w:semiHidden/>
    <w:unhideWhenUsed/>
    <w:rsid w:val="000C69F5"/>
    <w:pPr>
      <w:ind w:left="720"/>
    </w:pPr>
  </w:style>
  <w:style w:type="paragraph" w:styleId="TOC5">
    <w:name w:val="toc 5"/>
    <w:basedOn w:val="Normal"/>
    <w:next w:val="Normal"/>
    <w:autoRedefine/>
    <w:uiPriority w:val="99"/>
    <w:semiHidden/>
    <w:unhideWhenUsed/>
    <w:rsid w:val="000C69F5"/>
    <w:pPr>
      <w:ind w:left="960"/>
    </w:pPr>
  </w:style>
  <w:style w:type="paragraph" w:styleId="TOC6">
    <w:name w:val="toc 6"/>
    <w:basedOn w:val="Normal"/>
    <w:next w:val="Normal"/>
    <w:autoRedefine/>
    <w:uiPriority w:val="99"/>
    <w:semiHidden/>
    <w:unhideWhenUsed/>
    <w:rsid w:val="000C69F5"/>
    <w:pPr>
      <w:ind w:left="1200"/>
    </w:pPr>
  </w:style>
  <w:style w:type="paragraph" w:styleId="TOC7">
    <w:name w:val="toc 7"/>
    <w:basedOn w:val="Normal"/>
    <w:next w:val="Normal"/>
    <w:autoRedefine/>
    <w:uiPriority w:val="99"/>
    <w:semiHidden/>
    <w:unhideWhenUsed/>
    <w:rsid w:val="000C69F5"/>
    <w:pPr>
      <w:ind w:left="1440"/>
    </w:pPr>
  </w:style>
  <w:style w:type="paragraph" w:styleId="TOC8">
    <w:name w:val="toc 8"/>
    <w:basedOn w:val="Normal"/>
    <w:next w:val="Normal"/>
    <w:autoRedefine/>
    <w:uiPriority w:val="99"/>
    <w:semiHidden/>
    <w:unhideWhenUsed/>
    <w:rsid w:val="000C69F5"/>
    <w:pPr>
      <w:ind w:left="1680"/>
    </w:pPr>
  </w:style>
  <w:style w:type="paragraph" w:styleId="TOC9">
    <w:name w:val="toc 9"/>
    <w:basedOn w:val="Normal"/>
    <w:next w:val="Normal"/>
    <w:autoRedefine/>
    <w:uiPriority w:val="99"/>
    <w:semiHidden/>
    <w:unhideWhenUsed/>
    <w:rsid w:val="000C69F5"/>
    <w:pPr>
      <w:ind w:left="1920"/>
    </w:pPr>
  </w:style>
  <w:style w:type="paragraph" w:customStyle="1" w:styleId="Default">
    <w:name w:val="Default"/>
    <w:rsid w:val="00FC25CA"/>
    <w:pPr>
      <w:autoSpaceDE w:val="0"/>
      <w:autoSpaceDN w:val="0"/>
      <w:adjustRightInd w:val="0"/>
    </w:pPr>
    <w:rPr>
      <w:rFonts w:ascii="VAG Round" w:hAnsi="VAG Round" w:cs="VAG Round"/>
      <w:color w:val="000000"/>
      <w:sz w:val="24"/>
      <w:szCs w:val="24"/>
    </w:rPr>
  </w:style>
  <w:style w:type="paragraph" w:customStyle="1" w:styleId="Pa2">
    <w:name w:val="Pa2"/>
    <w:basedOn w:val="Default"/>
    <w:next w:val="Default"/>
    <w:uiPriority w:val="99"/>
    <w:rsid w:val="00FC25CA"/>
    <w:pPr>
      <w:spacing w:line="161" w:lineRule="atLeast"/>
    </w:pPr>
    <w:rPr>
      <w:rFonts w:cs="Times New Roman"/>
      <w:color w:val="auto"/>
    </w:rPr>
  </w:style>
  <w:style w:type="character" w:customStyle="1" w:styleId="A3">
    <w:name w:val="A3"/>
    <w:uiPriority w:val="99"/>
    <w:rsid w:val="00FC25CA"/>
    <w:rPr>
      <w:rFonts w:cs="VAG Round"/>
      <w:color w:val="000000"/>
      <w:sz w:val="33"/>
      <w:szCs w:val="33"/>
    </w:rPr>
  </w:style>
  <w:style w:type="character" w:customStyle="1" w:styleId="A4">
    <w:name w:val="A4"/>
    <w:uiPriority w:val="99"/>
    <w:rsid w:val="00FC25CA"/>
    <w:rPr>
      <w:rFonts w:ascii="Helvetica 55 Roman" w:hAnsi="Helvetica 55 Roman" w:cs="Helvetica 55 Roman"/>
      <w:color w:val="000000"/>
      <w:sz w:val="18"/>
      <w:szCs w:val="18"/>
    </w:rPr>
  </w:style>
  <w:style w:type="character" w:customStyle="1" w:styleId="A1">
    <w:name w:val="A1"/>
    <w:uiPriority w:val="99"/>
    <w:rsid w:val="00FC25CA"/>
    <w:rPr>
      <w:rFonts w:ascii="Helvetica 55 Roman" w:hAnsi="Helvetica 55 Roman" w:cs="Helvetica 55 Roman"/>
      <w:color w:val="000000"/>
      <w:sz w:val="13"/>
      <w:szCs w:val="13"/>
    </w:rPr>
  </w:style>
  <w:style w:type="character" w:customStyle="1" w:styleId="A2">
    <w:name w:val="A2"/>
    <w:uiPriority w:val="99"/>
    <w:rsid w:val="00FC25CA"/>
    <w:rPr>
      <w:rFonts w:ascii="Helvetica 55 Roman" w:hAnsi="Helvetica 55 Roman" w:cs="Helvetica 55 Roman"/>
      <w:color w:val="000000"/>
      <w:sz w:val="7"/>
      <w:szCs w:val="7"/>
    </w:rPr>
  </w:style>
  <w:style w:type="character" w:customStyle="1" w:styleId="HeaderChar">
    <w:name w:val="Header Char"/>
    <w:basedOn w:val="DefaultParagraphFont"/>
    <w:link w:val="Header"/>
    <w:uiPriority w:val="99"/>
    <w:rsid w:val="00740406"/>
    <w:rPr>
      <w:sz w:val="24"/>
      <w:szCs w:val="24"/>
      <w:lang w:eastAsia="ja-JP"/>
    </w:rPr>
  </w:style>
  <w:style w:type="character" w:customStyle="1" w:styleId="A5">
    <w:name w:val="A5"/>
    <w:uiPriority w:val="99"/>
    <w:rsid w:val="0019098B"/>
    <w:rPr>
      <w:rFonts w:cs="Helvetica 55 Roman"/>
      <w:color w:val="000000"/>
      <w:sz w:val="18"/>
      <w:szCs w:val="18"/>
      <w:u w:val="single"/>
    </w:rPr>
  </w:style>
  <w:style w:type="paragraph" w:styleId="ListParagraph">
    <w:name w:val="List Paragraph"/>
    <w:basedOn w:val="Normal"/>
    <w:uiPriority w:val="34"/>
    <w:qFormat/>
    <w:rsid w:val="0019098B"/>
    <w:pPr>
      <w:ind w:left="720"/>
      <w:contextualSpacing/>
    </w:pPr>
  </w:style>
</w:styles>
</file>

<file path=word/webSettings.xml><?xml version="1.0" encoding="utf-8"?>
<w:webSettings xmlns:r="http://schemas.openxmlformats.org/officeDocument/2006/relationships" xmlns:w="http://schemas.openxmlformats.org/wordprocessingml/2006/main">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1.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Office%20Word%202003%20Lo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CF8E4-42E2-4962-A1F0-0A6AC6E70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Office Word 2003 Look.dotx</Template>
  <TotalTime>57</TotalTime>
  <Pages>28</Pages>
  <Words>9365</Words>
  <Characters>53385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Wells Fargo &amp; Co.</Company>
  <LinksUpToDate>false</LinksUpToDate>
  <CharactersWithSpaces>62625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EandJ</dc:creator>
  <cp:lastModifiedBy>EandJ</cp:lastModifiedBy>
  <cp:revision>5</cp:revision>
  <cp:lastPrinted>2014-09-22T18:53:00Z</cp:lastPrinted>
  <dcterms:created xsi:type="dcterms:W3CDTF">2014-11-10T17:44:00Z</dcterms:created>
  <dcterms:modified xsi:type="dcterms:W3CDTF">2014-11-25T05:22:00Z</dcterms:modified>
</cp:coreProperties>
</file>